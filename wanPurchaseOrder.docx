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t>RequestedReceiptDateLbl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wanRequestedReceiptDate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Content>
                    <w:tc>
                      <w:tcPr>
                        <w:tcW w:w="6521" w:type="dxa"/>
                      </w:tcPr>
                      <w:p w:rsidRPr="00944D1B" w:rsidR="00F068EB" w:rsidP="009B0AE6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F068EB" w:rsidP="009B0AE6" w:rsidRDefault="00F068EB" w14:paraId="0039FD6D" w14:textId="3C48C704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000000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Content>
                        <w:proofErr w:type="spellStart"/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  <w:proofErr w:type="spellEnd"/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</w:tcPr>
                      <w:p w:rsidRPr="00944D1B" w:rsidR="00F068EB" w:rsidP="009B0AE6" w:rsidRDefault="00624677" w14:paraId="06593C86" w14:textId="48B4C5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B0AE6" w:rsidRDefault="00F068EB" w14:paraId="2873A2D8" w14:textId="562402A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B0AE6" w:rsidRDefault="00624677" w14:paraId="773AFADA" w14:textId="718FFD9F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000000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000000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VATIdentifier_Lbl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showingPlcHdr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0" b="0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000000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Content>
              <w:proofErr w:type="spellStart"/>
              <w:r w:rsidRPr="006C43DA" w:rsidR="001E7A19">
                <w:t>DocumentTitle_Lbl</w:t>
              </w:r>
              <w:proofErr w:type="spellEnd"/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Content>
              <w:proofErr w:type="spellStart"/>
              <w:r w:rsidRPr="006C43DA" w:rsidR="001E7A19">
                <w:t>No_PurchHeader</w:t>
              </w:r>
              <w:proofErr w:type="spellEnd"/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000000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  <w:style w:type="paragraph" w:customStyle="1" w:styleId="AB75C61F483642FFAFB9C2D4AEAC6CD6">
    <w:name w:val="AB75C61F483642FFAFB9C2D4AEAC6CD6"/>
    <w:rsid w:val="007150A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Q u a n t i t y _ U O M > w a n Q u a n t i t y _ U O M < / w a n Q u a n t i t y _ U O M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2022-09-21T21:23:00Z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