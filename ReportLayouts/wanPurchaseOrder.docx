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1077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4"/>
        <w:gridCol w:w="3402"/>
        <w:gridCol w:w="3827"/>
      </w:tblGrid>
      <w:tr w:rsidRPr="00D853C8" w:rsidR="000548B3" w:rsidTr="000548B3" w14:paraId="33119265" w14:textId="77777777">
        <w:trPr>
          <w:cantSplit/>
          <w:trHeight w:val="290"/>
        </w:trPr>
        <w:sdt>
          <w:sdtPr>
            <w:rPr>
              <w:b/>
              <w:bCs/>
              <w:sz w:val="18"/>
              <w:szCs w:val="18"/>
            </w:rPr>
            <w:alias w:val="#Nav: /Purchase_Header/wanBuyFromAddress_Lbl"/>
            <w:tag w:val="#Nav: Standard_Purchase_Order/1322"/>
            <w:id w:val="-1400821703"/>
            <w:placeholder>
              <w:docPart w:val="044D3EC7F93B40DEAF6E3CDB8CA876BA"/>
            </w:placeholder>
            <w:dataBinding w:prefixMappings="xmlns:ns0='urn:microsoft-dynamics-nav/reports/Standard_Purchase_Order/1322/'" w:xpath="/ns0:NavWordReportXmlPart[1]/ns0:Purchase_Header[1]/ns0:wanBuyFromAddress_Lbl[1]" w:storeItemID="{20E31547-EBBF-4D20-B067-856891EBC8EC}"/>
            <w:text/>
          </w:sdtPr>
          <w:sdtEndPr/>
          <w:sdtContent>
            <w:tc>
              <w:tcPr>
                <w:tcW w:w="3544" w:type="dxa"/>
              </w:tcPr>
              <w:p w:rsidRPr="00D853C8" w:rsidR="000548B3" w:rsidP="00DC0EE6" w:rsidRDefault="00624677" w14:paraId="2782757A" w14:textId="0304218C">
                <w:pPr>
                  <w:pStyle w:val="Sansinterligne"/>
                  <w:tabs>
                    <w:tab w:val="left" w:pos="945"/>
                  </w:tabs>
                  <w:rPr>
                    <w:b/>
                    <w:bCs/>
                    <w:sz w:val="18"/>
                    <w:szCs w:val="18"/>
                  </w:rPr>
                </w:pPr>
                <w:r>
                  <w:rPr>
                    <w:b/>
                    <w:bCs/>
                    <w:sz w:val="18"/>
                    <w:szCs w:val="18"/>
                  </w:rPr>
                  <w:t>wanBuyFromAddress_Lbl</w:t>
                </w:r>
              </w:p>
            </w:tc>
          </w:sdtContent>
        </w:sdt>
        <w:sdt>
          <w:sdtPr>
            <w:rPr>
              <w:b/>
              <w:bCs/>
              <w:sz w:val="18"/>
              <w:szCs w:val="18"/>
            </w:rPr>
            <w:alias w:val="#Nav: /Purchase_Header/wanShipToAddress_Lbl"/>
            <w:tag w:val="#Nav: Standard_Purchase_Order/1322"/>
            <w:id w:val="8104428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wanShipToAddress_Lbl[1]" w:storeItemID="{20E31547-EBBF-4D20-B067-856891EBC8EC}"/>
            <w:text/>
          </w:sdtPr>
          <w:sdtEndPr/>
          <w:sdtContent>
            <w:tc>
              <w:tcPr>
                <w:tcW w:w="3402" w:type="dxa"/>
              </w:tcPr>
              <w:p w:rsidRPr="00D853C8" w:rsidR="000548B3" w:rsidP="00DC0EE6" w:rsidRDefault="00BB550D" w14:paraId="52E186D6" w14:textId="32119E35">
                <w:pPr>
                  <w:pStyle w:val="Sansinterligne"/>
                  <w:tabs>
                    <w:tab w:val="left" w:pos="945"/>
                  </w:tabs>
                  <w:rPr>
                    <w:b/>
                    <w:bCs/>
                    <w:sz w:val="18"/>
                    <w:szCs w:val="18"/>
                  </w:rPr>
                </w:pPr>
                <w:r w:rsidRPr="00D853C8">
                  <w:rPr>
                    <w:b/>
                    <w:bCs/>
                    <w:sz w:val="18"/>
                    <w:szCs w:val="18"/>
                  </w:rPr>
                  <w:t>wanShipToAddress_Lbl</w:t>
                </w:r>
              </w:p>
            </w:tc>
          </w:sdtContent>
        </w:sdt>
        <w:sdt>
          <w:sdtPr>
            <w:rPr>
              <w:b/>
              <w:bCs/>
              <w:sz w:val="18"/>
              <w:szCs w:val="18"/>
              <w:lang w:val="fr-FR"/>
            </w:rPr>
            <w:alias w:val="#Nav: /Purchase_Header/wanPayToAddress_Lbl"/>
            <w:tag w:val="#Nav: Standard_Purchase_Order/1322"/>
            <w:id w:val="-228842139"/>
            <w:placeholder>
              <w:docPart w:val="044D3EC7F93B40DEAF6E3CDB8CA876BA"/>
            </w:placeholder>
            <w:dataBinding w:prefixMappings="xmlns:ns0='urn:microsoft-dynamics-nav/reports/Standard_Purchase_Order/1322/'" w:xpath="/ns0:NavWordReportXmlPart[1]/ns0:Purchase_Header[1]/ns0:wanPayToAddress_Lbl[1]" w:storeItemID="{20E31547-EBBF-4D20-B067-856891EBC8EC}"/>
            <w:text/>
          </w:sdtPr>
          <w:sdtEndPr/>
          <w:sdtContent>
            <w:tc>
              <w:tcPr>
                <w:tcW w:w="3827" w:type="dxa"/>
              </w:tcPr>
              <w:p w:rsidRPr="00D853C8" w:rsidR="000548B3" w:rsidP="00DC0EE6" w:rsidRDefault="000548B3" w14:paraId="30FE9E74" w14:textId="77777777">
                <w:pPr>
                  <w:pStyle w:val="Sous-titre"/>
                  <w:tabs>
                    <w:tab w:val="center" w:pos="1984"/>
                    <w:tab w:val="right" w:pos="3969"/>
                  </w:tabs>
                  <w:rPr>
                    <w:b/>
                    <w:bCs/>
                    <w:sz w:val="18"/>
                    <w:szCs w:val="18"/>
                    <w:lang w:val="fr-FR"/>
                  </w:rPr>
                </w:pPr>
                <w:r w:rsidRPr="00D853C8">
                  <w:rPr>
                    <w:b/>
                    <w:bCs/>
                    <w:sz w:val="18"/>
                    <w:szCs w:val="18"/>
                    <w:lang w:val="fr-FR"/>
                  </w:rPr>
                  <w:t>wanPayToAddress_Lbl</w:t>
                </w:r>
              </w:p>
            </w:tc>
          </w:sdtContent>
        </w:sdt>
      </w:tr>
      <w:tr w:rsidRPr="00BB550D" w:rsidR="000548B3" w:rsidTr="000548B3" w14:paraId="4C168CDD" w14:textId="77777777">
        <w:trPr>
          <w:cantSplit/>
          <w:trHeight w:val="510"/>
        </w:trPr>
        <w:sdt>
          <w:sdtPr>
            <w:rPr>
              <w:sz w:val="20"/>
              <w:szCs w:val="20"/>
            </w:rPr>
            <w:alias w:val="#Nav: /Purchase_Header/wanBuyFromAddress"/>
            <w:tag w:val="#Nav: Standard_Purchase_Order/1322"/>
            <w:id w:val="-968590793"/>
            <w:placeholder>
              <w:docPart w:val="044D3EC7F93B40DEAF6E3CDB8CA876BA"/>
            </w:placeholder>
            <w:dataBinding w:prefixMappings="xmlns:ns0='urn:microsoft-dynamics-nav/reports/Standard_Purchase_Order/1322/'" w:xpath="/ns0:NavWordReportXmlPart[1]/ns0:Purchase_Header[1]/ns0:wanBuyFromAddress[1]" w:storeItemID="{20E31547-EBBF-4D20-B067-856891EBC8EC}"/>
            <w:text/>
          </w:sdtPr>
          <w:sdtEndPr/>
          <w:sdtContent>
            <w:tc>
              <w:tcPr>
                <w:tcW w:w="3544" w:type="dxa"/>
                <w:tcBorders>
                  <w:bottom w:val="nil"/>
                </w:tcBorders>
              </w:tcPr>
              <w:p w:rsidRPr="00BB550D" w:rsidR="000548B3" w:rsidP="00DC0EE6" w:rsidRDefault="000548B3" w14:paraId="442A06C1" w14:textId="77777777">
                <w:pPr>
                  <w:pStyle w:val="Sansinterligne"/>
                  <w:tabs>
                    <w:tab w:val="left" w:pos="495"/>
                  </w:tabs>
                  <w:rPr>
                    <w:sz w:val="20"/>
                    <w:szCs w:val="20"/>
                  </w:rPr>
                </w:pPr>
                <w:r w:rsidRPr="00BB550D">
                  <w:rPr>
                    <w:sz w:val="20"/>
                    <w:szCs w:val="20"/>
                  </w:rPr>
                  <w:t>wanBuyFromAddress</w:t>
                </w:r>
              </w:p>
            </w:tc>
          </w:sdtContent>
        </w:sdt>
        <w:sdt>
          <w:sdtPr>
            <w:rPr>
              <w:sz w:val="20"/>
              <w:szCs w:val="20"/>
            </w:rPr>
            <w:alias w:val="#Nav: /Purchase_Header/wanShipToAddress"/>
            <w:tag w:val="#Nav: Standard_Purchase_Order/1322"/>
            <w:id w:val="-24735121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wanShipToAddress[1]" w:storeItemID="{20E31547-EBBF-4D20-B067-856891EBC8EC}"/>
            <w:text/>
          </w:sdtPr>
          <w:sdtEndPr/>
          <w:sdtContent>
            <w:tc>
              <w:tcPr>
                <w:tcW w:w="3402" w:type="dxa"/>
                <w:tcBorders>
                  <w:bottom w:val="nil"/>
                </w:tcBorders>
              </w:tcPr>
              <w:p w:rsidRPr="00BB550D" w:rsidR="000548B3" w:rsidP="00DC0EE6" w:rsidRDefault="00682C8E" w14:paraId="1B5200B1" w14:textId="51D73A90">
                <w:pPr>
                  <w:pStyle w:val="Sansinterligne"/>
                  <w:tabs>
                    <w:tab w:val="left" w:pos="495"/>
                  </w:tabs>
                  <w:rPr>
                    <w:sz w:val="20"/>
                    <w:szCs w:val="20"/>
                  </w:rPr>
                </w:pPr>
                <w:r w:rsidRPr="00BB550D">
                  <w:rPr>
                    <w:sz w:val="20"/>
                    <w:szCs w:val="20"/>
                  </w:rPr>
                  <w:t>wanShipToAddress</w:t>
                </w:r>
              </w:p>
            </w:tc>
          </w:sdtContent>
        </w:sdt>
        <w:sdt>
          <w:sdtPr>
            <w:rPr>
              <w:sz w:val="20"/>
              <w:szCs w:val="20"/>
            </w:rPr>
            <w:alias w:val="#Nav: /Purchase_Header/wanPayToAddress"/>
            <w:tag w:val="#Nav: Standard_Purchase_Order/1322"/>
            <w:id w:val="-1117915957"/>
            <w:placeholder>
              <w:docPart w:val="044D3EC7F93B40DEAF6E3CDB8CA876BA"/>
            </w:placeholder>
            <w:dataBinding w:prefixMappings="xmlns:ns0='urn:microsoft-dynamics-nav/reports/Standard_Purchase_Order/1322/'" w:xpath="/ns0:NavWordReportXmlPart[1]/ns0:Purchase_Header[1]/ns0:wanPayToAddress[1]" w:storeItemID="{20E31547-EBBF-4D20-B067-856891EBC8EC}"/>
            <w:text/>
          </w:sdtPr>
          <w:sdtEndPr/>
          <w:sdtContent>
            <w:tc>
              <w:tcPr>
                <w:tcW w:w="3827" w:type="dxa"/>
                <w:tcBorders>
                  <w:bottom w:val="nil"/>
                </w:tcBorders>
              </w:tcPr>
              <w:p w:rsidRPr="00BB550D" w:rsidR="000548B3" w:rsidP="00DC0EE6" w:rsidRDefault="000548B3" w14:paraId="33F15354" w14:textId="77777777">
                <w:pPr>
                  <w:pStyle w:val="Sansinterligne"/>
                  <w:rPr>
                    <w:sz w:val="20"/>
                    <w:szCs w:val="20"/>
                  </w:rPr>
                </w:pPr>
                <w:r w:rsidRPr="00BB550D">
                  <w:rPr>
                    <w:sz w:val="20"/>
                    <w:szCs w:val="20"/>
                  </w:rPr>
                  <w:t>wanPayToAddress</w:t>
                </w:r>
              </w:p>
            </w:tc>
          </w:sdtContent>
        </w:sdt>
      </w:tr>
    </w:tbl>
    <w:p w:rsidRPr="00FA2DC0" w:rsidR="000548B3" w:rsidP="008E60CD" w:rsidRDefault="000548B3" w14:paraId="1826E1D7" w14:textId="77777777">
      <w:pPr>
        <w:pStyle w:val="Sansinterligne"/>
        <w:rPr>
          <w:lang w:val="fr-FR"/>
        </w:rPr>
      </w:pPr>
    </w:p>
    <w:tbl>
      <w:tblPr>
        <w:tblStyle w:val="Grilledutableau"/>
        <w:tblW w:w="1077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977"/>
        <w:gridCol w:w="567"/>
        <w:gridCol w:w="2835"/>
        <w:gridCol w:w="567"/>
        <w:gridCol w:w="3827"/>
      </w:tblGrid>
      <w:tr w:rsidR="000548B3" w:rsidTr="00DC0EE6" w14:paraId="485A5159" w14:textId="77777777">
        <w:bookmarkStart w:name="_Hlk88149633" w:displacedByCustomXml="next" w:id="0"/>
        <w:sdt>
          <w:sdtPr>
            <w:alias w:val="#Nav: /Purchase_Header/Buyer_Lbl"/>
            <w:tag w:val="#Nav: Standard_Purchase_Order/1322"/>
            <w:id w:val="-304466344"/>
            <w:placeholder>
              <w:docPart w:val="044D3EC7F93B40DEAF6E3CDB8CA876BA"/>
            </w:placeholder>
            <w:dataBinding w:prefixMappings="xmlns:ns0='urn:microsoft-dynamics-nav/reports/Standard_Purchase_Order/1322/'" w:xpath="/ns0:NavWordReportXmlPart[1]/ns0:Purchase_Header[1]/ns0:Buyer_Lbl[1]" w:storeItemID="{20E31547-EBBF-4D20-B067-856891EBC8EC}"/>
            <w:text/>
          </w:sdtPr>
          <w:sdtEndPr/>
          <w:sdtContent>
            <w:tc>
              <w:tcPr>
                <w:tcW w:w="3544" w:type="dxa"/>
                <w:gridSpan w:val="2"/>
              </w:tcPr>
              <w:p w:rsidR="000548B3" w:rsidP="00DC0EE6" w:rsidRDefault="000548B3" w14:paraId="26B2A9A2" w14:textId="77777777">
                <w:pPr>
                  <w:pStyle w:val="Titre1"/>
                </w:pPr>
                <w:r>
                  <w:t>Buyer_Lbl</w:t>
                </w:r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852843028"/>
            <w:placeholder>
              <w:docPart w:val="044D3EC7F93B40DEAF6E3CDB8CA876BA"/>
            </w:placeholder>
            <w:dataBinding w:prefixMappings="xmlns:ns0='urn:microsoft-dynamics-nav/reports/Standard_Purchase_Order/1322/'" w:xpath="/ns0:NavWordReportXmlPart[1]/ns0:Purchase_Header[1]/ns0:ShipmentMethodDesc_Lbl[1]" w:storeItemID="{20E31547-EBBF-4D20-B067-856891EBC8EC}"/>
            <w:text/>
          </w:sdtPr>
          <w:sdtEndPr/>
          <w:sdtContent>
            <w:tc>
              <w:tcPr>
                <w:tcW w:w="3402" w:type="dxa"/>
                <w:gridSpan w:val="2"/>
                <w:tcMar>
                  <w:right w:w="0" w:type="dxa"/>
                </w:tcMar>
              </w:tcPr>
              <w:p w:rsidR="000548B3" w:rsidP="00DC0EE6" w:rsidRDefault="000548B3" w14:paraId="2F226BFE" w14:textId="77777777">
                <w:pPr>
                  <w:pStyle w:val="Titre1"/>
                </w:pPr>
                <w:r>
                  <w:t>ShipmentMethodDesc_Lbl</w:t>
                </w:r>
              </w:p>
            </w:tc>
          </w:sdtContent>
        </w:sdt>
        <w:sdt>
          <w:sdtPr>
            <w:rPr>
              <w:lang w:val="da-DK"/>
            </w:rPr>
            <w:alias w:val="#Nav: /Purchase_Header/PaymentTermsDesc_Lbl"/>
            <w:tag w:val="#Nav: Standard_Purchase_Order/1322"/>
            <w:id w:val="-1724435978"/>
            <w:placeholder>
              <w:docPart w:val="044D3EC7F93B40DEAF6E3CDB8CA876BA"/>
            </w:placeholder>
            <w:dataBinding w:prefixMappings="xmlns:ns0='urn:microsoft-dynamics-nav/reports/Standard_Purchase_Order/1322/'" w:xpath="/ns0:NavWordReportXmlPart[1]/ns0:Purchase_Header[1]/ns0:PaymentTermsDesc_Lbl[1]" w:storeItemID="{20E31547-EBBF-4D20-B067-856891EBC8EC}"/>
            <w:text/>
          </w:sdtPr>
          <w:sdtEndPr/>
          <w:sdtContent>
            <w:tc>
              <w:tcPr>
                <w:tcW w:w="3827" w:type="dxa"/>
              </w:tcPr>
              <w:p w:rsidR="000548B3" w:rsidP="00DC0EE6" w:rsidRDefault="000548B3" w14:paraId="5695B555" w14:textId="77777777">
                <w:pPr>
                  <w:pStyle w:val="Titre1"/>
                  <w:rPr>
                    <w:lang w:val="da-DK"/>
                  </w:rPr>
                </w:pPr>
                <w:r>
                  <w:rPr>
                    <w:lang w:val="da-DK"/>
                  </w:rPr>
                  <w:t>PaymentTermsDesc_Lbl</w:t>
                </w:r>
              </w:p>
            </w:tc>
          </w:sdtContent>
        </w:sdt>
      </w:tr>
      <w:tr w:rsidRPr="009A1C79" w:rsidR="000548B3" w:rsidTr="00DC0EE6" w14:paraId="6AF9718D" w14:textId="77777777">
        <w:sdt>
          <w:sdtPr>
            <w:rPr>
              <w:sz w:val="18"/>
              <w:szCs w:val="18"/>
            </w:rPr>
            <w:alias w:val="#Nav: /Purchase_Header/SalesPurchPersonName"/>
            <w:tag w:val="#Nav: Standard_Purchase_Order/1322"/>
            <w:id w:val="2123416517"/>
            <w:placeholder>
              <w:docPart w:val="044D3EC7F93B40DEAF6E3CDB8CA876BA"/>
            </w:placeholder>
            <w:dataBinding w:prefixMappings="xmlns:ns0='urn:microsoft-dynamics-nav/reports/Standard_Purchase_Order/1322/'" w:xpath="/ns0:NavWordReportXmlPart[1]/ns0:Purchase_Header[1]/ns0:SalesPurchPersonName[1]" w:storeItemID="{20E31547-EBBF-4D20-B067-856891EBC8EC}"/>
            <w:text/>
          </w:sdtPr>
          <w:sdtEndPr/>
          <w:sdtContent>
            <w:tc>
              <w:tcPr>
                <w:tcW w:w="3544" w:type="dxa"/>
                <w:gridSpan w:val="2"/>
              </w:tcPr>
              <w:p w:rsidRPr="009A1C79" w:rsidR="000548B3" w:rsidP="00DC0EE6" w:rsidRDefault="000548B3" w14:paraId="4BEFAA82" w14:textId="77777777">
                <w:pPr>
                  <w:spacing w:after="120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SalesPurchPersonName</w:t>
                </w:r>
              </w:p>
            </w:tc>
          </w:sdtContent>
        </w:sdt>
        <w:sdt>
          <w:sdtPr>
            <w:rPr>
              <w:sz w:val="18"/>
              <w:szCs w:val="18"/>
            </w:rPr>
            <w:alias w:val="#Nav: /Purchase_Header/ShipmentMethodDesc"/>
            <w:tag w:val="#Nav: Standard_Purchase_Order/1322"/>
            <w:id w:val="1647007037"/>
            <w:placeholder>
              <w:docPart w:val="044D3EC7F93B40DEAF6E3CDB8CA876BA"/>
            </w:placeholder>
            <w:dataBinding w:prefixMappings="xmlns:ns0='urn:microsoft-dynamics-nav/reports/Standard_Purchase_Order/1322/'" w:xpath="/ns0:NavWordReportXmlPart[1]/ns0:Purchase_Header[1]/ns0:ShipmentMethodDesc[1]" w:storeItemID="{20E31547-EBBF-4D20-B067-856891EBC8EC}"/>
            <w:text/>
          </w:sdtPr>
          <w:sdtEndPr/>
          <w:sdtContent>
            <w:tc>
              <w:tcPr>
                <w:tcW w:w="3402" w:type="dxa"/>
                <w:gridSpan w:val="2"/>
                <w:tcMar>
                  <w:right w:w="0" w:type="dxa"/>
                </w:tcMar>
              </w:tcPr>
              <w:p w:rsidRPr="009A1C79" w:rsidR="000548B3" w:rsidP="00DC0EE6" w:rsidRDefault="000548B3" w14:paraId="446D1BA3" w14:textId="77777777">
                <w:pPr>
                  <w:spacing w:after="120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ShipmentMethodDesc</w:t>
                </w:r>
              </w:p>
            </w:tc>
          </w:sdtContent>
        </w:sdt>
        <w:sdt>
          <w:sdtPr>
            <w:rPr>
              <w:sz w:val="18"/>
              <w:szCs w:val="18"/>
              <w:lang w:val="da-DK"/>
            </w:rPr>
            <w:alias w:val="#Nav: /Purchase_Header/PaymentTermsDesc"/>
            <w:tag w:val="#Nav: Standard_Purchase_Order/1322"/>
            <w:id w:val="-1222059989"/>
            <w:placeholder>
              <w:docPart w:val="044D3EC7F93B40DEAF6E3CDB8CA876BA"/>
            </w:placeholder>
            <w:dataBinding w:prefixMappings="xmlns:ns0='urn:microsoft-dynamics-nav/reports/Standard_Purchase_Order/1322/'" w:xpath="/ns0:NavWordReportXmlPart[1]/ns0:Purchase_Header[1]/ns0:PaymentTermsDesc[1]" w:storeItemID="{20E31547-EBBF-4D20-B067-856891EBC8EC}"/>
            <w:text/>
          </w:sdtPr>
          <w:sdtEndPr/>
          <w:sdtContent>
            <w:tc>
              <w:tcPr>
                <w:tcW w:w="3827" w:type="dxa"/>
              </w:tcPr>
              <w:p w:rsidRPr="009A1C79" w:rsidR="000548B3" w:rsidP="00DC0EE6" w:rsidRDefault="000548B3" w14:paraId="28CA10F6" w14:textId="77777777">
                <w:pPr>
                  <w:spacing w:after="120"/>
                  <w:rPr>
                    <w:sz w:val="18"/>
                    <w:szCs w:val="18"/>
                    <w:lang w:val="da-DK"/>
                  </w:rPr>
                </w:pPr>
                <w:r>
                  <w:rPr>
                    <w:sz w:val="18"/>
                    <w:szCs w:val="18"/>
                    <w:lang w:val="da-DK"/>
                  </w:rPr>
                  <w:t>PaymentTermsDesc</w:t>
                </w:r>
              </w:p>
            </w:tc>
          </w:sdtContent>
        </w:sdt>
      </w:tr>
      <w:tr w:rsidRPr="009A1C79" w:rsidR="00BB550D" w:rsidTr="00BB550D" w14:paraId="5C5BF13F" w14:textId="77777777">
        <w:sdt>
          <w:sdtPr>
            <w:rPr>
              <w:szCs w:val="18"/>
            </w:rPr>
            <w:alias w:val="#Nav: /Purchase_Header/ReferenceText"/>
            <w:tag w:val="#Nav: Standard_Purchase_Order/1322"/>
            <w:id w:val="-17010798"/>
            <w:placeholder>
              <w:docPart w:val="3EB132B46C064707B4223365F6659545"/>
            </w:placeholder>
            <w:dataBinding w:prefixMappings="xmlns:ns0='urn:microsoft-dynamics-nav/reports/Standard_Purchase_Order/1322/'" w:xpath="/ns0:NavWordReportXmlPart[1]/ns0:Purchase_Header[1]/ns0:ReferenceText[1]" w:storeItemID="{20E31547-EBBF-4D20-B067-856891EBC8EC}"/>
            <w:text/>
          </w:sdtPr>
          <w:sdtEndPr/>
          <w:sdtContent>
            <w:tc>
              <w:tcPr>
                <w:tcW w:w="2977" w:type="dxa"/>
                <w:vAlign w:val="bottom"/>
              </w:tcPr>
              <w:p w:rsidRPr="009A1C79" w:rsidR="00BB550D" w:rsidP="00BB550D" w:rsidRDefault="00BB550D" w14:paraId="7E86134C" w14:textId="18B81A51">
                <w:pPr>
                  <w:pStyle w:val="Titre1"/>
                  <w:rPr>
                    <w:szCs w:val="18"/>
                  </w:rPr>
                </w:pPr>
                <w:r>
                  <w:rPr>
                    <w:szCs w:val="18"/>
                  </w:rPr>
                  <w:t>ReferenceText</w:t>
                </w:r>
              </w:p>
            </w:tc>
          </w:sdtContent>
        </w:sdt>
        <w:tc>
          <w:tcPr>
            <w:tcW w:w="567" w:type="dxa"/>
            <w:vAlign w:val="bottom"/>
          </w:tcPr>
          <w:p w:rsidRPr="009A1C79" w:rsidR="00BB550D" w:rsidP="00BB550D" w:rsidRDefault="00BB550D" w14:paraId="789F4C28" w14:textId="4BD46221">
            <w:pPr>
              <w:pStyle w:val="Titre1"/>
              <w:rPr>
                <w:szCs w:val="18"/>
              </w:rPr>
            </w:pPr>
          </w:p>
        </w:tc>
        <w:sdt>
          <w:sdtPr>
            <w:alias w:val="#Nav: /Purchase_Header/Purchase_Line/RequestedReceiptDateLbl"/>
            <w:tag w:val="#Nav: Standard_Purchase_Order/1322"/>
            <w:id w:val="-1919933181"/>
            <w:placeholder>
              <w:docPart w:val="826BDA6190734EDABDB822B28B3093F6"/>
            </w:placeholder>
            <w:dataBinding w:prefixMappings="xmlns:ns0='urn:microsoft-dynamics-nav/reports/Standard_Purchase_Order/1322/'" w:xpath="/ns0:NavWordReportXmlPart[1]/ns0:Purchase_Header[1]/ns0:Purchase_Line[1]/ns0:RequestedReceiptDateLbl[1]" w:storeItemID="{20E31547-EBBF-4D20-B067-856891EBC8EC}"/>
            <w:text/>
          </w:sdtPr>
          <w:sdtEndPr/>
          <w:sdtContent>
            <w:tc>
              <w:tcPr>
                <w:tcW w:w="2835" w:type="dxa"/>
                <w:tcMar>
                  <w:right w:w="0" w:type="dxa"/>
                </w:tcMar>
              </w:tcPr>
              <w:p w:rsidRPr="009A1C79" w:rsidR="00BB550D" w:rsidP="00BB550D" w:rsidRDefault="00BB550D" w14:paraId="12399CFC" w14:textId="3BCFDD7B">
                <w:pPr>
                  <w:pStyle w:val="Titre1"/>
                  <w:rPr>
                    <w:szCs w:val="18"/>
                  </w:rPr>
                </w:pPr>
                <w:r>
                  <w:t>RequestedReceiptDateLbl</w:t>
                </w:r>
              </w:p>
            </w:tc>
          </w:sdtContent>
        </w:sdt>
        <w:tc>
          <w:tcPr>
            <w:tcW w:w="567" w:type="dxa"/>
            <w:vAlign w:val="bottom"/>
          </w:tcPr>
          <w:p w:rsidRPr="009A1C79" w:rsidR="00BB550D" w:rsidP="00BB550D" w:rsidRDefault="00BB550D" w14:paraId="47482C2A" w14:textId="06B5C0CB">
            <w:pPr>
              <w:spacing w:after="0"/>
              <w:rPr>
                <w:sz w:val="18"/>
                <w:szCs w:val="18"/>
              </w:rPr>
            </w:pPr>
          </w:p>
        </w:tc>
        <w:sdt>
          <w:sdtPr>
            <w:rPr>
              <w:szCs w:val="18"/>
              <w:lang w:val="da-DK"/>
            </w:rPr>
            <w:alias w:val="#Nav: /Purchase_Header/VATNoText"/>
            <w:tag w:val="#Nav: Standard_Purchase_Order/1322"/>
            <w:id w:val="-1876150581"/>
            <w:placeholder>
              <w:docPart w:val="E1B46B6864FB4E47B178052163D8DE96"/>
            </w:placeholder>
            <w:dataBinding w:prefixMappings="xmlns:ns0='urn:microsoft-dynamics-nav/reports/Standard_Purchase_Order/1322/'" w:xpath="/ns0:NavWordReportXmlPart[1]/ns0:Purchase_Header[1]/ns0:VATNoText[1]" w:storeItemID="{20E31547-EBBF-4D20-B067-856891EBC8EC}"/>
            <w:text/>
          </w:sdtPr>
          <w:sdtEndPr/>
          <w:sdtContent>
            <w:tc>
              <w:tcPr>
                <w:tcW w:w="3827" w:type="dxa"/>
                <w:vAlign w:val="bottom"/>
              </w:tcPr>
              <w:p w:rsidRPr="009A1C79" w:rsidR="00BB550D" w:rsidP="00BB550D" w:rsidRDefault="00BB550D" w14:paraId="36D31F13" w14:textId="77777777">
                <w:pPr>
                  <w:pStyle w:val="Titre1"/>
                  <w:rPr>
                    <w:szCs w:val="18"/>
                    <w:lang w:val="da-DK"/>
                  </w:rPr>
                </w:pPr>
                <w:r>
                  <w:rPr>
                    <w:szCs w:val="18"/>
                    <w:lang w:val="da-DK"/>
                  </w:rPr>
                  <w:t>VATNoText</w:t>
                </w:r>
              </w:p>
            </w:tc>
          </w:sdtContent>
        </w:sdt>
      </w:tr>
      <w:tr w:rsidRPr="009A1C79" w:rsidR="00BB550D" w:rsidTr="00BB550D" w14:paraId="23515E89" w14:textId="77777777">
        <w:sdt>
          <w:sdtPr>
            <w:rPr>
              <w:sz w:val="18"/>
              <w:szCs w:val="18"/>
            </w:rPr>
            <w:alias w:val="#Nav: /Purchase_Header/YourRef_PurchHeader"/>
            <w:tag w:val="#Nav: Standard_Purchase_Order/1322"/>
            <w:id w:val="-2127149412"/>
            <w:placeholder>
              <w:docPart w:val="3B6D0BA1D276490A959353B0C743B283"/>
            </w:placeholder>
            <w:dataBinding w:prefixMappings="xmlns:ns0='urn:microsoft-dynamics-nav/reports/Standard_Purchase_Order/1322/'" w:xpath="/ns0:NavWordReportXmlPart[1]/ns0:Purchase_Header[1]/ns0:YourRef_PurchHeader[1]" w:storeItemID="{20E31547-EBBF-4D20-B067-856891EBC8EC}"/>
            <w:text/>
          </w:sdtPr>
          <w:sdtEndPr/>
          <w:sdtContent>
            <w:tc>
              <w:tcPr>
                <w:tcW w:w="2977" w:type="dxa"/>
              </w:tcPr>
              <w:p w:rsidRPr="009A1C79" w:rsidR="00BB550D" w:rsidP="00BB550D" w:rsidRDefault="00BB550D" w14:paraId="4E42D374" w14:textId="4C73E504">
                <w:pPr>
                  <w:spacing w:after="120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YourRef_PurchHeader</w:t>
                </w:r>
              </w:p>
            </w:tc>
          </w:sdtContent>
        </w:sdt>
        <w:tc>
          <w:tcPr>
            <w:tcW w:w="567" w:type="dxa"/>
          </w:tcPr>
          <w:p w:rsidRPr="009A1C79" w:rsidR="00BB550D" w:rsidP="00BB550D" w:rsidRDefault="00BB550D" w14:paraId="74B6F39C" w14:textId="658DD860">
            <w:pPr>
              <w:spacing w:after="120"/>
              <w:rPr>
                <w:sz w:val="18"/>
                <w:szCs w:val="18"/>
              </w:rPr>
            </w:pPr>
          </w:p>
        </w:tc>
        <w:sdt>
          <w:sdtPr>
            <w:rPr>
              <w:sz w:val="18"/>
              <w:szCs w:val="18"/>
            </w:rPr>
            <w:alias w:val="#Nav: /Purchase_Header/wanRequestedReceiptDate"/>
            <w:tag w:val="#Nav: Standard_Purchase_Order/1322"/>
            <w:id w:val="-41647749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wanRequestedReceiptDate[1]" w:storeItemID="{20E31547-EBBF-4D20-B067-856891EBC8EC}"/>
            <w:text/>
          </w:sdtPr>
          <w:sdtEndPr/>
          <w:sdtContent>
            <w:tc>
              <w:tcPr>
                <w:tcW w:w="2835" w:type="dxa"/>
                <w:tcMar>
                  <w:right w:w="0" w:type="dxa"/>
                </w:tcMar>
              </w:tcPr>
              <w:p w:rsidRPr="009A1C79" w:rsidR="00BB550D" w:rsidP="00BB550D" w:rsidRDefault="00350E77" w14:paraId="29ACAC26" w14:textId="1EB6003F">
                <w:pPr>
                  <w:spacing w:after="120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wanRequestedReceiptDate</w:t>
                </w:r>
              </w:p>
            </w:tc>
          </w:sdtContent>
        </w:sdt>
        <w:tc>
          <w:tcPr>
            <w:tcW w:w="567" w:type="dxa"/>
          </w:tcPr>
          <w:p w:rsidRPr="009A1C79" w:rsidR="00BB550D" w:rsidP="00BB550D" w:rsidRDefault="00BB550D" w14:paraId="6054E6AC" w14:textId="54DA7768">
            <w:pPr>
              <w:spacing w:after="120"/>
              <w:rPr>
                <w:sz w:val="18"/>
                <w:szCs w:val="18"/>
              </w:rPr>
            </w:pPr>
          </w:p>
        </w:tc>
        <w:sdt>
          <w:sdtPr>
            <w:rPr>
              <w:sz w:val="18"/>
              <w:szCs w:val="18"/>
              <w:lang w:val="da-DK"/>
            </w:rPr>
            <w:alias w:val="#Nav: /Purchase_Header/VATRegNo_PurchHeader"/>
            <w:tag w:val="#Nav: Standard_Purchase_Order/1322"/>
            <w:id w:val="796267249"/>
            <w:placeholder>
              <w:docPart w:val="E1B46B6864FB4E47B178052163D8DE96"/>
            </w:placeholder>
            <w:dataBinding w:prefixMappings="xmlns:ns0='urn:microsoft-dynamics-nav/reports/Standard_Purchase_Order/1322/'" w:xpath="/ns0:NavWordReportXmlPart[1]/ns0:Purchase_Header[1]/ns0:VATRegNo_PurchHeader[1]" w:storeItemID="{20E31547-EBBF-4D20-B067-856891EBC8EC}"/>
            <w:text/>
          </w:sdtPr>
          <w:sdtEndPr/>
          <w:sdtContent>
            <w:tc>
              <w:tcPr>
                <w:tcW w:w="3827" w:type="dxa"/>
              </w:tcPr>
              <w:p w:rsidRPr="009A1C79" w:rsidR="00BB550D" w:rsidP="00BB550D" w:rsidRDefault="00BB550D" w14:paraId="34224F85" w14:textId="77777777">
                <w:pPr>
                  <w:spacing w:after="120"/>
                  <w:rPr>
                    <w:sz w:val="18"/>
                    <w:szCs w:val="18"/>
                    <w:lang w:val="da-DK"/>
                  </w:rPr>
                </w:pPr>
                <w:r>
                  <w:rPr>
                    <w:sz w:val="18"/>
                    <w:szCs w:val="18"/>
                    <w:lang w:val="da-DK"/>
                  </w:rPr>
                  <w:t>VATRegNo_PurchHeader</w:t>
                </w:r>
              </w:p>
            </w:tc>
          </w:sdtContent>
        </w:sdt>
      </w:tr>
      <w:bookmarkEnd w:id="0"/>
    </w:tbl>
    <w:p w:rsidR="009B3A60" w:rsidP="001541E0" w:rsidRDefault="009B3A60" w14:paraId="77E1541F" w14:textId="090A5596">
      <w:pPr>
        <w:pStyle w:val="Style1"/>
        <w:rPr>
          <w:sz w:val="20"/>
        </w:rPr>
      </w:pPr>
    </w:p>
    <w:tbl>
      <w:tblPr>
        <w:tblStyle w:val="Grilledutableau"/>
        <w:tblW w:w="1077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6521"/>
        <w:gridCol w:w="992"/>
        <w:gridCol w:w="992"/>
        <w:gridCol w:w="567"/>
        <w:gridCol w:w="133"/>
        <w:gridCol w:w="1001"/>
        <w:gridCol w:w="567"/>
      </w:tblGrid>
      <w:tr w:rsidRPr="00944D1B" w:rsidR="000548B3" w:rsidTr="00DC0EE6" w14:paraId="1F3F9217" w14:textId="77777777">
        <w:trPr>
          <w:cantSplit/>
          <w:trHeight w:val="546"/>
          <w:tblHeader/>
        </w:trPr>
        <w:sdt>
          <w:sdtPr>
            <w:rPr>
              <w:szCs w:val="18"/>
            </w:rPr>
            <w:alias w:val="#Nav: /Purchase_Header/Purchase_Line/Desc_PurchLine_Lbl"/>
            <w:tag w:val="#Nav: Standard_Purchase_Order/1322"/>
            <w:id w:val="-6320116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20E31547-EBBF-4D20-B067-856891EBC8EC}"/>
            <w:text/>
          </w:sdtPr>
          <w:sdtEndPr/>
          <w:sdtContent>
            <w:tc>
              <w:tcPr>
                <w:tcW w:w="6521" w:type="dxa"/>
                <w:tcBorders>
                  <w:bottom w:val="single" w:color="auto" w:sz="4" w:space="0"/>
                </w:tcBorders>
                <w:vAlign w:val="bottom"/>
              </w:tcPr>
              <w:p w:rsidRPr="00944D1B" w:rsidR="000548B3" w:rsidP="00DC0EE6" w:rsidRDefault="00175A5E" w14:paraId="55512895" w14:textId="00E9D70E">
                <w:pPr>
                  <w:pStyle w:val="Titre1"/>
                  <w:rPr>
                    <w:szCs w:val="18"/>
                  </w:rPr>
                </w:pPr>
                <w:r>
                  <w:rPr>
                    <w:szCs w:val="18"/>
                  </w:rPr>
                  <w:t>Desc_PurchLine_Lbl</w:t>
                </w:r>
              </w:p>
            </w:tc>
          </w:sdtContent>
        </w:sdt>
        <w:sdt>
          <w:sdtPr>
            <w:rPr>
              <w:szCs w:val="18"/>
            </w:rPr>
            <w:alias w:val="#Nav: /Purchase_Header/Purchase_Line/Qty_PurchLine_Lbl"/>
            <w:tag w:val="#Nav: Standard_Purchase_Order/1322"/>
            <w:id w:val="100895425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20E31547-EBBF-4D20-B067-856891EBC8EC}"/>
            <w:text/>
          </w:sdtPr>
          <w:sdtEndPr/>
          <w:sdtContent>
            <w:tc>
              <w:tcPr>
                <w:tcW w:w="992" w:type="dxa"/>
                <w:tcBorders>
                  <w:bottom w:val="single" w:color="auto" w:sz="4" w:space="0"/>
                </w:tcBorders>
                <w:vAlign w:val="bottom"/>
              </w:tcPr>
              <w:p w:rsidRPr="00944D1B" w:rsidR="000548B3" w:rsidP="009B0AE6" w:rsidRDefault="00CB4199" w14:paraId="258EC3E8" w14:textId="6F55A1AD">
                <w:pPr>
                  <w:pStyle w:val="Titre1"/>
                  <w:jc w:val="right"/>
                  <w:rPr>
                    <w:szCs w:val="18"/>
                  </w:rPr>
                </w:pPr>
                <w:r>
                  <w:rPr>
                    <w:szCs w:val="18"/>
                  </w:rPr>
                  <w:t>Qty_PurchLine_Lbl</w:t>
                </w:r>
              </w:p>
            </w:tc>
          </w:sdtContent>
        </w:sdt>
        <w:sdt>
          <w:sdtPr>
            <w:rPr>
              <w:szCs w:val="18"/>
            </w:rPr>
            <w:alias w:val="#Nav: /Purchase_Header/Purchase_Line/DirectUniCost_Lbl"/>
            <w:tag w:val="#Nav: Standard_Purchase_Order/1322"/>
            <w:id w:val="-22946837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20E31547-EBBF-4D20-B067-856891EBC8EC}"/>
            <w:text/>
          </w:sdtPr>
          <w:sdtEndPr/>
          <w:sdtContent>
            <w:tc>
              <w:tcPr>
                <w:tcW w:w="992" w:type="dxa"/>
                <w:tcBorders>
                  <w:bottom w:val="single" w:color="auto" w:sz="4" w:space="0"/>
                </w:tcBorders>
                <w:vAlign w:val="bottom"/>
              </w:tcPr>
              <w:p w:rsidRPr="00944D1B" w:rsidR="000548B3" w:rsidP="009B0AE6" w:rsidRDefault="00BB550D" w14:paraId="70FE64B5" w14:textId="329A09DC">
                <w:pPr>
                  <w:pStyle w:val="Titre1"/>
                  <w:jc w:val="right"/>
                  <w:rPr>
                    <w:szCs w:val="18"/>
                  </w:rPr>
                </w:pPr>
                <w:r>
                  <w:rPr>
                    <w:szCs w:val="18"/>
                  </w:rPr>
                  <w:t>DirectUniCost_Lbl</w:t>
                </w:r>
              </w:p>
            </w:tc>
          </w:sdtContent>
        </w:sdt>
        <w:tc>
          <w:tcPr>
            <w:tcW w:w="567" w:type="dxa"/>
            <w:tcBorders>
              <w:bottom w:val="single" w:color="auto" w:sz="4" w:space="0"/>
            </w:tcBorders>
            <w:vAlign w:val="bottom"/>
          </w:tcPr>
          <w:p w:rsidRPr="00944D1B" w:rsidR="000548B3" w:rsidP="009B0AE6" w:rsidRDefault="000548B3" w14:paraId="6A6A7441" w14:textId="77777777">
            <w:pPr>
              <w:pStyle w:val="Titre1"/>
              <w:jc w:val="right"/>
              <w:rPr>
                <w:szCs w:val="18"/>
              </w:rPr>
            </w:pPr>
          </w:p>
        </w:tc>
        <w:sdt>
          <w:sdtPr>
            <w:rPr>
              <w:szCs w:val="18"/>
            </w:rPr>
            <w:alias w:val="#Nav: /Purchase_Header/ItemLineAmount_Lbl"/>
            <w:tag w:val="#Nav: Standard_Purchase_Order/1322"/>
            <w:id w:val="-141670768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ItemLineAmount_Lbl[1]" w:storeItemID="{20E31547-EBBF-4D20-B067-856891EBC8EC}"/>
            <w:text/>
          </w:sdtPr>
          <w:sdtEndPr/>
          <w:sdtContent>
            <w:tc>
              <w:tcPr>
                <w:tcW w:w="1134" w:type="dxa"/>
                <w:gridSpan w:val="2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944D1B" w:rsidR="000548B3" w:rsidP="009B0AE6" w:rsidRDefault="0080661A" w14:paraId="10FACF3D" w14:textId="03BDB1FE">
                <w:pPr>
                  <w:pStyle w:val="Titre1"/>
                  <w:jc w:val="right"/>
                  <w:rPr>
                    <w:szCs w:val="18"/>
                  </w:rPr>
                </w:pPr>
                <w:r>
                  <w:rPr>
                    <w:szCs w:val="18"/>
                  </w:rPr>
                  <w:t>ItemLineAmount_Lbl</w:t>
                </w:r>
              </w:p>
            </w:tc>
          </w:sdtContent>
        </w:sdt>
        <w:sdt>
          <w:sdtPr>
            <w:rPr>
              <w:szCs w:val="18"/>
            </w:rPr>
            <w:alias w:val="#Nav: /Purchase_Header/Purchase_Line/wanVATPercent_lbl"/>
            <w:tag w:val="#Nav: Standard_Purchase_Order/1322"/>
            <w:id w:val="70900182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wanVATPercent_lbl[1]" w:storeItemID="{20E31547-EBBF-4D20-B067-856891EBC8EC}"/>
            <w:text/>
          </w:sdtPr>
          <w:sdtEndPr/>
          <w:sdtContent>
            <w:tc>
              <w:tcPr>
                <w:tcW w:w="567" w:type="dxa"/>
                <w:tcBorders>
                  <w:bottom w:val="single" w:color="auto" w:sz="4" w:space="0"/>
                </w:tcBorders>
                <w:vAlign w:val="bottom"/>
              </w:tcPr>
              <w:p w:rsidR="000548B3" w:rsidP="009B0AE6" w:rsidRDefault="00624677" w14:paraId="00ED00AD" w14:textId="79BAA4DD">
                <w:pPr>
                  <w:pStyle w:val="Titre1"/>
                  <w:jc w:val="right"/>
                  <w:rPr>
                    <w:szCs w:val="18"/>
                  </w:rPr>
                </w:pPr>
                <w:r>
                  <w:rPr>
                    <w:szCs w:val="18"/>
                  </w:rPr>
                  <w:t>wanVATPercent_lbl</w:t>
                </w:r>
              </w:p>
            </w:tc>
          </w:sdtContent>
        </w:sdt>
      </w:tr>
      <w:tr w:rsidRPr="00944D1B" w:rsidR="000548B3" w:rsidTr="00821AEA" w14:paraId="382123A6" w14:textId="77777777">
        <w:trPr>
          <w:trHeight w:val="182"/>
        </w:trPr>
        <w:tc>
          <w:tcPr>
            <w:tcW w:w="6521" w:type="dxa"/>
            <w:tcBorders>
              <w:top w:val="single" w:color="auto" w:sz="4" w:space="0"/>
            </w:tcBorders>
          </w:tcPr>
          <w:p w:rsidRPr="00944D1B" w:rsidR="000548B3" w:rsidP="00DC0EE6" w:rsidRDefault="000548B3" w14:paraId="64D43A65" w14:textId="77777777">
            <w:pPr>
              <w:pStyle w:val="Sansinterligne"/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auto" w:sz="4" w:space="0"/>
            </w:tcBorders>
          </w:tcPr>
          <w:p w:rsidRPr="00944D1B" w:rsidR="000548B3" w:rsidP="009B0AE6" w:rsidRDefault="000548B3" w14:paraId="3CD12951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auto" w:sz="4" w:space="0"/>
            </w:tcBorders>
          </w:tcPr>
          <w:p w:rsidRPr="00944D1B" w:rsidR="000548B3" w:rsidP="009B0AE6" w:rsidRDefault="000548B3" w14:paraId="3F2AEAE2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auto" w:sz="4" w:space="0"/>
            </w:tcBorders>
          </w:tcPr>
          <w:p w:rsidRPr="00944D1B" w:rsidR="000548B3" w:rsidP="009B0AE6" w:rsidRDefault="000548B3" w14:paraId="6C81AD80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top w:val="single" w:color="auto" w:sz="4" w:space="0"/>
            </w:tcBorders>
            <w:tcMar>
              <w:right w:w="0" w:type="dxa"/>
            </w:tcMar>
          </w:tcPr>
          <w:p w:rsidRPr="00944D1B" w:rsidR="000548B3" w:rsidP="009B0AE6" w:rsidRDefault="000548B3" w14:paraId="45E9F9B1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auto" w:sz="4" w:space="0"/>
            </w:tcBorders>
          </w:tcPr>
          <w:p w:rsidRPr="00944D1B" w:rsidR="000548B3" w:rsidP="009B0AE6" w:rsidRDefault="000548B3" w14:paraId="3C1CCE3F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</w:tr>
      <w:sdt>
        <w:sdtPr>
          <w:rPr>
            <w:sz w:val="18"/>
            <w:szCs w:val="18"/>
          </w:rPr>
          <w:alias w:val="#Nav: /Purchase_Header/Purchase_Line"/>
          <w:tag w:val="#Nav: Standard_Purchase_Order/1322"/>
          <w:id w:val="-1019998311"/>
          <w15:dataBinding w:prefixMappings="xmlns:ns0='urn:microsoft-dynamics-nav/reports/Standard_Purchase_Order/1322/'" w:xpath="/ns0:NavWordReportXmlPart[1]/ns0:Purchase_Header[1]/ns0:Purchase_Line" w:storeItemID="{20E31547-EBBF-4D20-B067-856891EBC8EC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-774553880"/>
              <w:placeholder>
                <w:docPart w:val="DefaultPlaceholder_-1854013435"/>
              </w:placeholder>
              <w15:repeatingSectionItem/>
            </w:sdtPr>
            <w:sdtEndPr/>
            <w:sdtContent>
              <w:tr w:rsidRPr="00944D1B" w:rsidR="00F068EB" w:rsidTr="00821AEA" w14:paraId="2CB67ADA" w14:textId="77777777">
                <w:trPr>
                  <w:trHeight w:val="132"/>
                </w:trPr>
                <w:sdt>
                  <w:sdtPr>
                    <w:rPr>
                      <w:sz w:val="18"/>
                      <w:szCs w:val="18"/>
                    </w:rPr>
                    <w:alias w:val="#Nav: /Purchase_Header/Purchase_Line/wanMemoPad"/>
                    <w:tag w:val="#Nav: Standard_Purchase_Order/1322"/>
                    <w:id w:val="-214687628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wanMemoPad[1]" w:storeItemID="{20E31547-EBBF-4D20-B067-856891EBC8EC}"/>
                    <w:text/>
                  </w:sdtPr>
                  <w:sdtEndPr/>
                  <w:sdtContent>
                    <w:tc>
                      <w:tcPr>
                        <w:tcW w:w="6521" w:type="dxa"/>
                      </w:tcPr>
                      <w:p w:rsidRPr="00944D1B" w:rsidR="00F068EB" w:rsidP="009563E2" w:rsidRDefault="00F068EB" w14:paraId="663451FB" w14:textId="29C186B1">
                        <w:pPr>
                          <w:pStyle w:val="Sansinterligne"/>
                          <w:spacing w:after="12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wanMemoPad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Purchase_Header/Purchase_Line/wanQuantity_UOM"/>
                    <w:tag w:val="#Nav: Standard_Purchase_Order/1322"/>
                    <w:id w:val="116937392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wanQuantity_UOM[1]" w:storeItemID="{20E31547-EBBF-4D20-B067-856891EBC8EC}"/>
                    <w:text/>
                  </w:sdtPr>
                  <w:sdtEndPr/>
                  <w:sdtContent>
                    <w:tc>
                      <w:tcPr>
                        <w:tcW w:w="992" w:type="dxa"/>
                      </w:tcPr>
                      <w:p w:rsidRPr="00944D1B" w:rsidR="00F068EB" w:rsidP="009563E2" w:rsidRDefault="00F068EB" w14:paraId="0039FD6D" w14:textId="3C48C704">
                        <w:pPr>
                          <w:pStyle w:val="Sansinterligne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wanQuantity_UOM</w:t>
                        </w:r>
                      </w:p>
                    </w:tc>
                  </w:sdtContent>
                </w:sdt>
                <w:tc>
                  <w:tcPr>
                    <w:tcW w:w="992" w:type="dxa"/>
                  </w:tcPr>
                  <w:p w:rsidRPr="00944D1B" w:rsidR="00F068EB" w:rsidP="009B0AE6" w:rsidRDefault="009563E2" w14:paraId="4BBC0002" w14:textId="7E8B4264">
                    <w:pPr>
                      <w:pStyle w:val="Sansinterligne"/>
                      <w:jc w:val="right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sz w:val="18"/>
                          <w:szCs w:val="18"/>
                        </w:rPr>
                        <w:alias w:val="#Nav: /Purchase_Header/Purchase_Line/DirUnitCost_PurchLine"/>
                        <w:tag w:val="#Nav: Standard_Purchase_Order/1322"/>
                        <w:id w:val="1544475631"/>
                        <w:placeholder>
                          <w:docPart w:val="DefaultPlaceholder_-1854013440"/>
                        </w:placeholder>
                        <w:dataBinding w:prefixMappings="xmlns:ns0='urn:microsoft-dynamics-nav/reports/Standard_Purchase_Order/1322/'" w:xpath="/ns0:NavWordReportXmlPart[1]/ns0:Purchase_Header[1]/ns0:Purchase_Line[1]/ns0:DirUnitCost_PurchLine[1]" w:storeItemID="{20E31547-EBBF-4D20-B067-856891EBC8EC}"/>
                        <w:text/>
                      </w:sdtPr>
                      <w:sdtEndPr/>
                      <w:sdtContent>
                        <w:r w:rsidR="006E03FB">
                          <w:rPr>
                            <w:sz w:val="18"/>
                            <w:szCs w:val="18"/>
                          </w:rPr>
                          <w:t>DirUnitCost_PurchLine</w:t>
                        </w:r>
                      </w:sdtContent>
                    </w:sdt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Purchase_Header/Purchase_Line/wanLineDiscPercent"/>
                    <w:tag w:val="#Nav: Standard_Purchase_Order/1322"/>
                    <w:id w:val="211553799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wanLineDiscPercent[1]" w:storeItemID="{20E31547-EBBF-4D20-B067-856891EBC8EC}"/>
                    <w:text/>
                  </w:sdtPr>
                  <w:sdtEndPr/>
                  <w:sdtContent>
                    <w:tc>
                      <w:tcPr>
                        <w:tcW w:w="567" w:type="dxa"/>
                      </w:tcPr>
                      <w:p w:rsidRPr="00944D1B" w:rsidR="00F068EB" w:rsidP="009563E2" w:rsidRDefault="00624677" w14:paraId="06593C86" w14:textId="48B4C543">
                        <w:pPr>
                          <w:pStyle w:val="Sansinterligne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wanLineDiscPercent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Purchase_Header/Purchase_Line/LineAmt_PurchLine"/>
                    <w:tag w:val="#Nav: Standard_Purchase_Order/1322"/>
                    <w:id w:val="1001789879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20E31547-EBBF-4D20-B067-856891EBC8EC}"/>
                    <w:text/>
                  </w:sdtPr>
                  <w:sdtEndPr/>
                  <w:sdtContent>
                    <w:tc>
                      <w:tcPr>
                        <w:tcW w:w="1134" w:type="dxa"/>
                        <w:gridSpan w:val="2"/>
                      </w:tcPr>
                      <w:p w:rsidRPr="00944D1B" w:rsidR="00F068EB" w:rsidP="009563E2" w:rsidRDefault="00F068EB" w14:paraId="2873A2D8" w14:textId="562402AA">
                        <w:pPr>
                          <w:pStyle w:val="Sansinterligne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LineAmt_PurchLine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Purchase_Header/Purchase_Line/wanVATPercent"/>
                    <w:tag w:val="#Nav: Standard_Purchase_Order/1322"/>
                    <w:id w:val="1969079909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wanVATPercent[1]" w:storeItemID="{20E31547-EBBF-4D20-B067-856891EBC8EC}"/>
                    <w:text/>
                  </w:sdtPr>
                  <w:sdtEndPr/>
                  <w:sdtContent>
                    <w:tc>
                      <w:tcPr>
                        <w:tcW w:w="567" w:type="dxa"/>
                        <w:tcMar>
                          <w:right w:w="0" w:type="dxa"/>
                        </w:tcMar>
                      </w:tcPr>
                      <w:p w:rsidRPr="00944D1B" w:rsidR="00F068EB" w:rsidP="009563E2" w:rsidRDefault="00624677" w14:paraId="773AFADA" w14:textId="718FFD9F">
                        <w:pPr>
                          <w:pStyle w:val="Sansinterligne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wanVATPercent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944D1B" w:rsidR="000548B3" w:rsidTr="00821AEA" w14:paraId="66500452" w14:textId="77777777">
        <w:trPr>
          <w:trHeight w:val="132"/>
        </w:trPr>
        <w:tc>
          <w:tcPr>
            <w:tcW w:w="6521" w:type="dxa"/>
          </w:tcPr>
          <w:p w:rsidRPr="00944D1B" w:rsidR="000548B3" w:rsidP="00DC0EE6" w:rsidRDefault="000548B3" w14:paraId="09BF47F4" w14:textId="6A45D1BD">
            <w:pPr>
              <w:pStyle w:val="Sansinterligne"/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bottom w:val="single" w:color="auto" w:sz="4" w:space="0"/>
            </w:tcBorders>
          </w:tcPr>
          <w:p w:rsidRPr="00944D1B" w:rsidR="000548B3" w:rsidP="009B0AE6" w:rsidRDefault="000548B3" w14:paraId="0A38144A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bottom w:val="single" w:color="auto" w:sz="4" w:space="0"/>
            </w:tcBorders>
          </w:tcPr>
          <w:p w:rsidRPr="00944D1B" w:rsidR="000548B3" w:rsidP="009B0AE6" w:rsidRDefault="000548B3" w14:paraId="246F1AA6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bottom w:val="single" w:color="auto" w:sz="4" w:space="0"/>
            </w:tcBorders>
          </w:tcPr>
          <w:p w:rsidRPr="00944D1B" w:rsidR="000548B3" w:rsidP="009B0AE6" w:rsidRDefault="000548B3" w14:paraId="555E1BE2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133" w:type="dxa"/>
            <w:tcBorders>
              <w:bottom w:val="single" w:color="auto" w:sz="4" w:space="0"/>
            </w:tcBorders>
          </w:tcPr>
          <w:p w:rsidRPr="00944D1B" w:rsidR="000548B3" w:rsidP="009B0AE6" w:rsidRDefault="000548B3" w14:paraId="1660952E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1568" w:type="dxa"/>
            <w:gridSpan w:val="2"/>
            <w:tcBorders>
              <w:bottom w:val="single" w:color="auto" w:sz="4" w:space="0"/>
            </w:tcBorders>
            <w:tcMar>
              <w:right w:w="0" w:type="dxa"/>
            </w:tcMar>
          </w:tcPr>
          <w:p w:rsidRPr="00944D1B" w:rsidR="000548B3" w:rsidP="009B0AE6" w:rsidRDefault="000548B3" w14:paraId="1247C4A7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</w:tr>
      <w:tr w:rsidRPr="00944D1B" w:rsidR="0080661A" w:rsidTr="00F02076" w14:paraId="497FA321" w14:textId="77777777">
        <w:trPr>
          <w:cantSplit/>
          <w:trHeight w:val="227"/>
        </w:trPr>
        <w:tc>
          <w:tcPr>
            <w:tcW w:w="6521" w:type="dxa"/>
          </w:tcPr>
          <w:p w:rsidRPr="00D853C8" w:rsidR="0080661A" w:rsidP="0080661A" w:rsidRDefault="0080661A" w14:paraId="26C2ACD6" w14:textId="41B9AEF3">
            <w:pPr>
              <w:pStyle w:val="Sansinterligne"/>
              <w:rPr>
                <w:b/>
                <w:bCs/>
                <w:sz w:val="20"/>
                <w:szCs w:val="20"/>
              </w:rPr>
            </w:pPr>
          </w:p>
        </w:tc>
        <w:sdt>
          <w:sdtPr>
            <w:rPr>
              <w:b/>
              <w:bCs/>
              <w:sz w:val="20"/>
              <w:szCs w:val="20"/>
              <w:lang w:val="fr-FR"/>
            </w:rPr>
            <w:alias w:val="#Nav: /Purchase_Header/Totals/TotalInclVATText"/>
            <w:tag w:val="#Nav: Standard_Purchase_Order/1322"/>
            <w:id w:val="19505045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20E31547-EBBF-4D20-B067-856891EBC8EC}"/>
            <w:text/>
          </w:sdtPr>
          <w:sdtEndPr/>
          <w:sdtContent>
            <w:tc>
              <w:tcPr>
                <w:tcW w:w="2551" w:type="dxa"/>
                <w:gridSpan w:val="3"/>
                <w:tcBorders>
                  <w:top w:val="single" w:color="auto" w:sz="4" w:space="0"/>
                </w:tcBorders>
              </w:tcPr>
              <w:p w:rsidRPr="00D853C8" w:rsidR="0080661A" w:rsidP="00451E8B" w:rsidRDefault="00D853C8" w14:paraId="156D4890" w14:textId="0302DE37">
                <w:pPr>
                  <w:pStyle w:val="Sansinterligne"/>
                  <w:rPr>
                    <w:b/>
                    <w:bCs/>
                    <w:sz w:val="20"/>
                    <w:szCs w:val="20"/>
                    <w:lang w:val="fr-FR"/>
                  </w:rPr>
                </w:pPr>
                <w:r w:rsidRPr="00D853C8">
                  <w:rPr>
                    <w:b/>
                    <w:bCs/>
                    <w:sz w:val="20"/>
                    <w:szCs w:val="20"/>
                    <w:lang w:val="fr-FR"/>
                  </w:rPr>
                  <w:t>TotalInclVATText</w:t>
                </w:r>
              </w:p>
            </w:tc>
          </w:sdtContent>
        </w:sdt>
        <w:sdt>
          <w:sdtPr>
            <w:rPr>
              <w:b/>
              <w:bCs/>
              <w:sz w:val="20"/>
              <w:szCs w:val="20"/>
            </w:rPr>
            <w:alias w:val="#Nav: /Purchase_Header/Totals/TotalAmount"/>
            <w:tag w:val="#Nav: Standard_Purchase_Order/1322"/>
            <w:id w:val="-105862621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Amount[1]" w:storeItemID="{20E31547-EBBF-4D20-B067-856891EBC8EC}"/>
            <w:text/>
          </w:sdtPr>
          <w:sdtEndPr/>
          <w:sdtContent>
            <w:tc>
              <w:tcPr>
                <w:tcW w:w="1701" w:type="dxa"/>
                <w:gridSpan w:val="3"/>
                <w:tcBorders>
                  <w:top w:val="single" w:color="auto" w:sz="4" w:space="0"/>
                </w:tcBorders>
                <w:tcMar>
                  <w:right w:w="0" w:type="dxa"/>
                </w:tcMar>
              </w:tcPr>
              <w:p w:rsidRPr="00D853C8" w:rsidR="0080661A" w:rsidP="00451E8B" w:rsidRDefault="00624677" w14:paraId="1C858658" w14:textId="60710614">
                <w:pPr>
                  <w:pStyle w:val="Sansinterligne"/>
                  <w:jc w:val="right"/>
                  <w:rPr>
                    <w:b/>
                    <w:bCs/>
                    <w:sz w:val="20"/>
                    <w:szCs w:val="20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TotalAmount</w:t>
                </w:r>
              </w:p>
            </w:tc>
          </w:sdtContent>
        </w:sdt>
      </w:tr>
      <w:tr w:rsidRPr="00D853C8" w:rsidR="0080661A" w:rsidTr="00F02076" w14:paraId="288575DA" w14:textId="77777777">
        <w:trPr>
          <w:cantSplit/>
          <w:trHeight w:val="113"/>
        </w:trPr>
        <w:tc>
          <w:tcPr>
            <w:tcW w:w="6521" w:type="dxa"/>
          </w:tcPr>
          <w:p w:rsidRPr="00D853C8" w:rsidR="0080661A" w:rsidP="0080661A" w:rsidRDefault="0080661A" w14:paraId="40A1F591" w14:textId="77777777">
            <w:pPr>
              <w:pStyle w:val="Sansinterligne"/>
              <w:rPr>
                <w:sz w:val="20"/>
                <w:szCs w:val="20"/>
              </w:rPr>
            </w:pPr>
          </w:p>
        </w:tc>
        <w:tc>
          <w:tcPr>
            <w:tcW w:w="2551" w:type="dxa"/>
            <w:gridSpan w:val="3"/>
          </w:tcPr>
          <w:sdt>
            <w:sdtPr>
              <w:rPr>
                <w:sz w:val="20"/>
                <w:szCs w:val="20"/>
              </w:rPr>
              <w:alias w:val="#Nav: /Purchase_Header/Totals/VATAmountText"/>
              <w:tag w:val="#Nav: Standard_Purchase_Order/1322"/>
              <w:id w:val="1102075981"/>
              <w:placeholder>
                <w:docPart w:val="43F9184CEE0E4CB2B6BB11647367520A"/>
              </w:placeholder>
              <w:dataBinding w:prefixMappings="xmlns:ns0='urn:microsoft-dynamics-nav/reports/Standard_Purchase_Order/1322/'" w:xpath="/ns0:NavWordReportXmlPart[1]/ns0:Purchase_Header[1]/ns0:Totals[1]/ns0:VATAmountText[1]" w:storeItemID="{20E31547-EBBF-4D20-B067-856891EBC8EC}"/>
              <w:text/>
            </w:sdtPr>
            <w:sdtEndPr/>
            <w:sdtContent>
              <w:p w:rsidRPr="00D853C8" w:rsidR="0080661A" w:rsidP="00451E8B" w:rsidRDefault="0080661A" w14:paraId="20568795" w14:textId="21FB0B52">
                <w:pPr>
                  <w:pStyle w:val="Sansinterligne"/>
                  <w:rPr>
                    <w:sz w:val="20"/>
                    <w:szCs w:val="20"/>
                  </w:rPr>
                </w:pPr>
                <w:r w:rsidRPr="00D853C8">
                  <w:rPr>
                    <w:sz w:val="20"/>
                    <w:szCs w:val="20"/>
                  </w:rPr>
                  <w:t>VATAmountText</w:t>
                </w:r>
              </w:p>
            </w:sdtContent>
          </w:sdt>
        </w:tc>
        <w:sdt>
          <w:sdtPr>
            <w:rPr>
              <w:sz w:val="20"/>
              <w:szCs w:val="20"/>
            </w:rPr>
            <w:alias w:val="#Nav: /Purchase_Header/Totals/TotalVATAmount"/>
            <w:tag w:val="#Nav: Standard_Purchase_Order/1322"/>
            <w:id w:val="145866456"/>
            <w:placeholder>
              <w:docPart w:val="5468D05DD97C481D97F1B892A0E8D2E3"/>
            </w:placeholder>
            <w:dataBinding w:prefixMappings="xmlns:ns0='urn:microsoft-dynamics-nav/reports/Standard_Purchase_Order/1322/'" w:xpath="/ns0:NavWordReportXmlPart[1]/ns0:Purchase_Header[1]/ns0:Totals[1]/ns0:TotalVATAmount[1]" w:storeItemID="{20E31547-EBBF-4D20-B067-856891EBC8EC}"/>
            <w:text/>
          </w:sdtPr>
          <w:sdtEndPr/>
          <w:sdtContent>
            <w:tc>
              <w:tcPr>
                <w:tcW w:w="1701" w:type="dxa"/>
                <w:gridSpan w:val="3"/>
                <w:tcMar>
                  <w:right w:w="0" w:type="dxa"/>
                </w:tcMar>
              </w:tcPr>
              <w:p w:rsidRPr="00D853C8" w:rsidR="0080661A" w:rsidP="00451E8B" w:rsidRDefault="0080661A" w14:paraId="329C12AE" w14:textId="7039F238">
                <w:pPr>
                  <w:pStyle w:val="Sansinterligne"/>
                  <w:jc w:val="right"/>
                  <w:rPr>
                    <w:sz w:val="20"/>
                    <w:szCs w:val="20"/>
                  </w:rPr>
                </w:pPr>
                <w:r w:rsidRPr="00D853C8">
                  <w:rPr>
                    <w:sz w:val="20"/>
                    <w:szCs w:val="20"/>
                  </w:rPr>
                  <w:t>TotalVATAmount</w:t>
                </w:r>
              </w:p>
            </w:tc>
          </w:sdtContent>
        </w:sdt>
      </w:tr>
      <w:tr w:rsidRPr="00944D1B" w:rsidR="0080661A" w:rsidTr="00F02076" w14:paraId="1E434569" w14:textId="77777777">
        <w:trPr>
          <w:cantSplit/>
          <w:trHeight w:val="227"/>
        </w:trPr>
        <w:tc>
          <w:tcPr>
            <w:tcW w:w="6521" w:type="dxa"/>
          </w:tcPr>
          <w:p w:rsidRPr="00D853C8" w:rsidR="0080661A" w:rsidP="0080661A" w:rsidRDefault="0080661A" w14:paraId="23070177" w14:textId="77777777">
            <w:pPr>
              <w:pStyle w:val="Sansinterligne"/>
              <w:rPr>
                <w:b/>
                <w:bCs/>
                <w:sz w:val="20"/>
                <w:szCs w:val="20"/>
              </w:rPr>
            </w:pPr>
          </w:p>
        </w:tc>
        <w:sdt>
          <w:sdtPr>
            <w:rPr>
              <w:b/>
              <w:bCs/>
              <w:sz w:val="20"/>
              <w:szCs w:val="20"/>
            </w:rPr>
            <w:alias w:val="#Nav: /Purchase_Header/Totals/TotalInclVATText"/>
            <w:tag w:val="#Nav: Standard_Purchase_Order/1322"/>
            <w:id w:val="-357901485"/>
            <w:placeholder>
              <w:docPart w:val="8F01749B4B024A8185B02654EF845337"/>
            </w:placeholder>
            <w:dataBinding w:prefixMappings="xmlns:ns0='urn:microsoft-dynamics-nav/reports/Standard_Purchase_Order/1322/'" w:xpath="/ns0:NavWordReportXmlPart[1]/ns0:Purchase_Header[1]/ns0:Totals[1]/ns0:TotalInclVATText[1]" w:storeItemID="{20E31547-EBBF-4D20-B067-856891EBC8EC}"/>
            <w:text/>
          </w:sdtPr>
          <w:sdtEndPr/>
          <w:sdtContent>
            <w:tc>
              <w:tcPr>
                <w:tcW w:w="2551" w:type="dxa"/>
                <w:gridSpan w:val="3"/>
                <w:tcBorders>
                  <w:bottom w:val="single" w:color="auto" w:sz="4" w:space="0"/>
                </w:tcBorders>
              </w:tcPr>
              <w:p w:rsidRPr="00D853C8" w:rsidR="0080661A" w:rsidP="00B2542F" w:rsidRDefault="0080661A" w14:paraId="5ED000D4" w14:textId="216E0F26">
                <w:pPr>
                  <w:pStyle w:val="Sansinterligne"/>
                  <w:rPr>
                    <w:rStyle w:val="lev"/>
                    <w:b w:val="0"/>
                    <w:bCs w:val="0"/>
                    <w:sz w:val="20"/>
                    <w:szCs w:val="20"/>
                  </w:rPr>
                </w:pPr>
                <w:r w:rsidRPr="00D853C8">
                  <w:rPr>
                    <w:b/>
                    <w:bCs/>
                    <w:sz w:val="20"/>
                    <w:szCs w:val="20"/>
                  </w:rPr>
                  <w:t>TotalInclVATText</w:t>
                </w:r>
              </w:p>
            </w:tc>
          </w:sdtContent>
        </w:sdt>
        <w:sdt>
          <w:sdtPr>
            <w:rPr>
              <w:b/>
              <w:bCs/>
              <w:sz w:val="20"/>
              <w:szCs w:val="20"/>
            </w:rPr>
            <w:alias w:val="#Nav: /Purchase_Header/Totals/TotalAmountInclVAT"/>
            <w:tag w:val="#Nav: Standard_Purchase_Order/1322"/>
            <w:id w:val="904270891"/>
            <w:placeholder>
              <w:docPart w:val="0133FA2CE7EA47BD9933EEADF2AC5492"/>
            </w:placeholder>
            <w:dataBinding w:prefixMappings="xmlns:ns0='urn:microsoft-dynamics-nav/reports/Standard_Purchase_Order/1322/'" w:xpath="/ns0:NavWordReportXmlPart[1]/ns0:Purchase_Header[1]/ns0:Totals[1]/ns0:TotalAmountInclVAT[1]" w:storeItemID="{20E31547-EBBF-4D20-B067-856891EBC8EC}"/>
            <w:text/>
          </w:sdtPr>
          <w:sdtEndPr/>
          <w:sdtContent>
            <w:tc>
              <w:tcPr>
                <w:tcW w:w="1701" w:type="dxa"/>
                <w:gridSpan w:val="3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D853C8" w:rsidR="0080661A" w:rsidP="00451E8B" w:rsidRDefault="0080661A" w14:paraId="6CBCB39B" w14:textId="1A3C2A78">
                <w:pPr>
                  <w:pStyle w:val="Sansinterligne"/>
                  <w:jc w:val="right"/>
                  <w:rPr>
                    <w:rStyle w:val="lev"/>
                    <w:b w:val="0"/>
                    <w:bCs w:val="0"/>
                    <w:sz w:val="20"/>
                    <w:szCs w:val="20"/>
                  </w:rPr>
                </w:pPr>
                <w:r w:rsidRPr="00D853C8">
                  <w:rPr>
                    <w:b/>
                    <w:bCs/>
                    <w:sz w:val="20"/>
                    <w:szCs w:val="20"/>
                  </w:rPr>
                  <w:t>TotalAmountInclVAT</w:t>
                </w:r>
              </w:p>
            </w:tc>
          </w:sdtContent>
        </w:sdt>
      </w:tr>
    </w:tbl>
    <w:p w:rsidR="000548B3" w:rsidP="0080661A" w:rsidRDefault="000548B3" w14:paraId="5E3A667E" w14:textId="77777777">
      <w:pPr>
        <w:pStyle w:val="Style1"/>
        <w:rPr>
          <w:sz w:val="20"/>
        </w:rPr>
      </w:pPr>
    </w:p>
    <w:sectPr w:rsidR="000548B3" w:rsidSect="005D172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567" w:header="454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C32D7" w:rsidP="00E40C63" w:rsidRDefault="00EC32D7" w14:paraId="24EEA9A1" w14:textId="77777777">
      <w:pPr>
        <w:spacing w:after="0"/>
      </w:pPr>
      <w:r>
        <w:separator/>
      </w:r>
    </w:p>
  </w:endnote>
  <w:endnote w:type="continuationSeparator" w:id="0">
    <w:p w:rsidR="00EC32D7" w:rsidP="00E40C63" w:rsidRDefault="00EC32D7" w14:paraId="3D51C0A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12D5B" w:rsidRDefault="00212D5B" w14:paraId="6B57648D" w14:textId="7777777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12D5B" w:rsidRDefault="00212D5B" w14:paraId="6DD53F9F" w14:textId="77777777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773" w:type="dxa"/>
      <w:tblBorders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3350"/>
      <w:gridCol w:w="3254"/>
      <w:gridCol w:w="4169"/>
    </w:tblGrid>
    <w:tr w:rsidRPr="008B0A5B" w:rsidR="00692D75" w:rsidTr="00692D75" w14:paraId="5AE580D5" w14:textId="77777777">
      <w:sdt>
        <w:sdtPr>
          <w:rPr>
            <w:sz w:val="18"/>
            <w:szCs w:val="18"/>
          </w:rPr>
          <w:alias w:val="#Nav: /Purchase_Header/wanCompanyAddress"/>
          <w:tag w:val="#Nav: Standard_Purchase_Order/1322"/>
          <w:id w:val="-1134863091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wanCompanyAddress[1]" w:storeItemID="{20E31547-EBBF-4D20-B067-856891EBC8EC}"/>
          <w:text/>
        </w:sdtPr>
        <w:sdtEndPr/>
        <w:sdtContent>
          <w:tc>
            <w:tcPr>
              <w:tcW w:w="3350" w:type="dxa"/>
            </w:tcPr>
            <w:p w:rsidRPr="008B0A5B" w:rsidR="00692D75" w:rsidP="00692D75" w:rsidRDefault="00D008AC" w14:paraId="115C59F9" w14:textId="2D333CB4">
              <w:pPr>
                <w:pStyle w:val="Pieddepage"/>
                <w:tabs>
                  <w:tab w:val="clear" w:pos="4680"/>
                  <w:tab w:val="clear" w:pos="9360"/>
                  <w:tab w:val="left" w:pos="1875"/>
                </w:tabs>
                <w:rPr>
                  <w:sz w:val="18"/>
                  <w:szCs w:val="18"/>
                </w:rPr>
              </w:pPr>
              <w:r>
                <w:rPr>
                  <w:sz w:val="18"/>
                  <w:szCs w:val="18"/>
                </w:rPr>
                <w:t>wanCompanyAddress</w:t>
              </w:r>
            </w:p>
          </w:tc>
        </w:sdtContent>
      </w:sdt>
      <w:sdt>
        <w:sdtPr>
          <w:rPr>
            <w:sz w:val="18"/>
            <w:szCs w:val="18"/>
          </w:rPr>
          <w:alias w:val="#Nav: /Purchase_Header/wanCompanyContactInfo"/>
          <w:tag w:val="#Nav: Standard_Purchase_Order/1322"/>
          <w:id w:val="-225682781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wanCompanyContactInfo[1]" w:storeItemID="{20E31547-EBBF-4D20-B067-856891EBC8EC}"/>
          <w:text/>
        </w:sdtPr>
        <w:sdtEndPr/>
        <w:sdtContent>
          <w:tc>
            <w:tcPr>
              <w:tcW w:w="3254" w:type="dxa"/>
            </w:tcPr>
            <w:p w:rsidRPr="008B0A5B" w:rsidR="00692D75" w:rsidP="00E6091B" w:rsidRDefault="00D008AC" w14:paraId="1EF46F57" w14:textId="0039DF90">
              <w:pPr>
                <w:tabs>
                  <w:tab w:val="center" w:pos="2062"/>
                </w:tabs>
                <w:spacing w:after="0"/>
                <w:rPr>
                  <w:sz w:val="18"/>
                  <w:szCs w:val="18"/>
                </w:rPr>
              </w:pPr>
              <w:r>
                <w:rPr>
                  <w:sz w:val="18"/>
                  <w:szCs w:val="18"/>
                </w:rPr>
                <w:t>wanCompanyContactInfo</w:t>
              </w:r>
            </w:p>
          </w:tc>
        </w:sdtContent>
      </w:sdt>
      <w:sdt>
        <w:sdtPr>
          <w:rPr>
            <w:sz w:val="18"/>
            <w:szCs w:val="18"/>
          </w:rPr>
          <w:alias w:val="#Nav: /Purchase_Header/wanCompanyLegalInfo"/>
          <w:tag w:val="#Nav: Standard_Purchase_Order/1322"/>
          <w:id w:val="1901098184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wanCompanyLegalInfo[1]" w:storeItemID="{20E31547-EBBF-4D20-B067-856891EBC8EC}"/>
          <w:text/>
        </w:sdtPr>
        <w:sdtEndPr/>
        <w:sdtContent>
          <w:tc>
            <w:tcPr>
              <w:tcW w:w="4169" w:type="dxa"/>
            </w:tcPr>
            <w:p w:rsidRPr="008B0A5B" w:rsidR="00692D75" w:rsidP="00692D75" w:rsidRDefault="00D008AC" w14:paraId="226013D4" w14:textId="06CCF75A">
              <w:pPr>
                <w:tabs>
                  <w:tab w:val="left" w:pos="2670"/>
                </w:tabs>
                <w:spacing w:after="0"/>
                <w:rPr>
                  <w:sz w:val="18"/>
                  <w:szCs w:val="18"/>
                </w:rPr>
              </w:pPr>
              <w:r>
                <w:rPr>
                  <w:sz w:val="18"/>
                  <w:szCs w:val="18"/>
                </w:rPr>
                <w:t>wanCompanyLegalInfo</w:t>
              </w:r>
            </w:p>
          </w:tc>
        </w:sdtContent>
      </w:sdt>
    </w:tr>
  </w:tbl>
  <w:p w:rsidRPr="00E6091B" w:rsidR="00F17602" w:rsidP="00692D75" w:rsidRDefault="00F17602" w14:paraId="475B02B0" w14:textId="77777777">
    <w:pPr>
      <w:pStyle w:val="Pieddepage"/>
      <w:rPr>
        <w:sz w:val="8"/>
        <w:szCs w:val="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C32D7" w:rsidP="00E40C63" w:rsidRDefault="00EC32D7" w14:paraId="0D952350" w14:textId="77777777">
      <w:pPr>
        <w:spacing w:after="0"/>
      </w:pPr>
      <w:r>
        <w:separator/>
      </w:r>
    </w:p>
  </w:footnote>
  <w:footnote w:type="continuationSeparator" w:id="0">
    <w:p w:rsidR="00EC32D7" w:rsidP="00E40C63" w:rsidRDefault="00EC32D7" w14:paraId="0081DB4A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12D5B" w:rsidRDefault="00212D5B" w14:paraId="119F88B3" w14:textId="7777777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773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089"/>
      <w:gridCol w:w="3290"/>
      <w:gridCol w:w="1134"/>
      <w:gridCol w:w="992"/>
      <w:gridCol w:w="567"/>
      <w:gridCol w:w="1134"/>
      <w:gridCol w:w="567"/>
    </w:tblGrid>
    <w:tr w:rsidRPr="00F978BA" w:rsidR="007E718F" w:rsidTr="00DC0EE6" w14:paraId="177C3A96" w14:textId="77777777">
      <w:sdt>
        <w:sdtPr>
          <w:rPr>
            <w:rStyle w:val="lev"/>
            <w:lang w:val="fr-FR"/>
          </w:rPr>
          <w:alias w:val="#Nav: /Purchase_Header/CompanyAddress1"/>
          <w:tag w:val="#Nav: Standard_Purchase_Order/1322"/>
          <w:id w:val="-89458427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Address1[1]" w:storeItemID="{20E31547-EBBF-4D20-B067-856891EBC8EC}"/>
          <w:text/>
        </w:sdtPr>
        <w:sdtEndPr>
          <w:rPr>
            <w:rStyle w:val="lev"/>
          </w:rPr>
        </w:sdtEndPr>
        <w:sdtContent>
          <w:tc>
            <w:tcPr>
              <w:tcW w:w="3089" w:type="dxa"/>
            </w:tcPr>
            <w:p w:rsidR="007E718F" w:rsidP="007E718F" w:rsidRDefault="00682C8E" w14:paraId="14D06F00" w14:textId="31930D14">
              <w:pPr>
                <w:rPr>
                  <w:rStyle w:val="lev"/>
                  <w:lang w:val="fr-FR"/>
                </w:rPr>
              </w:pPr>
              <w:r>
                <w:rPr>
                  <w:rStyle w:val="lev"/>
                  <w:lang w:val="fr-FR"/>
                </w:rPr>
                <w:t>CompanyAddress1</w:t>
              </w:r>
            </w:p>
          </w:tc>
        </w:sdtContent>
      </w:sdt>
      <w:tc>
        <w:tcPr>
          <w:tcW w:w="7684" w:type="dxa"/>
          <w:gridSpan w:val="6"/>
        </w:tcPr>
        <w:p w:rsidRPr="00624677" w:rsidR="007E718F" w:rsidP="00672E7A" w:rsidRDefault="009563E2" w14:paraId="5CB73EAE" w14:textId="02D81792">
          <w:pPr>
            <w:spacing w:after="0"/>
            <w:jc w:val="right"/>
            <w:rPr>
              <w:rStyle w:val="lev"/>
            </w:rPr>
          </w:pPr>
          <w:sdt>
            <w:sdtPr>
              <w:rPr>
                <w:rStyle w:val="lev"/>
              </w:rPr>
              <w:alias w:val="#Nav: /Purchase_Header/DocumentTitle_Lbl"/>
              <w:tag w:val="#Nav: Standard_Purchase_Order/1322"/>
              <w:id w:val="-1897653479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20E31547-EBBF-4D20-B067-856891EBC8EC}"/>
              <w:text/>
            </w:sdtPr>
            <w:sdtEndPr>
              <w:rPr>
                <w:rStyle w:val="lev"/>
              </w:rPr>
            </w:sdtEndPr>
            <w:sdtContent>
              <w:r w:rsidRPr="00624677" w:rsidR="00682C8E">
                <w:rPr>
                  <w:rStyle w:val="lev"/>
                </w:rPr>
                <w:t>DocumentTitle_Lbl</w:t>
              </w:r>
            </w:sdtContent>
          </w:sdt>
          <w:sdt>
            <w:sdtPr>
              <w:id w:val="958452002"/>
            </w:sdtPr>
            <w:sdtEndPr>
              <w:rPr>
                <w:rStyle w:val="lev"/>
                <w:b/>
                <w:bCs/>
              </w:rPr>
            </w:sdtEndPr>
            <w:sdtContent>
              <w:r w:rsidRPr="00624677" w:rsidR="00682C8E">
                <w:rPr>
                  <w:rStyle w:val="lev"/>
                </w:rPr>
                <w:t xml:space="preserve"> </w:t>
              </w:r>
            </w:sdtContent>
          </w:sdt>
          <w:sdt>
            <w:sdtPr>
              <w:rPr>
                <w:rStyle w:val="lev"/>
              </w:rPr>
              <w:alias w:val="#Nav: /Purchase_Header/No_PurchHeader"/>
              <w:tag w:val="#Nav: Standard_Purchase_Order/1322"/>
              <w:id w:val="-167363355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20E31547-EBBF-4D20-B067-856891EBC8EC}"/>
              <w:text/>
            </w:sdtPr>
            <w:sdtEndPr>
              <w:rPr>
                <w:rStyle w:val="lev"/>
              </w:rPr>
            </w:sdtEndPr>
            <w:sdtContent>
              <w:r w:rsidRPr="00624677" w:rsidR="00682C8E">
                <w:rPr>
                  <w:rStyle w:val="lev"/>
                </w:rPr>
                <w:t>No_PurchHeader</w:t>
              </w:r>
            </w:sdtContent>
          </w:sdt>
        </w:p>
        <w:sdt>
          <w:sdtPr>
            <w:rPr>
              <w:rStyle w:val="lev"/>
              <w:b w:val="0"/>
              <w:bCs w:val="0"/>
            </w:rPr>
            <w:alias w:val="#Nav: /Purchase_Header/DocumentDate"/>
            <w:tag w:val="#Nav: Standard_Purchase_Order/1322"/>
            <w:id w:val="-5255600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20E31547-EBBF-4D20-B067-856891EBC8EC}"/>
            <w:text/>
          </w:sdtPr>
          <w:sdtEndPr>
            <w:rPr>
              <w:rStyle w:val="lev"/>
            </w:rPr>
          </w:sdtEndPr>
          <w:sdtContent>
            <w:p w:rsidRPr="00624677" w:rsidR="00672E7A" w:rsidP="00672E7A" w:rsidRDefault="00624677" w14:paraId="370CF1B0" w14:textId="0ED86E64">
              <w:pPr>
                <w:spacing w:after="0"/>
                <w:jc w:val="right"/>
                <w:rPr>
                  <w:rStyle w:val="lev"/>
                  <w:b w:val="0"/>
                  <w:bCs w:val="0"/>
                </w:rPr>
              </w:pPr>
              <w:r>
                <w:rPr>
                  <w:rStyle w:val="lev"/>
                  <w:b w:val="0"/>
                  <w:bCs w:val="0"/>
                </w:rPr>
                <w:t>DocumentDate</w:t>
              </w:r>
            </w:p>
          </w:sdtContent>
        </w:sdt>
        <w:p w:rsidRPr="00672E7A" w:rsidR="00900F06" w:rsidP="00900F06" w:rsidRDefault="009563E2" w14:paraId="288905FA" w14:textId="7ED91E85">
          <w:pPr>
            <w:pStyle w:val="Sous-titre"/>
            <w:jc w:val="right"/>
            <w:rPr>
              <w:rStyle w:val="lev"/>
              <w:b w:val="0"/>
              <w:bCs w:val="0"/>
              <w:szCs w:val="22"/>
              <w:lang w:val="fr-FR"/>
            </w:rPr>
          </w:pPr>
          <w:sdt>
            <w:sdtPr>
              <w:rPr>
                <w:rStyle w:val="lev"/>
                <w:b w:val="0"/>
                <w:bCs w:val="0"/>
                <w:szCs w:val="22"/>
                <w:lang w:val="fr-FR"/>
              </w:rPr>
              <w:alias w:val="#Nav: /Purchase_Header/Page_Lbl"/>
              <w:tag w:val="#Nav: Standard_Purchase_Order/1322"/>
              <w:id w:val="-2021455152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20E31547-EBBF-4D20-B067-856891EBC8EC}"/>
              <w:text/>
            </w:sdtPr>
            <w:sdtEndPr>
              <w:rPr>
                <w:rStyle w:val="lev"/>
              </w:rPr>
            </w:sdtEndPr>
            <w:sdtContent>
              <w:r w:rsidR="00624677">
                <w:rPr>
                  <w:rStyle w:val="lev"/>
                  <w:b w:val="0"/>
                  <w:bCs w:val="0"/>
                  <w:szCs w:val="22"/>
                  <w:lang w:val="fr-FR"/>
                </w:rPr>
                <w:t>Page_Lbl</w:t>
              </w:r>
            </w:sdtContent>
          </w:sdt>
          <w:r w:rsidRPr="00672E7A" w:rsidR="00900F06">
            <w:rPr>
              <w:rStyle w:val="lev"/>
              <w:b w:val="0"/>
              <w:bCs w:val="0"/>
              <w:szCs w:val="22"/>
              <w:lang w:val="fr-FR"/>
            </w:rPr>
            <w:t xml:space="preserve">  </w:t>
          </w:r>
          <w:r w:rsidRPr="00900F06" w:rsidR="00900F06">
            <w:rPr>
              <w:rStyle w:val="lev"/>
              <w:b w:val="0"/>
              <w:bCs w:val="0"/>
              <w:szCs w:val="22"/>
            </w:rPr>
            <w:fldChar w:fldCharType="begin"/>
          </w:r>
          <w:r w:rsidRPr="00672E7A" w:rsidR="00900F06">
            <w:rPr>
              <w:rStyle w:val="lev"/>
              <w:b w:val="0"/>
              <w:bCs w:val="0"/>
              <w:szCs w:val="22"/>
              <w:lang w:val="fr-FR"/>
            </w:rPr>
            <w:instrText xml:space="preserve"> PAGE  \* Arabic  \* MERGEFORMAT </w:instrText>
          </w:r>
          <w:r w:rsidRPr="00900F06" w:rsidR="00900F06">
            <w:rPr>
              <w:rStyle w:val="lev"/>
              <w:b w:val="0"/>
              <w:bCs w:val="0"/>
              <w:szCs w:val="22"/>
            </w:rPr>
            <w:fldChar w:fldCharType="separate"/>
          </w:r>
          <w:r w:rsidRPr="00672E7A" w:rsidR="00900F06">
            <w:rPr>
              <w:rStyle w:val="lev"/>
              <w:b w:val="0"/>
              <w:bCs w:val="0"/>
              <w:szCs w:val="22"/>
              <w:lang w:val="fr-FR"/>
            </w:rPr>
            <w:t>1</w:t>
          </w:r>
          <w:r w:rsidRPr="00900F06" w:rsidR="00900F06">
            <w:rPr>
              <w:rStyle w:val="lev"/>
              <w:b w:val="0"/>
              <w:bCs w:val="0"/>
              <w:szCs w:val="22"/>
            </w:rPr>
            <w:fldChar w:fldCharType="end"/>
          </w:r>
          <w:r w:rsidRPr="00672E7A" w:rsidR="00900F06">
            <w:rPr>
              <w:rStyle w:val="lev"/>
              <w:b w:val="0"/>
              <w:bCs w:val="0"/>
              <w:szCs w:val="22"/>
              <w:lang w:val="fr-FR"/>
            </w:rPr>
            <w:t xml:space="preserve"> / </w:t>
          </w:r>
          <w:r w:rsidRPr="00900F06" w:rsidR="00900F06">
            <w:rPr>
              <w:rStyle w:val="lev"/>
              <w:b w:val="0"/>
              <w:bCs w:val="0"/>
              <w:szCs w:val="22"/>
            </w:rPr>
            <w:fldChar w:fldCharType="begin"/>
          </w:r>
          <w:r w:rsidRPr="00672E7A" w:rsidR="00900F06">
            <w:rPr>
              <w:rStyle w:val="lev"/>
              <w:b w:val="0"/>
              <w:bCs w:val="0"/>
              <w:szCs w:val="22"/>
              <w:lang w:val="fr-FR"/>
            </w:rPr>
            <w:instrText xml:space="preserve"> NUMPAGES  \* Arabic  \* MERGEFORMAT </w:instrText>
          </w:r>
          <w:r w:rsidRPr="00900F06" w:rsidR="00900F06">
            <w:rPr>
              <w:rStyle w:val="lev"/>
              <w:b w:val="0"/>
              <w:bCs w:val="0"/>
              <w:szCs w:val="22"/>
            </w:rPr>
            <w:fldChar w:fldCharType="separate"/>
          </w:r>
          <w:r w:rsidRPr="00672E7A" w:rsidR="00900F06">
            <w:rPr>
              <w:rStyle w:val="lev"/>
              <w:b w:val="0"/>
              <w:bCs w:val="0"/>
              <w:szCs w:val="22"/>
              <w:lang w:val="fr-FR"/>
            </w:rPr>
            <w:t>2</w:t>
          </w:r>
          <w:r w:rsidRPr="00900F06" w:rsidR="00900F06">
            <w:rPr>
              <w:rStyle w:val="lev"/>
              <w:b w:val="0"/>
              <w:bCs w:val="0"/>
              <w:szCs w:val="22"/>
            </w:rPr>
            <w:fldChar w:fldCharType="end"/>
          </w:r>
        </w:p>
        <w:p w:rsidRPr="00672E7A" w:rsidR="007E718F" w:rsidP="007E718F" w:rsidRDefault="007E718F" w14:paraId="7CEC7CCA" w14:textId="6A2AE310">
          <w:pPr>
            <w:pStyle w:val="Sous-titre"/>
            <w:spacing w:after="120"/>
            <w:jc w:val="right"/>
            <w:rPr>
              <w:rStyle w:val="lev"/>
              <w:szCs w:val="22"/>
              <w:lang w:val="fr-FR"/>
            </w:rPr>
          </w:pPr>
        </w:p>
      </w:tc>
    </w:tr>
    <w:tr w:rsidRPr="00944D1B" w:rsidR="007E718F" w:rsidTr="00DC0EE6" w14:paraId="7186A930" w14:textId="77777777">
      <w:tblPrEx>
        <w:tblCellMar>
          <w:right w:w="113" w:type="dxa"/>
        </w:tblCellMar>
      </w:tblPrEx>
      <w:trPr>
        <w:cantSplit/>
        <w:trHeight w:val="546"/>
        <w:tblHeader/>
      </w:trPr>
      <w:sdt>
        <w:sdtPr>
          <w:rPr>
            <w:b w:val="0"/>
            <w:bCs/>
            <w:szCs w:val="18"/>
          </w:rPr>
          <w:alias w:val="#Nav: /Purchase_Header/ItemDescription_Lbl"/>
          <w:tag w:val="#Nav: Standard_Purchase_Order/1322"/>
          <w:id w:val="-194977232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ItemDescription_Lbl[1]" w:storeItemID="{20E31547-EBBF-4D20-B067-856891EBC8EC}"/>
          <w:text/>
        </w:sdtPr>
        <w:sdtEndPr/>
        <w:sdtContent>
          <w:tc>
            <w:tcPr>
              <w:tcW w:w="6379" w:type="dxa"/>
              <w:gridSpan w:val="2"/>
              <w:tcBorders>
                <w:bottom w:val="single" w:color="auto" w:sz="4" w:space="0"/>
              </w:tcBorders>
              <w:vAlign w:val="bottom"/>
            </w:tcPr>
            <w:p w:rsidRPr="00944D1B" w:rsidR="007E718F" w:rsidP="007E718F" w:rsidRDefault="00900F06" w14:paraId="13E040DF" w14:textId="4A175D06">
              <w:pPr>
                <w:pStyle w:val="Titre1"/>
                <w:rPr>
                  <w:szCs w:val="18"/>
                </w:rPr>
              </w:pPr>
              <w:r>
                <w:rPr>
                  <w:szCs w:val="18"/>
                </w:rPr>
                <w:t>ItemDescription_Lbl</w:t>
              </w:r>
            </w:p>
          </w:tc>
        </w:sdtContent>
      </w:sdt>
      <w:sdt>
        <w:sdtPr>
          <w:rPr>
            <w:szCs w:val="18"/>
          </w:rPr>
          <w:alias w:val="#Nav: /Purchase_Header/ItemQuantity_Lbl"/>
          <w:tag w:val="#Nav: Standard_Purchase_Order/1322"/>
          <w:id w:val="-1972743659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ItemQuantity_Lbl[1]" w:storeItemID="{20E31547-EBBF-4D20-B067-856891EBC8EC}"/>
          <w:text/>
        </w:sdtPr>
        <w:sdtEndPr/>
        <w:sdtContent>
          <w:tc>
            <w:tcPr>
              <w:tcW w:w="1134" w:type="dxa"/>
              <w:tcBorders>
                <w:bottom w:val="single" w:color="auto" w:sz="4" w:space="0"/>
              </w:tcBorders>
              <w:vAlign w:val="bottom"/>
            </w:tcPr>
            <w:p w:rsidRPr="00944D1B" w:rsidR="007E718F" w:rsidP="007E718F" w:rsidRDefault="00900F06" w14:paraId="1D255D37" w14:textId="1723C99D">
              <w:pPr>
                <w:pStyle w:val="Titre1"/>
                <w:jc w:val="right"/>
                <w:rPr>
                  <w:szCs w:val="18"/>
                </w:rPr>
              </w:pPr>
              <w:r>
                <w:rPr>
                  <w:szCs w:val="18"/>
                </w:rPr>
                <w:t>ItemQuantity_Lbl</w:t>
              </w:r>
            </w:p>
          </w:tc>
        </w:sdtContent>
      </w:sdt>
      <w:sdt>
        <w:sdtPr>
          <w:rPr>
            <w:szCs w:val="18"/>
          </w:rPr>
          <w:alias w:val="#Nav: /Purchase_Header/ItemUnitPrice_Lbl"/>
          <w:tag w:val="#Nav: Standard_Purchase_Order/1322"/>
          <w:id w:val="-1028942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ItemUnitPrice_Lbl[1]" w:storeItemID="{20E31547-EBBF-4D20-B067-856891EBC8EC}"/>
          <w:text/>
        </w:sdtPr>
        <w:sdtEndPr/>
        <w:sdtContent>
          <w:tc>
            <w:tcPr>
              <w:tcW w:w="992" w:type="dxa"/>
              <w:tcBorders>
                <w:bottom w:val="single" w:color="auto" w:sz="4" w:space="0"/>
              </w:tcBorders>
              <w:vAlign w:val="bottom"/>
            </w:tcPr>
            <w:p w:rsidRPr="00944D1B" w:rsidR="007E718F" w:rsidP="007E718F" w:rsidRDefault="00900F06" w14:paraId="3D75D548" w14:textId="65F3D72C">
              <w:pPr>
                <w:pStyle w:val="Titre1"/>
                <w:jc w:val="right"/>
                <w:rPr>
                  <w:szCs w:val="18"/>
                </w:rPr>
              </w:pPr>
              <w:r>
                <w:rPr>
                  <w:szCs w:val="18"/>
                </w:rPr>
                <w:t>ItemUnitPrice_Lbl</w:t>
              </w:r>
            </w:p>
          </w:tc>
        </w:sdtContent>
      </w:sdt>
      <w:tc>
        <w:tcPr>
          <w:tcW w:w="567" w:type="dxa"/>
          <w:tcBorders>
            <w:bottom w:val="single" w:color="auto" w:sz="4" w:space="0"/>
          </w:tcBorders>
          <w:vAlign w:val="bottom"/>
        </w:tcPr>
        <w:p w:rsidRPr="00944D1B" w:rsidR="007E718F" w:rsidP="007E718F" w:rsidRDefault="007E718F" w14:paraId="6C83FDE0" w14:textId="77777777">
          <w:pPr>
            <w:pStyle w:val="Titre1"/>
            <w:jc w:val="right"/>
            <w:rPr>
              <w:szCs w:val="18"/>
            </w:rPr>
          </w:pPr>
        </w:p>
      </w:tc>
      <w:sdt>
        <w:sdtPr>
          <w:rPr>
            <w:szCs w:val="18"/>
          </w:rPr>
          <w:alias w:val="#Nav: /Purchase_Header/ItemLineAmount_Lbl"/>
          <w:tag w:val="#Nav: Standard_Purchase_Order/1322"/>
          <w:id w:val="-2108800188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ItemLineAmount_Lbl[1]" w:storeItemID="{20E31547-EBBF-4D20-B067-856891EBC8EC}"/>
          <w:text/>
        </w:sdtPr>
        <w:sdtEndPr/>
        <w:sdtContent>
          <w:tc>
            <w:tcPr>
              <w:tcW w:w="1134" w:type="dxa"/>
              <w:tcBorders>
                <w:bottom w:val="single" w:color="auto" w:sz="4" w:space="0"/>
              </w:tcBorders>
              <w:tcMar>
                <w:right w:w="0" w:type="dxa"/>
              </w:tcMar>
              <w:vAlign w:val="bottom"/>
            </w:tcPr>
            <w:p w:rsidRPr="00944D1B" w:rsidR="007E718F" w:rsidP="007E718F" w:rsidRDefault="00900F06" w14:paraId="1EAF6899" w14:textId="1136992F">
              <w:pPr>
                <w:pStyle w:val="Titre1"/>
                <w:jc w:val="right"/>
                <w:rPr>
                  <w:szCs w:val="18"/>
                </w:rPr>
              </w:pPr>
              <w:r>
                <w:rPr>
                  <w:szCs w:val="18"/>
                </w:rPr>
                <w:t>ItemLineAmount_Lbl</w:t>
              </w:r>
            </w:p>
          </w:tc>
        </w:sdtContent>
      </w:sdt>
      <w:sdt>
        <w:sdtPr>
          <w:rPr>
            <w:szCs w:val="18"/>
          </w:rPr>
          <w:alias w:val="#Nav: /Purchase_Header/VATIdentifier_Lbl"/>
          <w:tag w:val="#Nav: Standard_Purchase_Order/1322"/>
          <w:id w:val="-1605186784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VATIdentifier_Lbl[1]" w:storeItemID="{20E31547-EBBF-4D20-B067-856891EBC8EC}"/>
          <w:text/>
        </w:sdtPr>
        <w:sdtEndPr/>
        <w:sdtContent>
          <w:tc>
            <w:tcPr>
              <w:tcW w:w="567" w:type="dxa"/>
              <w:tcBorders>
                <w:bottom w:val="single" w:color="auto" w:sz="4" w:space="0"/>
              </w:tcBorders>
              <w:vAlign w:val="bottom"/>
            </w:tcPr>
            <w:p w:rsidR="007E718F" w:rsidP="007E718F" w:rsidRDefault="00900F06" w14:paraId="4A4C708D" w14:textId="5B2FCD35">
              <w:pPr>
                <w:pStyle w:val="Titre1"/>
                <w:jc w:val="right"/>
                <w:rPr>
                  <w:szCs w:val="18"/>
                </w:rPr>
              </w:pPr>
              <w:r>
                <w:rPr>
                  <w:szCs w:val="18"/>
                </w:rPr>
                <w:t>VATIdentifier_Lbl</w:t>
              </w:r>
            </w:p>
          </w:tc>
        </w:sdtContent>
      </w:sdt>
    </w:tr>
  </w:tbl>
  <w:p w:rsidRPr="00335EEF" w:rsidR="007E718F" w:rsidP="007E718F" w:rsidRDefault="007E718F" w14:paraId="561579B7" w14:textId="77777777">
    <w:pPr>
      <w:pStyle w:val="En-tte"/>
      <w:ind w:right="141"/>
      <w:rPr>
        <w:b/>
        <w:sz w:val="12"/>
        <w:szCs w:val="12"/>
        <w:lang w:val="fr-FR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773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261"/>
      <w:gridCol w:w="567"/>
      <w:gridCol w:w="6945"/>
    </w:tblGrid>
    <w:tr w:rsidRPr="00F978BA" w:rsidR="001E7A19" w:rsidTr="006C43DA" w14:paraId="6526DD6E" w14:textId="77777777">
      <w:sdt>
        <w:sdtPr>
          <w:rPr>
            <w:lang w:val="fr-FR"/>
          </w:rPr>
          <w:alias w:val="#Nav: /Purchase_Header/CompanyPicture"/>
          <w:tag w:val="#Nav: Standard_Purchase_Order/1322"/>
          <w:id w:val="-238091367"/>
          <w:dataBinding w:prefixMappings="xmlns:ns0='urn:microsoft-dynamics-nav/reports/Standard_Purchase_Order/1322/'" w:xpath="/ns0:NavWordReportXmlPart[1]/ns0:Purchase_Header[1]/ns0:CompanyPicture[1]" w:storeItemID="{20E31547-EBBF-4D20-B067-856891EBC8EC}"/>
          <w:picture/>
        </w:sdtPr>
        <w:sdtEndPr/>
        <w:sdtContent>
          <w:tc>
            <w:tcPr>
              <w:tcW w:w="3261" w:type="dxa"/>
            </w:tcPr>
            <w:p w:rsidR="001E7A19" w:rsidP="001E7A19" w:rsidRDefault="00D008AC" w14:paraId="4E4D506A" w14:textId="5B391083">
              <w:pPr>
                <w:pStyle w:val="Titre"/>
                <w:rPr>
                  <w:lang w:val="fr-FR"/>
                </w:rPr>
              </w:pPr>
              <w:r>
                <w:rPr>
                  <w:noProof/>
                  <w:lang w:val="fr-FR"/>
                </w:rPr>
                <w:drawing>
                  <wp:inline distT="0" distB="0" distL="0" distR="0" wp14:anchorId="65370EDF" wp14:editId="1404EDE1">
                    <wp:extent cx="1266825" cy="1266825"/>
                    <wp:effectExtent l="0" t="0" r="9525" b="9525"/>
                    <wp:docPr id="3" name="Imag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" name="Image 2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266825" cy="12668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  <w:tc>
        <w:tcPr>
          <w:tcW w:w="567" w:type="dxa"/>
        </w:tcPr>
        <w:p w:rsidRPr="003F13AE" w:rsidR="001E7A19" w:rsidP="001E7A19" w:rsidRDefault="001E7A19" w14:paraId="0712D2A5" w14:textId="77777777">
          <w:pPr>
            <w:pStyle w:val="Titre"/>
            <w:rPr>
              <w:sz w:val="18"/>
              <w:szCs w:val="18"/>
              <w:lang w:val="fr-FR"/>
            </w:rPr>
          </w:pPr>
        </w:p>
      </w:tc>
      <w:tc>
        <w:tcPr>
          <w:tcW w:w="6945" w:type="dxa"/>
        </w:tcPr>
        <w:p w:rsidRPr="006C43DA" w:rsidR="006C43DA" w:rsidP="006C43DA" w:rsidRDefault="009563E2" w14:paraId="239AD185" w14:textId="44B1758A">
          <w:pPr>
            <w:pStyle w:val="Titre"/>
            <w:jc w:val="right"/>
          </w:pPr>
          <w:sdt>
            <w:sdtPr>
              <w:alias w:val="#Nav: /Purchase_Header/DocumentTitle_Lbl"/>
              <w:tag w:val="#Nav: Standard_Purchase_Order/1322"/>
              <w:id w:val="1076016097"/>
              <w:placeholder>
                <w:docPart w:val="42566171CCFD4248B1E9F5ECA0297E88"/>
              </w:placeholder>
              <w:dataBinding w:prefixMappings="xmlns:ns0='urn:microsoft-dynamics-nav/reports/Standard_Purchase_Order/1322/'" w:xpath="/ns0:NavWordReportXmlPart[1]/ns0:Purchase_Header[1]/ns0:DocumentTitle_Lbl[1]" w:storeItemID="{20E31547-EBBF-4D20-B067-856891EBC8EC}"/>
              <w:text/>
            </w:sdtPr>
            <w:sdtEndPr/>
            <w:sdtContent>
              <w:r w:rsidRPr="006C43DA" w:rsidR="001E7A19">
                <w:t>DocumentTitle_Lbl</w:t>
              </w:r>
            </w:sdtContent>
          </w:sdt>
          <w:r w:rsidRPr="006C43DA" w:rsidR="001E7A19">
            <w:t xml:space="preserve"> </w:t>
          </w:r>
          <w:sdt>
            <w:sdtPr>
              <w:alias w:val="#Nav: /Purchase_Header/No_PurchHeader"/>
              <w:tag w:val="#Nav: Standard_Purchase_Order/1322"/>
              <w:id w:val="435798937"/>
              <w:placeholder>
                <w:docPart w:val="42566171CCFD4248B1E9F5ECA0297E88"/>
              </w:placeholder>
              <w:dataBinding w:prefixMappings="xmlns:ns0='urn:microsoft-dynamics-nav/reports/Standard_Purchase_Order/1322/'" w:xpath="/ns0:NavWordReportXmlPart[1]/ns0:Purchase_Header[1]/ns0:No_PurchHeader[1]" w:storeItemID="{20E31547-EBBF-4D20-B067-856891EBC8EC}"/>
              <w:text/>
            </w:sdtPr>
            <w:sdtEndPr/>
            <w:sdtContent>
              <w:r w:rsidRPr="006C43DA" w:rsidR="001E7A19">
                <w:t>No_PurchHeader</w:t>
              </w:r>
            </w:sdtContent>
          </w:sdt>
          <w:r w:rsidRPr="006C43DA" w:rsidR="006C43DA">
            <w:rPr>
              <w:b/>
              <w:bCs/>
              <w:sz w:val="24"/>
              <w:szCs w:val="24"/>
            </w:rPr>
            <w:t xml:space="preserve"> </w:t>
          </w:r>
        </w:p>
        <w:p w:rsidRPr="00724677" w:rsidR="001E7A19" w:rsidP="006C43DA" w:rsidRDefault="009563E2" w14:paraId="57961272" w14:textId="031A50CF">
          <w:pPr>
            <w:pStyle w:val="Sous-titre"/>
            <w:tabs>
              <w:tab w:val="left" w:pos="705"/>
              <w:tab w:val="right" w:pos="5811"/>
            </w:tabs>
            <w:jc w:val="right"/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</w:pPr>
          <w:sdt>
            <w:sdtPr>
              <w:rPr>
                <w:rFonts w:asciiTheme="majorHAnsi" w:hAnsiTheme="majorHAnsi"/>
                <w:b/>
                <w:bCs/>
                <w:sz w:val="24"/>
                <w:szCs w:val="24"/>
                <w:lang w:val="fr-FR"/>
              </w:rPr>
              <w:alias w:val="#Nav: /Purchase_Header/DocumentDate"/>
              <w:tag w:val="#Nav: Standard_Purchase_Order/1322"/>
              <w:id w:val="87353033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Date[1]" w:storeItemID="{20E31547-EBBF-4D20-B067-856891EBC8EC}"/>
              <w:text/>
            </w:sdtPr>
            <w:sdtEndPr/>
            <w:sdtContent>
              <w:r w:rsidR="00624677">
                <w:rPr>
                  <w:rFonts w:asciiTheme="majorHAnsi" w:hAnsiTheme="majorHAnsi"/>
                  <w:b/>
                  <w:bCs/>
                  <w:sz w:val="24"/>
                  <w:szCs w:val="24"/>
                  <w:lang w:val="fr-FR"/>
                </w:rPr>
                <w:t>DocumentDate</w:t>
              </w:r>
            </w:sdtContent>
          </w:sdt>
          <w:r w:rsidR="00672E7A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br/>
          </w:r>
          <w:sdt>
            <w:sdtPr>
              <w:rPr>
                <w:rFonts w:asciiTheme="majorHAnsi" w:hAnsiTheme="majorHAnsi"/>
                <w:b/>
                <w:bCs/>
                <w:sz w:val="24"/>
                <w:szCs w:val="24"/>
                <w:lang w:val="fr-FR"/>
              </w:rPr>
              <w:alias w:val="#Nav: /Purchase_Header/Page_Lbl"/>
              <w:tag w:val="#Nav: Standard_Purchase_Order/1322"/>
              <w:id w:val="46462644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20E31547-EBBF-4D20-B067-856891EBC8EC}"/>
              <w:text/>
            </w:sdtPr>
            <w:sdtEndPr/>
            <w:sdtContent>
              <w:r w:rsidR="00624677">
                <w:rPr>
                  <w:rFonts w:asciiTheme="majorHAnsi" w:hAnsiTheme="majorHAnsi"/>
                  <w:b/>
                  <w:bCs/>
                  <w:sz w:val="24"/>
                  <w:szCs w:val="24"/>
                  <w:lang w:val="fr-FR"/>
                </w:rPr>
                <w:t>Page_Lbl</w:t>
              </w:r>
            </w:sdtContent>
          </w:sdt>
          <w:r w:rsidRPr="00724677" w:rsidR="001E7A19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t xml:space="preserve">  </w:t>
          </w:r>
          <w:r w:rsidRPr="00724677" w:rsidR="001E7A19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fldChar w:fldCharType="begin"/>
          </w:r>
          <w:r w:rsidRPr="00724677" w:rsidR="001E7A19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instrText xml:space="preserve"> PAGE  \* Arabic  \* MERGEFORMAT </w:instrText>
          </w:r>
          <w:r w:rsidRPr="00724677" w:rsidR="001E7A19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fldChar w:fldCharType="separate"/>
          </w:r>
          <w:r w:rsidRPr="00724677" w:rsidR="001E7A19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t>1</w:t>
          </w:r>
          <w:r w:rsidRPr="00724677" w:rsidR="001E7A19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fldChar w:fldCharType="end"/>
          </w:r>
          <w:r w:rsidRPr="00724677" w:rsidR="001E7A19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t xml:space="preserve"> / </w:t>
          </w:r>
          <w:r w:rsidRPr="00724677" w:rsidR="001E7A19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fldChar w:fldCharType="begin"/>
          </w:r>
          <w:r w:rsidRPr="00724677" w:rsidR="001E7A19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instrText xml:space="preserve"> NUMPAGES  \* Arabic  \* MERGEFORMAT </w:instrText>
          </w:r>
          <w:r w:rsidRPr="00724677" w:rsidR="001E7A19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fldChar w:fldCharType="separate"/>
          </w:r>
          <w:r w:rsidRPr="00724677" w:rsidR="001E7A19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t>1</w:t>
          </w:r>
          <w:r w:rsidRPr="00724677" w:rsidR="001E7A19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fldChar w:fldCharType="end"/>
          </w:r>
        </w:p>
        <w:p w:rsidRPr="00B27299" w:rsidR="001E7A19" w:rsidP="001E7A19" w:rsidRDefault="001E7A19" w14:paraId="334E7D3A" w14:textId="77777777">
          <w:pPr>
            <w:pStyle w:val="En-tte"/>
            <w:jc w:val="right"/>
            <w:rPr>
              <w:rFonts w:asciiTheme="majorHAnsi" w:hAnsiTheme="majorHAnsi"/>
              <w:b/>
              <w:bCs/>
              <w:sz w:val="36"/>
              <w:lang w:val="fr-FR"/>
            </w:rPr>
          </w:pPr>
        </w:p>
      </w:tc>
    </w:tr>
  </w:tbl>
  <w:p w:rsidRPr="00672E7A" w:rsidR="001E7A19" w:rsidP="00212D5B" w:rsidRDefault="001E7A19" w14:paraId="6C01FB04" w14:textId="74E079AE">
    <w:pPr>
      <w:pStyle w:val="En-tte"/>
      <w:rPr>
        <w:lang w:val="fr-F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44CCA"/>
    <w:rsid w:val="000548B3"/>
    <w:rsid w:val="000625F4"/>
    <w:rsid w:val="00070EE8"/>
    <w:rsid w:val="00074151"/>
    <w:rsid w:val="00077B01"/>
    <w:rsid w:val="00082B21"/>
    <w:rsid w:val="00083E19"/>
    <w:rsid w:val="000844A3"/>
    <w:rsid w:val="0008693A"/>
    <w:rsid w:val="0009454A"/>
    <w:rsid w:val="000A665A"/>
    <w:rsid w:val="000D5A6D"/>
    <w:rsid w:val="000E071F"/>
    <w:rsid w:val="000E5838"/>
    <w:rsid w:val="000E6063"/>
    <w:rsid w:val="0010049A"/>
    <w:rsid w:val="00103846"/>
    <w:rsid w:val="0010616B"/>
    <w:rsid w:val="0011793B"/>
    <w:rsid w:val="00123A7D"/>
    <w:rsid w:val="00126D5A"/>
    <w:rsid w:val="001303CD"/>
    <w:rsid w:val="00130677"/>
    <w:rsid w:val="00134A71"/>
    <w:rsid w:val="00151C73"/>
    <w:rsid w:val="001541E0"/>
    <w:rsid w:val="001621D9"/>
    <w:rsid w:val="00175A5E"/>
    <w:rsid w:val="0017702E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E7A19"/>
    <w:rsid w:val="001F1008"/>
    <w:rsid w:val="001F6AD2"/>
    <w:rsid w:val="001F76A3"/>
    <w:rsid w:val="0020108A"/>
    <w:rsid w:val="00212D5B"/>
    <w:rsid w:val="002334A5"/>
    <w:rsid w:val="002342C4"/>
    <w:rsid w:val="00235CA0"/>
    <w:rsid w:val="00245B0E"/>
    <w:rsid w:val="00261876"/>
    <w:rsid w:val="0026269B"/>
    <w:rsid w:val="00263B54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0E77"/>
    <w:rsid w:val="00355E20"/>
    <w:rsid w:val="00374316"/>
    <w:rsid w:val="00380476"/>
    <w:rsid w:val="0038349C"/>
    <w:rsid w:val="00394029"/>
    <w:rsid w:val="003A0907"/>
    <w:rsid w:val="003A31D7"/>
    <w:rsid w:val="003A35EB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51E8B"/>
    <w:rsid w:val="004639DD"/>
    <w:rsid w:val="00471248"/>
    <w:rsid w:val="00472618"/>
    <w:rsid w:val="00492354"/>
    <w:rsid w:val="00495AE8"/>
    <w:rsid w:val="00495E45"/>
    <w:rsid w:val="004A4D71"/>
    <w:rsid w:val="004B07C7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05663"/>
    <w:rsid w:val="0051660C"/>
    <w:rsid w:val="00522776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D172E"/>
    <w:rsid w:val="005D1BAD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24677"/>
    <w:rsid w:val="0063620D"/>
    <w:rsid w:val="0064695D"/>
    <w:rsid w:val="00653713"/>
    <w:rsid w:val="0067225B"/>
    <w:rsid w:val="00672E7A"/>
    <w:rsid w:val="006775CD"/>
    <w:rsid w:val="00677AD5"/>
    <w:rsid w:val="00681621"/>
    <w:rsid w:val="006821C7"/>
    <w:rsid w:val="0068273F"/>
    <w:rsid w:val="00682C8E"/>
    <w:rsid w:val="00683CCE"/>
    <w:rsid w:val="00684C66"/>
    <w:rsid w:val="00684EEB"/>
    <w:rsid w:val="00685588"/>
    <w:rsid w:val="006907F2"/>
    <w:rsid w:val="00692D75"/>
    <w:rsid w:val="006A2A7B"/>
    <w:rsid w:val="006C30D9"/>
    <w:rsid w:val="006C43DA"/>
    <w:rsid w:val="006C4581"/>
    <w:rsid w:val="006D4B90"/>
    <w:rsid w:val="006D64AE"/>
    <w:rsid w:val="006E03FB"/>
    <w:rsid w:val="006E5F55"/>
    <w:rsid w:val="006E60E9"/>
    <w:rsid w:val="006F257D"/>
    <w:rsid w:val="006F2626"/>
    <w:rsid w:val="00700C13"/>
    <w:rsid w:val="00701630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6146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2F08"/>
    <w:rsid w:val="007E323C"/>
    <w:rsid w:val="007E718F"/>
    <w:rsid w:val="007E74D6"/>
    <w:rsid w:val="00802B5B"/>
    <w:rsid w:val="0080661A"/>
    <w:rsid w:val="00807754"/>
    <w:rsid w:val="00815D27"/>
    <w:rsid w:val="008179F0"/>
    <w:rsid w:val="00817EE6"/>
    <w:rsid w:val="00820262"/>
    <w:rsid w:val="00821AEA"/>
    <w:rsid w:val="00834AFD"/>
    <w:rsid w:val="00836184"/>
    <w:rsid w:val="00843F81"/>
    <w:rsid w:val="00844D12"/>
    <w:rsid w:val="00845DAF"/>
    <w:rsid w:val="00845E08"/>
    <w:rsid w:val="00846FB9"/>
    <w:rsid w:val="008533EF"/>
    <w:rsid w:val="00856BBF"/>
    <w:rsid w:val="00862E42"/>
    <w:rsid w:val="008846AD"/>
    <w:rsid w:val="008874E0"/>
    <w:rsid w:val="008A3400"/>
    <w:rsid w:val="008A54A2"/>
    <w:rsid w:val="008C3901"/>
    <w:rsid w:val="008D7475"/>
    <w:rsid w:val="008E1DFF"/>
    <w:rsid w:val="008E582E"/>
    <w:rsid w:val="008E60CD"/>
    <w:rsid w:val="008E6A01"/>
    <w:rsid w:val="008E766D"/>
    <w:rsid w:val="008F0A38"/>
    <w:rsid w:val="008F4193"/>
    <w:rsid w:val="00900F06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563E2"/>
    <w:rsid w:val="00966D04"/>
    <w:rsid w:val="00972B29"/>
    <w:rsid w:val="00972E96"/>
    <w:rsid w:val="00981238"/>
    <w:rsid w:val="00981D1E"/>
    <w:rsid w:val="00982950"/>
    <w:rsid w:val="00991278"/>
    <w:rsid w:val="0099175E"/>
    <w:rsid w:val="009943A4"/>
    <w:rsid w:val="00997858"/>
    <w:rsid w:val="009B0AE6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57F38"/>
    <w:rsid w:val="00A64E32"/>
    <w:rsid w:val="00A67F5F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05BAB"/>
    <w:rsid w:val="00B06E5A"/>
    <w:rsid w:val="00B10D67"/>
    <w:rsid w:val="00B12F34"/>
    <w:rsid w:val="00B22FDE"/>
    <w:rsid w:val="00B2542F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BF2"/>
    <w:rsid w:val="00B86E6F"/>
    <w:rsid w:val="00B91CA1"/>
    <w:rsid w:val="00B92F96"/>
    <w:rsid w:val="00B96060"/>
    <w:rsid w:val="00BA62F8"/>
    <w:rsid w:val="00BB550D"/>
    <w:rsid w:val="00BC232B"/>
    <w:rsid w:val="00BD2158"/>
    <w:rsid w:val="00BD2533"/>
    <w:rsid w:val="00BD35AE"/>
    <w:rsid w:val="00BE5952"/>
    <w:rsid w:val="00BE6BE6"/>
    <w:rsid w:val="00BF0F10"/>
    <w:rsid w:val="00BF347A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7729A"/>
    <w:rsid w:val="00C910B5"/>
    <w:rsid w:val="00C95156"/>
    <w:rsid w:val="00CA2989"/>
    <w:rsid w:val="00CA6394"/>
    <w:rsid w:val="00CB4199"/>
    <w:rsid w:val="00CB6557"/>
    <w:rsid w:val="00CB70AD"/>
    <w:rsid w:val="00CC4A43"/>
    <w:rsid w:val="00CD1B92"/>
    <w:rsid w:val="00CD65C8"/>
    <w:rsid w:val="00CE4EFC"/>
    <w:rsid w:val="00CE5ABD"/>
    <w:rsid w:val="00D008AC"/>
    <w:rsid w:val="00D21D63"/>
    <w:rsid w:val="00D235D0"/>
    <w:rsid w:val="00D40A70"/>
    <w:rsid w:val="00D41DC8"/>
    <w:rsid w:val="00D41F89"/>
    <w:rsid w:val="00D531C8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853C8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DF38C0"/>
    <w:rsid w:val="00E034DC"/>
    <w:rsid w:val="00E03D93"/>
    <w:rsid w:val="00E10584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091B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32D7"/>
    <w:rsid w:val="00EC4C86"/>
    <w:rsid w:val="00ED0377"/>
    <w:rsid w:val="00ED6FF8"/>
    <w:rsid w:val="00EE2CA3"/>
    <w:rsid w:val="00EE53F7"/>
    <w:rsid w:val="00F02076"/>
    <w:rsid w:val="00F057B8"/>
    <w:rsid w:val="00F068EB"/>
    <w:rsid w:val="00F1228C"/>
    <w:rsid w:val="00F14176"/>
    <w:rsid w:val="00F17602"/>
    <w:rsid w:val="00F17B0B"/>
    <w:rsid w:val="00F20F72"/>
    <w:rsid w:val="00F219F1"/>
    <w:rsid w:val="00F25F97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978BA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A0C7D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depage">
    <w:name w:val="footer"/>
    <w:basedOn w:val="Normal"/>
    <w:link w:val="PieddepageC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E40C63"/>
  </w:style>
  <w:style w:type="character" w:styleId="lev">
    <w:name w:val="Strong"/>
    <w:basedOn w:val="Policepardfaut"/>
    <w:uiPriority w:val="22"/>
    <w:qFormat/>
    <w:rsid w:val="00E40C63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E40C63"/>
  </w:style>
  <w:style w:type="character" w:styleId="Textedelespacerserv">
    <w:name w:val="Placeholder Text"/>
    <w:basedOn w:val="Policepardfaut"/>
    <w:uiPriority w:val="99"/>
    <w:semiHidden/>
    <w:rsid w:val="00E40C63"/>
    <w:rPr>
      <w:color w:val="808080"/>
    </w:rPr>
  </w:style>
  <w:style w:type="table" w:styleId="Grilledetableauclaire">
    <w:name w:val="Grid Table Light"/>
    <w:basedOn w:val="Tableau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Sansinterligne">
    <w:name w:val="No Spacing"/>
    <w:basedOn w:val="Normal"/>
    <w:uiPriority w:val="1"/>
    <w:qFormat/>
    <w:rsid w:val="00E111C4"/>
    <w:pPr>
      <w:spacing w:after="0"/>
    </w:pPr>
  </w:style>
  <w:style w:type="character" w:customStyle="1" w:styleId="Titre1Car">
    <w:name w:val="Titre 1 Car"/>
    <w:basedOn w:val="Policepardfaut"/>
    <w:link w:val="Titre1"/>
    <w:uiPriority w:val="9"/>
    <w:rsid w:val="00A42BE5"/>
    <w:rPr>
      <w:b/>
      <w:sz w:val="18"/>
      <w:szCs w:val="16"/>
    </w:rPr>
  </w:style>
  <w:style w:type="paragraph" w:styleId="Titre">
    <w:name w:val="Title"/>
    <w:basedOn w:val="En-tte"/>
    <w:next w:val="Normal"/>
    <w:link w:val="TitreC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reCar">
    <w:name w:val="Titre Car"/>
    <w:basedOn w:val="Policepardfaut"/>
    <w:link w:val="Titre"/>
    <w:uiPriority w:val="10"/>
    <w:rsid w:val="00A42BE5"/>
    <w:rPr>
      <w:rFonts w:asciiTheme="majorHAnsi" w:hAnsiTheme="majorHAnsi"/>
      <w:sz w:val="36"/>
    </w:rPr>
  </w:style>
  <w:style w:type="paragraph" w:styleId="Sous-titre">
    <w:name w:val="Subtitle"/>
    <w:basedOn w:val="En-tte"/>
    <w:next w:val="Normal"/>
    <w:link w:val="Sous-titreCar"/>
    <w:uiPriority w:val="11"/>
    <w:qFormat/>
    <w:rsid w:val="00A42BE5"/>
    <w:rPr>
      <w:szCs w:val="20"/>
    </w:rPr>
  </w:style>
  <w:style w:type="character" w:customStyle="1" w:styleId="Sous-titreCar">
    <w:name w:val="Sous-titre Car"/>
    <w:basedOn w:val="Policepardfaut"/>
    <w:link w:val="Sous-titre"/>
    <w:uiPriority w:val="11"/>
    <w:rsid w:val="00A42BE5"/>
    <w:rPr>
      <w:szCs w:val="20"/>
    </w:rPr>
  </w:style>
  <w:style w:type="character" w:customStyle="1" w:styleId="Titre2Car">
    <w:name w:val="Titre 2 Car"/>
    <w:basedOn w:val="Policepardfaut"/>
    <w:link w:val="Titre2"/>
    <w:uiPriority w:val="9"/>
    <w:rsid w:val="004C60A5"/>
    <w:rPr>
      <w:sz w:val="18"/>
      <w:szCs w:val="18"/>
    </w:rPr>
  </w:style>
  <w:style w:type="character" w:customStyle="1" w:styleId="Titre3Car">
    <w:name w:val="Titre 3 Car"/>
    <w:basedOn w:val="Policepardfaut"/>
    <w:link w:val="Titre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Formuledepolitesse">
    <w:name w:val="Closing"/>
    <w:basedOn w:val="Normal"/>
    <w:link w:val="FormuledepolitesseC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FormuledepolitesseCar">
    <w:name w:val="Formule de politesse Car"/>
    <w:basedOn w:val="Policepardfaut"/>
    <w:link w:val="Formuledepolitesse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Policepardfau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2566171CCFD4248B1E9F5ECA0297E8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C0601FB-B8EE-4DAC-8A14-837A965141C5}"/>
      </w:docPartPr>
      <w:docPartBody>
        <w:p w:rsidR="003E2E01" w:rsidRDefault="00797824" w:rsidP="00797824">
          <w:pPr>
            <w:pStyle w:val="42566171CCFD4248B1E9F5ECA0297E88"/>
          </w:pPr>
          <w:r w:rsidRPr="00F62AF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044D3EC7F93B40DEAF6E3CDB8CA876B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4E5155C-6F25-464B-B100-224CDE1B11D0}"/>
      </w:docPartPr>
      <w:docPartBody>
        <w:p w:rsidR="003E2E01" w:rsidRDefault="00797824" w:rsidP="00797824">
          <w:pPr>
            <w:pStyle w:val="044D3EC7F93B40DEAF6E3CDB8CA876BA"/>
          </w:pPr>
          <w:r w:rsidRPr="00F62AF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596445C-62C7-4E1F-871C-C41C0460DE4A}"/>
      </w:docPartPr>
      <w:docPartBody>
        <w:p w:rsidR="000657AF" w:rsidRDefault="003E2E01">
          <w:r w:rsidRPr="00E60629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43F9184CEE0E4CB2B6BB11647367520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74AF1E8-97C9-448A-9564-B0561FF62171}"/>
      </w:docPartPr>
      <w:docPartBody>
        <w:p w:rsidR="000657AF" w:rsidRDefault="003E2E01" w:rsidP="003E2E01">
          <w:pPr>
            <w:pStyle w:val="43F9184CEE0E4CB2B6BB11647367520A"/>
          </w:pPr>
          <w:r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5468D05DD97C481D97F1B892A0E8D2E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E2E44EE-69C0-40AF-9D88-7D71BF50C3D4}"/>
      </w:docPartPr>
      <w:docPartBody>
        <w:p w:rsidR="000657AF" w:rsidRDefault="003E2E01" w:rsidP="003E2E01">
          <w:pPr>
            <w:pStyle w:val="5468D05DD97C481D97F1B892A0E8D2E3"/>
          </w:pPr>
          <w:r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8F01749B4B024A8185B02654EF84533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7980167-8CFB-4474-8CF1-35B5E67A7E0D}"/>
      </w:docPartPr>
      <w:docPartBody>
        <w:p w:rsidR="000657AF" w:rsidRDefault="003E2E01" w:rsidP="003E2E01">
          <w:pPr>
            <w:pStyle w:val="8F01749B4B024A8185B02654EF845337"/>
          </w:pPr>
          <w:r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0133FA2CE7EA47BD9933EEADF2AC549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D45A256-EC01-4636-8600-63653DB4C9CE}"/>
      </w:docPartPr>
      <w:docPartBody>
        <w:p w:rsidR="000657AF" w:rsidRDefault="003E2E01" w:rsidP="003E2E01">
          <w:pPr>
            <w:pStyle w:val="0133FA2CE7EA47BD9933EEADF2AC5492"/>
          </w:pPr>
          <w:r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3EB132B46C064707B4223365F665954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DD11488-BAAB-4805-9D90-81718A5EB994}"/>
      </w:docPartPr>
      <w:docPartBody>
        <w:p w:rsidR="00DD4897" w:rsidRDefault="003F2402" w:rsidP="003F2402">
          <w:pPr>
            <w:pStyle w:val="3EB132B46C064707B4223365F6659545"/>
          </w:pPr>
          <w:r w:rsidRPr="00F62AF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826BDA6190734EDABDB822B28B3093F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98A93D6-5F5C-44D2-9F91-C1495DC8DEC7}"/>
      </w:docPartPr>
      <w:docPartBody>
        <w:p w:rsidR="00DD4897" w:rsidRDefault="003F2402" w:rsidP="003F2402">
          <w:pPr>
            <w:pStyle w:val="826BDA6190734EDABDB822B28B3093F6"/>
          </w:pPr>
          <w:r w:rsidRPr="00F62AF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E1B46B6864FB4E47B178052163D8DE9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B093A68-3F83-4E11-BFAC-42D0A7A92675}"/>
      </w:docPartPr>
      <w:docPartBody>
        <w:p w:rsidR="00DD4897" w:rsidRDefault="003F2402" w:rsidP="003F2402">
          <w:pPr>
            <w:pStyle w:val="E1B46B6864FB4E47B178052163D8DE96"/>
          </w:pPr>
          <w:r w:rsidRPr="00F62AF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3B6D0BA1D276490A959353B0C743B28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43DA198-8B59-4487-8154-60C5821B2200}"/>
      </w:docPartPr>
      <w:docPartBody>
        <w:p w:rsidR="00DD4897" w:rsidRDefault="003F2402" w:rsidP="003F2402">
          <w:pPr>
            <w:pStyle w:val="3B6D0BA1D276490A959353B0C743B283"/>
          </w:pPr>
          <w:r w:rsidRPr="00F62AF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946C467-C75A-40A1-9FE8-EEA5D54776B6}"/>
      </w:docPartPr>
      <w:docPartBody>
        <w:p w:rsidR="00F243A4" w:rsidRDefault="00DD4897">
          <w:r w:rsidRPr="0045079D">
            <w:rPr>
              <w:rStyle w:val="Textedelespacerserv"/>
            </w:rPr>
            <w:t>Entrez du contenu à répéter, par exemple, d'autres contrôles de contenu. Vous pouvez également insérer ce contrôle autour de lignes d'un tableau pour répéter des parties de ce dernier.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4210D"/>
    <w:rsid w:val="00046797"/>
    <w:rsid w:val="000472D7"/>
    <w:rsid w:val="000524FD"/>
    <w:rsid w:val="00065643"/>
    <w:rsid w:val="000657AF"/>
    <w:rsid w:val="000659EC"/>
    <w:rsid w:val="0008782E"/>
    <w:rsid w:val="000E70CA"/>
    <w:rsid w:val="00101631"/>
    <w:rsid w:val="00111379"/>
    <w:rsid w:val="00140901"/>
    <w:rsid w:val="00182F23"/>
    <w:rsid w:val="001A482E"/>
    <w:rsid w:val="001F4967"/>
    <w:rsid w:val="0020281A"/>
    <w:rsid w:val="002221B4"/>
    <w:rsid w:val="00277793"/>
    <w:rsid w:val="00280539"/>
    <w:rsid w:val="0029741B"/>
    <w:rsid w:val="002F0F71"/>
    <w:rsid w:val="002F228D"/>
    <w:rsid w:val="00377D7B"/>
    <w:rsid w:val="00390AEA"/>
    <w:rsid w:val="003B4E73"/>
    <w:rsid w:val="003E2E01"/>
    <w:rsid w:val="003E39BD"/>
    <w:rsid w:val="003F2402"/>
    <w:rsid w:val="00465D8D"/>
    <w:rsid w:val="004A6305"/>
    <w:rsid w:val="0052071E"/>
    <w:rsid w:val="00582A05"/>
    <w:rsid w:val="00590560"/>
    <w:rsid w:val="005954E4"/>
    <w:rsid w:val="005B4F45"/>
    <w:rsid w:val="005C05B6"/>
    <w:rsid w:val="00633682"/>
    <w:rsid w:val="006427AC"/>
    <w:rsid w:val="00672748"/>
    <w:rsid w:val="00676164"/>
    <w:rsid w:val="006802F3"/>
    <w:rsid w:val="006C7475"/>
    <w:rsid w:val="007004DA"/>
    <w:rsid w:val="007150A2"/>
    <w:rsid w:val="007306EB"/>
    <w:rsid w:val="00797824"/>
    <w:rsid w:val="007B0F74"/>
    <w:rsid w:val="00814E65"/>
    <w:rsid w:val="0082504B"/>
    <w:rsid w:val="008268BB"/>
    <w:rsid w:val="00826E4A"/>
    <w:rsid w:val="00845ABD"/>
    <w:rsid w:val="008C48D7"/>
    <w:rsid w:val="008E72B8"/>
    <w:rsid w:val="009102F5"/>
    <w:rsid w:val="00911A0F"/>
    <w:rsid w:val="0094520C"/>
    <w:rsid w:val="00947668"/>
    <w:rsid w:val="009A3957"/>
    <w:rsid w:val="009C7C63"/>
    <w:rsid w:val="00A73840"/>
    <w:rsid w:val="00AA7B04"/>
    <w:rsid w:val="00AD0908"/>
    <w:rsid w:val="00AD1E20"/>
    <w:rsid w:val="00AD778C"/>
    <w:rsid w:val="00AE1CD3"/>
    <w:rsid w:val="00AE701E"/>
    <w:rsid w:val="00AF1763"/>
    <w:rsid w:val="00B104BA"/>
    <w:rsid w:val="00B260C9"/>
    <w:rsid w:val="00B447DE"/>
    <w:rsid w:val="00B7711D"/>
    <w:rsid w:val="00B87D0B"/>
    <w:rsid w:val="00BA07E4"/>
    <w:rsid w:val="00BE5349"/>
    <w:rsid w:val="00C02972"/>
    <w:rsid w:val="00CC28C1"/>
    <w:rsid w:val="00CE0159"/>
    <w:rsid w:val="00D16157"/>
    <w:rsid w:val="00D20429"/>
    <w:rsid w:val="00D61155"/>
    <w:rsid w:val="00D669E2"/>
    <w:rsid w:val="00D94A8F"/>
    <w:rsid w:val="00DD4897"/>
    <w:rsid w:val="00DD6387"/>
    <w:rsid w:val="00DD67E0"/>
    <w:rsid w:val="00DF2317"/>
    <w:rsid w:val="00E0614E"/>
    <w:rsid w:val="00E62160"/>
    <w:rsid w:val="00E6368A"/>
    <w:rsid w:val="00E72C92"/>
    <w:rsid w:val="00E81C11"/>
    <w:rsid w:val="00E9720D"/>
    <w:rsid w:val="00EC03BA"/>
    <w:rsid w:val="00ED4D6E"/>
    <w:rsid w:val="00ED6B63"/>
    <w:rsid w:val="00F11BE4"/>
    <w:rsid w:val="00F17020"/>
    <w:rsid w:val="00F243A4"/>
    <w:rsid w:val="00F52410"/>
    <w:rsid w:val="00F93C3D"/>
    <w:rsid w:val="00FD1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7150A2"/>
    <w:rPr>
      <w:color w:val="808080"/>
    </w:rPr>
  </w:style>
  <w:style w:type="paragraph" w:customStyle="1" w:styleId="42566171CCFD4248B1E9F5ECA0297E88">
    <w:name w:val="42566171CCFD4248B1E9F5ECA0297E88"/>
    <w:rsid w:val="00797824"/>
    <w:rPr>
      <w:lang w:val="fr-FR" w:eastAsia="fr-FR"/>
    </w:rPr>
  </w:style>
  <w:style w:type="paragraph" w:customStyle="1" w:styleId="044D3EC7F93B40DEAF6E3CDB8CA876BA">
    <w:name w:val="044D3EC7F93B40DEAF6E3CDB8CA876BA"/>
    <w:rsid w:val="00797824"/>
    <w:rPr>
      <w:lang w:val="fr-FR" w:eastAsia="fr-FR"/>
    </w:rPr>
  </w:style>
  <w:style w:type="paragraph" w:customStyle="1" w:styleId="43F9184CEE0E4CB2B6BB11647367520A">
    <w:name w:val="43F9184CEE0E4CB2B6BB11647367520A"/>
    <w:rsid w:val="003E2E01"/>
    <w:rPr>
      <w:lang w:val="fr-FR" w:eastAsia="fr-FR"/>
    </w:rPr>
  </w:style>
  <w:style w:type="paragraph" w:customStyle="1" w:styleId="5468D05DD97C481D97F1B892A0E8D2E3">
    <w:name w:val="5468D05DD97C481D97F1B892A0E8D2E3"/>
    <w:rsid w:val="003E2E01"/>
    <w:rPr>
      <w:lang w:val="fr-FR" w:eastAsia="fr-FR"/>
    </w:rPr>
  </w:style>
  <w:style w:type="paragraph" w:customStyle="1" w:styleId="8F01749B4B024A8185B02654EF845337">
    <w:name w:val="8F01749B4B024A8185B02654EF845337"/>
    <w:rsid w:val="003E2E01"/>
    <w:rPr>
      <w:lang w:val="fr-FR" w:eastAsia="fr-FR"/>
    </w:rPr>
  </w:style>
  <w:style w:type="paragraph" w:customStyle="1" w:styleId="0133FA2CE7EA47BD9933EEADF2AC5492">
    <w:name w:val="0133FA2CE7EA47BD9933EEADF2AC5492"/>
    <w:rsid w:val="003E2E01"/>
    <w:rPr>
      <w:lang w:val="fr-FR" w:eastAsia="fr-FR"/>
    </w:rPr>
  </w:style>
  <w:style w:type="paragraph" w:customStyle="1" w:styleId="3EB132B46C064707B4223365F6659545">
    <w:name w:val="3EB132B46C064707B4223365F6659545"/>
    <w:rsid w:val="003F2402"/>
    <w:rPr>
      <w:lang w:val="fr-FR" w:eastAsia="fr-FR"/>
    </w:rPr>
  </w:style>
  <w:style w:type="paragraph" w:customStyle="1" w:styleId="826BDA6190734EDABDB822B28B3093F6">
    <w:name w:val="826BDA6190734EDABDB822B28B3093F6"/>
    <w:rsid w:val="003F2402"/>
    <w:rPr>
      <w:lang w:val="fr-FR" w:eastAsia="fr-FR"/>
    </w:rPr>
  </w:style>
  <w:style w:type="paragraph" w:customStyle="1" w:styleId="E1B46B6864FB4E47B178052163D8DE96">
    <w:name w:val="E1B46B6864FB4E47B178052163D8DE96"/>
    <w:rsid w:val="003F2402"/>
    <w:rPr>
      <w:lang w:val="fr-FR" w:eastAsia="fr-FR"/>
    </w:rPr>
  </w:style>
  <w:style w:type="paragraph" w:customStyle="1" w:styleId="3B6D0BA1D276490A959353B0C743B283">
    <w:name w:val="3B6D0BA1D276490A959353B0C743B283"/>
    <w:rsid w:val="003F2402"/>
    <w:rPr>
      <w:lang w:val="fr-FR" w:eastAsia="fr-FR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P r i c e _ L b l > I t e m U n i t P r i c e _ L b l < / I t e m U n i t P r i c e _ L b l >  
         < I t e m U n i t _ L b l > I t e m U n i t _ L b l < / I t e m U n i t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t x t > P r i c e s I n c l V A T t x t < / P r i c e s I n c l V A T t x t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A m t _ L b l > V A T A m t L i n e V A T A m t _ L b l < / V A T A m t L i n e V A T A m t _ L b l >  
         < V A T A m t L i n e V A T _ L b l > V A T A m t L i n e V A T _ L b l < / V A T A m t L i n e V A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w a n B u y F r o m A d d r e s s > w a n B u y F r o m A d d r e s s < / w a n B u y F r o m A d d r e s s >  
         < w a n B u y F r o m A d d r e s s _ L b l > w a n B u y F r o m A d d r e s s _ L b l < / w a n B u y F r o m A d d r e s s _ L b l >  
         < w a n C o m p a n y A d d r e s s > w a n C o m p a n y A d d r e s s < / w a n C o m p a n y A d d r e s s >  
         < w a n C o m p a n y C o n t a c t I n f o > w a n C o m p a n y C o n t a c t I n f o < / w a n C o m p a n y C o n t a c t I n f o >  
         < w a n C o m p a n y L e g a l I n f o > w a n C o m p a n y L e g a l I n f o < / w a n C o m p a n y L e g a l I n f o >  
         < w a n P a y T o A d d r e s s > w a n P a y T o A d d r e s s < / w a n P a y T o A d d r e s s >  
         < w a n P a y T o A d d r e s s _ L b l > w a n P a y T o A d d r e s s _ L b l < / w a n P a y T o A d d r e s s _ L b l >  
         < w a n R e q u e s t e d R e c e i p t D a t e > w a n R e q u e s t e d R e c e i p t D a t e < / w a n R e q u e s t e d R e c e i p t D a t e >  
         < w a n S h i p T o A d d r e s s > w a n S h i p T o A d d r e s s < / w a n S h i p T o A d d r e s s >  
         < w a n S h i p T o A d d r e s s _ L b l > w a n S h i p T o A d d r e s s _ L b l < / w a n S h i p T o A d d r e s s _ L b l >  
         < w a n V e r s i o n > w a n V e r s i o n < / w a n V e r s i o n >  
         < Y o u r R e f _ P u r c h H e a d e r > Y o u r R e f _ P u r c h H e a d e r < / Y o u r R e f _ P u r c h H e a d e r >  
         < P u r c h a s e _ L i n e >  
             < A l l o w I n v D i s c t x t > A l l o w I n v D i s c t x t < / A l l o w I n v D i s c t x t >  
             < A l l o w I n v D i s c _ P u r c h L i n e > A l l o w I n v D i s c _ P u r c h L i n e < / A l l o w I n v D i s c _ P u r c h L i n e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P u r c h L i n e _ V A T P c t > P u r c h L i n e _ V A T P c t < / P u r c h L i n e _ V A T P c t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    < w a n L i n e D i s c P e r c e n t > w a n L i n e D i s c P e r c e n t < / w a n L i n e D i s c P e r c e n t >  
             < w a n M e m o P a d > w a n M e m o P a d < / w a n M e m o P a d >  
             < w a n Q u a n t i t y _ U O M > w a n Q u a n t i t y _ U O M < / w a n Q u a n t i t y _ U O M >  
             < w a n V A T P e r c e n t > w a n V A T P e r c e n t < / w a n V A T P e r c e n t >  
             < w a n V A T P e r c e n t _ l b l > w a n V A T P e r c e n t _ l b l < / w a n V A T P e r c e n t _ l b l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w a n B e g i n n i n g C o n t e n t > w a n B e g i n n i n g C o n t e n t < / w a n B e g i n n i n g C o n t e n t >  
             < w a n E n d i n g C o n t e n t > w a n E n d i n g C o n t e n t < / w a n E n d i n g C o n t e n t >  
         < / L e t t e r T e x t >  
     < / P u r c h a s e _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E31547-EBBF-4D20-B067-856891EBC8EC}">
  <ds:schemaRefs>
    <ds:schemaRef ds:uri="urn:microsoft-dynamics-nav/reports/Standard_Purchase_Order/1322/"/>
  </ds:schemaRefs>
</ds:datastoreItem>
</file>

<file path=customXml/itemProps2.xml><?xml version="1.0" encoding="utf-8"?>
<ds:datastoreItem xmlns:ds="http://schemas.openxmlformats.org/officeDocument/2006/customXml" ds:itemID="{7320341C-6788-4F0C-B9EA-269F5F4EA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112</Words>
  <Characters>622</Characters>
  <Application>Microsoft Office Word</Application>
  <DocSecurity>0</DocSecurity>
  <Lines>5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2018-03-14T15:58:00Z</dcterms:created>
  <dcterms:modified xsi:type="dcterms:W3CDTF">2023-08-28T08:12:00Z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2020-02-18T08:25:39.9928245Z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970a44bf-6853-46f2-aea4-32584e8bca36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