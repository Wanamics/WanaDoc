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6F71AF" w:rsidR="006F71AF" w:rsidTr="00204031" w14:paraId="70011A20" w14:textId="77777777">
        <w:trPr>
          <w:cantSplit/>
          <w:trHeight w:val="290"/>
        </w:trPr>
        <w:sdt>
          <w:sdtPr>
            <w:rPr>
              <w:b/>
              <w:bCs/>
              <w:sz w:val="18"/>
              <w:szCs w:val="18"/>
              <w:lang w:val="fr-FR"/>
            </w:rPr>
            <w:alias w:val="#Nav: /Header/wanSellToAddress_Lbl"/>
            <w:tag w:val="#Nav: Standard_Sales_Quote/1304"/>
            <w:id w:val="15726838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ellToAddress_Lbl[1]" w:storeItemID="{75232A29-E630-4A29-B615-FBF86C3D7E2F}"/>
            <w:text/>
          </w:sdtPr>
          <w:sdtContent>
            <w:tc>
              <w:tcPr>
                <w:tcW w:w="1645" w:type="pct"/>
              </w:tcPr>
              <w:p w:rsidRPr="006F71AF" w:rsidR="006F71AF" w:rsidP="00204031" w:rsidRDefault="00870945" w14:paraId="0745DD3C" w14:textId="1FD18EE5">
                <w:pPr>
                  <w:pStyle w:val="Sansinterligne"/>
                  <w:tabs>
                    <w:tab w:val="center" w:pos="1701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wanShipToAddress_Lbl"/>
            <w:tag w:val="#Nav: Standard_Sales_Quote/1304"/>
            <w:id w:val="118116147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ShipToAddress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6F71AF" w:rsidP="00204031" w:rsidRDefault="00870945" w14:paraId="1E44EF1C" w14:textId="3466C802">
                <w:pPr>
                  <w:pStyle w:val="Sansinterligne"/>
                  <w:tabs>
                    <w:tab w:val="left" w:pos="945"/>
                  </w:tabs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  <w:lang w:val="fr-FR"/>
            </w:rPr>
            <w:alias w:val="#Nav: /Header/wanBillToAddress_Lbl"/>
            <w:tag w:val="#Nav: Standard_Sales_Quote/1304"/>
            <w:id w:val="-498112859"/>
            <w:placeholder>
              <w:docPart w:val="F5E689A1965A4F72AA6E3CC6AF149058"/>
            </w:placeholder>
            <w:dataBinding w:prefixMappings="xmlns:ns0='urn:microsoft-dynamics-nav/reports/Standard_Sales_Quote/1304/'" w:xpath="/ns0:NavWordReportXmlPart[1]/ns0:Header[1]/ns0:wanBillToAddress_Lbl[1]" w:storeItemID="{75232A29-E630-4A29-B615-FBF86C3D7E2F}"/>
            <w:text/>
          </w:sdtPr>
          <w:sdtContent>
            <w:tc>
              <w:tcPr>
                <w:tcW w:w="1776" w:type="pct"/>
              </w:tcPr>
              <w:p w:rsidRPr="006F71AF" w:rsidR="006F71AF" w:rsidP="00204031" w:rsidRDefault="00870945" w14:paraId="5595D45F" w14:textId="77A357DB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b/>
                    <w:bCs/>
                    <w:sz w:val="18"/>
                    <w:szCs w:val="18"/>
                    <w:lang w:val="fr-FR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6F71AF" w:rsidTr="00204031" w14:paraId="457BCBD4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6F71AF" w:rsidP="00354FE2" w:rsidRDefault="00000000" w14:paraId="2CF27402" w14:textId="77777777">
            <w:pPr>
              <w:pStyle w:val="Sansinterligne"/>
              <w:tabs>
                <w:tab w:val="center" w:pos="1701"/>
                <w:tab w:val="left" w:pos="2160"/>
              </w:tabs>
            </w:pPr>
            <w:sdt>
              <w:sdtPr>
                <w:alias w:val="#Nav: /Header/wanSellToAddress"/>
                <w:tag w:val="#Nav: Standard_Sales_Quote/1304"/>
                <w:id w:val="344989696"/>
                <w:placeholder>
                  <w:docPart w:val="F5E689A1965A4F72AA6E3CC6AF149058"/>
                </w:placeholder>
                <w:dataBinding w:prefixMappings="xmlns:ns0='urn:microsoft-dynamics-nav/reports/Standard_Sales_Quote/1304/'" w:xpath="/ns0:NavWordReportXmlPart[1]/ns0:Header[1]/ns0:wanSellToAddress[1]" w:storeItemID="{75232A29-E630-4A29-B615-FBF86C3D7E2F}"/>
                <w:text/>
              </w:sdtPr>
              <w:sdtContent>
                <w:proofErr w:type="spellStart"/>
                <w:r w:rsidR="00870945">
                  <w:t>wanSellToAddress</w:t>
                </w:r>
                <w:proofErr w:type="spellEnd"/>
              </w:sdtContent>
            </w:sdt>
            <w:r w:rsidR="00354FE2">
              <w:tab/>
            </w:r>
            <w:r w:rsidR="00354FE2">
              <w:tab/>
            </w:r>
          </w:p>
          <w:p w:rsidRPr="00AA20C0" w:rsidR="00354FE2" w:rsidP="00354FE2" w:rsidRDefault="00000000" w14:paraId="755420C1" w14:textId="06A5677F">
            <w:pPr>
              <w:pStyle w:val="Sansinterligne"/>
              <w:tabs>
                <w:tab w:val="center" w:pos="1701"/>
                <w:tab w:val="left" w:pos="2160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sz w:val="18"/>
                  <w:szCs w:val="18"/>
                  <w:lang w:val="fr-FR"/>
                </w:rPr>
                <w:alias w:val="#Nav: /Header/wanOurAccountNo_Lbl"/>
                <w:tag w:val="#Nav: Standard_Sales_Quote/1304"/>
                <w:id w:val="-136528188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_Lbl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354FE2">
              <w:rPr>
                <w:sz w:val="18"/>
                <w:szCs w:val="18"/>
                <w:lang w:val="fr-FR"/>
              </w:rPr>
              <w:tab/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Quote/1304"/>
                <w:id w:val="226507491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anOurAccountNo[1]" w:storeItemID="{75232A29-E630-4A29-B615-FBF86C3D7E2F}"/>
                <w:text/>
              </w:sdtPr>
              <w:sdtContent>
                <w:proofErr w:type="spellStart"/>
                <w:r w:rsidR="00354FE2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Quote/1304"/>
            <w:id w:val="-498725124"/>
            <w:placeholder>
              <w:docPart w:val="8DFD7F098A3D4D80AAAAE84B5750FC0B"/>
            </w:placeholder>
            <w:dataBinding w:prefixMappings="xmlns:ns0='urn:microsoft-dynamics-nav/reports/Standard_Sales_Quote/1304/'" w:xpath="/ns0:NavWordReportXmlPart[1]/ns0:Header[1]/ns0:wanShipToAddress[1]" w:storeItemID="{75232A29-E630-4A29-B615-FBF86C3D7E2F}"/>
            <w:text/>
          </w:sdtPr>
          <w:sdtContent>
            <w:tc>
              <w:tcPr>
                <w:tcW w:w="1579" w:type="pct"/>
                <w:tcBorders>
                  <w:bottom w:val="nil"/>
                </w:tcBorders>
              </w:tcPr>
              <w:p w:rsidR="006F71AF" w:rsidP="00204031" w:rsidRDefault="00870945" w14:paraId="377971F1" w14:textId="1F5C3F1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Quote/1304"/>
            <w:id w:val="-2074806252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wanBillToAddress[1]" w:storeItemID="{75232A29-E630-4A29-B615-FBF86C3D7E2F}"/>
            <w:text/>
          </w:sdtPr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6F71AF" w:rsidP="00204031" w:rsidRDefault="00870945" w14:paraId="4914FEB2" w14:textId="257F5D43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Sansinterligne"/>
      </w:pPr>
    </w:p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5C273C" w:rsidR="00127D28" w:rsidTr="006F71AF" w14:paraId="2F83CA15" w14:textId="53E8CE04">
        <w:sdt>
          <w:sdtPr>
            <w:alias w:val="#Nav: /Header/SalesPerson_Lbl"/>
            <w:tag w:val="#Nav: Standard_Sales_Quote/1304"/>
            <w:id w:val="1046405039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SalesPerson_Lbl[1]" w:storeItemID="{75232A29-E630-4A29-B615-FBF86C3D7E2F}"/>
            <w:text/>
          </w:sdtPr>
          <w:sdtContent>
            <w:tc>
              <w:tcPr>
                <w:tcW w:w="1645" w:type="pct"/>
              </w:tcPr>
              <w:p w:rsidR="00127D28" w:rsidP="00127D28" w:rsidRDefault="00870945" w14:paraId="524CFB92" w14:textId="4EF76B8A">
                <w:pPr>
                  <w:pStyle w:val="Titre1"/>
                  <w:outlineLvl w:val="0"/>
                </w:pPr>
                <w:proofErr w:type="spellStart"/>
                <w:r>
                  <w:t>SalesPerson_Lbl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A91C13B2753E4DF9AC8B48B52EB2843A"/>
            </w:placeholder>
            <w:dataBinding w:prefixMappings="xmlns:ns0='urn:microsoft-dynamics-nav/reports/Standard_Sales_Quote/1304/'" w:xpath="/ns0:NavWordReportXmlPart[1]/ns0:Header[1]/ns0:ShipmentMethodDescription_Lbl[1]" w:storeItemID="{75232A29-E630-4A29-B615-FBF86C3D7E2F}"/>
            <w:text/>
          </w:sdtPr>
          <w:sdtContent>
            <w:tc>
              <w:tcPr>
                <w:tcW w:w="1579" w:type="pct"/>
                <w:tcMar>
                  <w:right w:w="0" w:type="dxa"/>
                </w:tcMar>
              </w:tcPr>
              <w:p w:rsidRPr="005C273C" w:rsidR="00127D28" w:rsidP="00127D28" w:rsidRDefault="00870945" w14:paraId="0DC090E8" w14:textId="6523BFE2">
                <w:pPr>
                  <w:pStyle w:val="Titre1"/>
                  <w:outlineLvl w:val="0"/>
                </w:pPr>
                <w:proofErr w:type="spellStart"/>
                <w:r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55F16B3689A240ACB416FE96949C7F27"/>
            </w:placeholder>
            <w:dataBinding w:prefixMappings="xmlns:ns0='urn:microsoft-dynamics-nav/reports/Standard_Sales_Quote/1304/'" w:xpath="/ns0:NavWordReportXmlPart[1]/ns0:Header[1]/ns0:PaymentTermsDescription_Lbl[1]" w:storeItemID="{75232A29-E630-4A29-B615-FBF86C3D7E2F}"/>
            <w:text/>
          </w:sdtPr>
          <w:sdtContent>
            <w:tc>
              <w:tcPr>
                <w:tcW w:w="1776" w:type="pct"/>
              </w:tcPr>
              <w:p w:rsidR="00127D28" w:rsidP="00127D28" w:rsidRDefault="00870945" w14:paraId="253446AC" w14:textId="3A0BF88B">
                <w:pPr>
                  <w:pStyle w:val="Titre1"/>
                  <w:outlineLvl w:val="0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</w:tr>
      <w:tr w:rsidRPr="006F71AF" w:rsidR="00127D28" w:rsidTr="006F71AF" w14:paraId="6D4C75B4" w14:textId="6187F871">
        <w:sdt>
          <w:sdtPr>
            <w:rPr>
              <w:sz w:val="18"/>
              <w:szCs w:val="18"/>
            </w:rPr>
            <w:alias w:val="#Nav: /Header/SalesPersonName"/>
            <w:tag w:val="#Nav: Standard_Sales_Quote/1304"/>
            <w:id w:val="647404406"/>
            <w:placeholder>
              <w:docPart w:val="3F73C5B592A04AF8B3B51E45DEDF5694"/>
            </w:placeholder>
            <w:dataBinding w:prefixMappings="xmlns:ns0='urn:microsoft-dynamics-nav/reports/Standard_Sales_Quote/1304/'" w:xpath="/ns0:NavWordReportXmlPart[1]/ns0:Header[1]/ns0:SalesPersonName[1]" w:storeItemID="{75232A29-E630-4A29-B615-FBF86C3D7E2F}"/>
            <w:text/>
          </w:sdtPr>
          <w:sdtContent>
            <w:tc>
              <w:tcPr>
                <w:tcW w:w="1645" w:type="pct"/>
              </w:tcPr>
              <w:p w:rsidRPr="006F71AF" w:rsidR="00127D28" w:rsidP="00127D28" w:rsidRDefault="00870945" w14:paraId="591C57E8" w14:textId="3EFC66F5">
                <w:pPr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E6520B1EF6364CA3B9C321BCC1CBCE17"/>
            </w:placeholder>
            <w:dataBinding w:prefixMappings="xmlns:ns0='urn:microsoft-dynamics-nav/reports/Standard_Sales_Quote/1304/'" w:xpath="/ns0:NavWordReportXmlPart[1]/ns0:Header[1]/ns0:ShipmentMethodDescription[1]" w:storeItemID="{75232A29-E630-4A29-B615-FBF86C3D7E2F}"/>
            <w:text/>
          </w:sdtPr>
          <w:sdtContent>
            <w:tc>
              <w:tcPr>
                <w:tcW w:w="1579" w:type="pct"/>
                <w:tcMar>
                  <w:right w:w="0" w:type="dxa"/>
                </w:tcMar>
              </w:tcPr>
              <w:p w:rsidRPr="006F71AF" w:rsidR="00127D28" w:rsidP="00127D28" w:rsidRDefault="00870945" w14:paraId="47038685" w14:textId="56D919A8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PaymentTermsDescription"/>
            <w:tag w:val="#Nav: Standard_Sales_Quote/1304"/>
            <w:id w:val="-352657912"/>
            <w:placeholder>
              <w:docPart w:val="9A57B041F4DA4598BB08C02739F21D6E"/>
            </w:placeholder>
            <w:dataBinding w:prefixMappings="xmlns:ns0='urn:microsoft-dynamics-nav/reports/Standard_Sales_Quote/1304/'" w:xpath="/ns0:NavWordReportXmlPart[1]/ns0:Header[1]/ns0:PaymentTermsDescription[1]" w:storeItemID="{75232A29-E630-4A29-B615-FBF86C3D7E2F}"/>
            <w:text/>
          </w:sdtPr>
          <w:sdtContent>
            <w:tc>
              <w:tcPr>
                <w:tcW w:w="1776" w:type="pct"/>
              </w:tcPr>
              <w:p w:rsidRPr="006F71AF" w:rsidR="00127D28" w:rsidP="00127D28" w:rsidRDefault="00870945" w14:paraId="3852FD97" w14:textId="43F6804A">
                <w:pPr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</w:tr>
      <w:tr w:rsidRPr="00245B0E" w:rsidR="00127D28" w:rsidTr="006F71AF" w14:paraId="41A2674D" w14:textId="62D74AF7">
        <w:sdt>
          <w:sdtPr>
            <w:rPr>
              <w:rStyle w:val="Titre1Car"/>
            </w:rPr>
            <w:alias w:val="#Nav: /Header/YourReference__Lbl"/>
            <w:tag w:val="#Nav: Standard_Sales_Quote/1304"/>
            <w:id w:val="-566887149"/>
            <w:placeholder>
              <w:docPart w:val="8FA611DED1E844B8B635F84EF9589B63"/>
            </w:placeholder>
            <w:dataBinding w:prefixMappings="xmlns:ns0='urn:microsoft-dynamics-nav/reports/Standard_Sales_Quote/1304/'" w:xpath="/ns0:NavWordReportXmlPart[1]/ns0:Header[1]/ns0:YourReference__Lbl[1]" w:storeItemID="{75232A29-E630-4A29-B615-FBF86C3D7E2F}"/>
            <w:text/>
          </w:sdtPr>
          <w:sdtContent>
            <w:tc>
              <w:tcPr>
                <w:tcW w:w="1645" w:type="pct"/>
              </w:tcPr>
              <w:p w:rsidR="00127D28" w:rsidP="00127D28" w:rsidRDefault="00870945" w14:paraId="64A65B72" w14:textId="10EEE7C5">
                <w:pPr>
                  <w:spacing w:after="0"/>
                </w:pPr>
                <w:proofErr w:type="spellStart"/>
                <w:r>
                  <w:rPr>
                    <w:rStyle w:val="Titre1Car"/>
                  </w:rPr>
                  <w:t>YourReference</w:t>
                </w:r>
                <w:proofErr w:type="spellEnd"/>
                <w:r>
                  <w:rPr>
                    <w:rStyle w:val="Titre1Car"/>
                  </w:rPr>
                  <w:t>__</w:t>
                </w:r>
                <w:proofErr w:type="spellStart"/>
                <w:r>
                  <w:rPr>
                    <w:rStyle w:val="Titre1Car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rStyle w:val="Titre1Car"/>
              <w:bCs/>
            </w:rPr>
            <w:alias w:val="#Nav: /Header/QuoteValidToDate_Lbl"/>
            <w:tag w:val="#Nav: Standard_Sales_Quote/1304"/>
            <w:id w:val="-1119598358"/>
            <w:placeholder>
              <w:docPart w:val="6CE80FE79D5B4961B5A76C89C10D638D"/>
            </w:placeholder>
            <w:dataBinding w:prefixMappings="xmlns:ns0='urn:microsoft-dynamics-nav/reports/Standard_Sales_Quote/1304/'" w:xpath="/ns0:NavWordReportXmlPart[1]/ns0:Header[1]/ns0:QuoteValidToDate_Lbl[1]" w:storeItemID="{75232A29-E630-4A29-B615-FBF86C3D7E2F}"/>
            <w:text/>
          </w:sdtPr>
          <w:sdtContent>
            <w:tc>
              <w:tcPr>
                <w:tcW w:w="1579" w:type="pct"/>
              </w:tcPr>
              <w:p w:rsidRPr="00035042" w:rsidR="00127D28" w:rsidP="00127D28" w:rsidRDefault="00870945" w14:paraId="662E8F69" w14:textId="58E66CFF">
                <w:pPr>
                  <w:spacing w:after="0"/>
                  <w:rPr>
                    <w:bCs/>
                    <w:lang w:val="da-DK"/>
                  </w:rPr>
                </w:pPr>
                <w:proofErr w:type="spellStart"/>
                <w:r w:rsidRPr="00035042">
                  <w:rPr>
                    <w:rStyle w:val="Titre1Car"/>
                    <w:bCs/>
                  </w:rPr>
                  <w:t>QuoteValidToDate_Lbl</w:t>
                </w:r>
                <w:proofErr w:type="spellEnd"/>
              </w:p>
            </w:tc>
          </w:sdtContent>
        </w:sdt>
        <w:tc>
          <w:tcPr>
            <w:tcW w:w="1776" w:type="pct"/>
            <w:tcMar>
              <w:right w:w="0" w:type="dxa"/>
            </w:tcMar>
          </w:tcPr>
          <w:p w:rsidR="00127D28" w:rsidP="00127D28" w:rsidRDefault="00127D28" w14:paraId="2889983F" w14:textId="3AC9AE40">
            <w:pPr>
              <w:spacing w:after="0"/>
              <w:rPr>
                <w:lang w:val="da-DK"/>
              </w:rPr>
            </w:pPr>
          </w:p>
        </w:tc>
      </w:tr>
      <w:tr w:rsidRPr="006F71AF" w:rsidR="00127D28" w:rsidTr="006F71AF" w14:paraId="292E3E2F" w14:textId="2A95BDB7">
        <w:tc>
          <w:tcPr>
            <w:tcW w:w="1645" w:type="pct"/>
          </w:tcPr>
          <w:p w:rsidRPr="006F71AF" w:rsidR="00127D28" w:rsidP="00127D28" w:rsidRDefault="00000000" w14:paraId="255CEF35" w14:textId="0942F20C">
            <w:pPr>
              <w:spacing w:after="120"/>
              <w:rPr>
                <w:sz w:val="18"/>
                <w:szCs w:val="18"/>
                <w:lang w:val="da-DK"/>
              </w:rPr>
            </w:pPr>
            <w:sdt>
              <w:sdtPr>
                <w:rPr>
                  <w:sz w:val="18"/>
                  <w:szCs w:val="18"/>
                </w:rPr>
                <w:alias w:val="#Nav: /Header/YourReference"/>
                <w:tag w:val="#Nav: Standard_Sales_Quote/1304"/>
                <w:id w:val="520907351"/>
                <w:placeholder>
                  <w:docPart w:val="DA36DCC8CDE14721A6C0734F57B997E5"/>
                </w:placeholder>
                <w:dataBinding w:prefixMappings="xmlns:ns0='urn:microsoft-dynamics-nav/reports/Standard_Sales_Quote/1304/'" w:xpath="/ns0:NavWordReportXmlPart[1]/ns0:Header[1]/ns0:YourReference[1]" w:storeItemID="{75232A29-E630-4A29-B615-FBF86C3D7E2F}"/>
                <w:text/>
              </w:sdtPr>
              <w:sdtContent>
                <w:proofErr w:type="spellStart"/>
                <w:r w:rsidR="00870945">
                  <w:rPr>
                    <w:sz w:val="18"/>
                    <w:szCs w:val="18"/>
                  </w:rPr>
                  <w:t>YourReference</w:t>
                </w:r>
                <w:proofErr w:type="spellEnd"/>
              </w:sdtContent>
            </w:sdt>
          </w:p>
        </w:tc>
        <w:sdt>
          <w:sdtPr>
            <w:rPr>
              <w:sz w:val="18"/>
              <w:szCs w:val="18"/>
            </w:rPr>
            <w:alias w:val="#Nav: /Header/QuoteValidToDate"/>
            <w:tag w:val="#Nav: Standard_Sales_Quote/1304"/>
            <w:id w:val="1521969404"/>
            <w:placeholder>
              <w:docPart w:val="25F8394FC7B24C3183563E35048CCD28"/>
            </w:placeholder>
            <w:dataBinding w:prefixMappings="xmlns:ns0='urn:microsoft-dynamics-nav/reports/Standard_Sales_Quote/1304/'" w:xpath="/ns0:NavWordReportXmlPart[1]/ns0:Header[1]/ns0:QuoteValidToDate[1]" w:storeItemID="{75232A29-E630-4A29-B615-FBF86C3D7E2F}"/>
            <w:text/>
          </w:sdtPr>
          <w:sdtContent>
            <w:tc>
              <w:tcPr>
                <w:tcW w:w="1579" w:type="pct"/>
              </w:tcPr>
              <w:p w:rsidRPr="006F71AF" w:rsidR="00127D28" w:rsidP="00127D28" w:rsidRDefault="00870945" w14:paraId="0010037D" w14:textId="3E8741D4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QuoteValidToDate</w:t>
                </w:r>
                <w:proofErr w:type="spellEnd"/>
              </w:p>
            </w:tc>
          </w:sdtContent>
        </w:sdt>
        <w:tc>
          <w:tcPr>
            <w:tcW w:w="1776" w:type="pct"/>
            <w:tcMar>
              <w:right w:w="0" w:type="dxa"/>
            </w:tcMar>
          </w:tcPr>
          <w:p w:rsidRPr="006F71AF" w:rsidR="00127D28" w:rsidP="00127D28" w:rsidRDefault="00127D28" w14:paraId="49E31F22" w14:textId="234097E5">
            <w:pPr>
              <w:spacing w:after="120"/>
              <w:rPr>
                <w:sz w:val="18"/>
                <w:szCs w:val="18"/>
                <w:lang w:val="da-DK"/>
              </w:rPr>
            </w:pPr>
          </w:p>
        </w:tc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75232A29-E630-4A29-B615-FBF86C3D7E2F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75232A29-E630-4A29-B615-FBF86C3D7E2F}"/>
                <w:text/>
              </w:sdtPr>
              <w:sdtContent>
                <w:p w:rsidRPr="000168A7" w:rsidR="001F12B5" w:rsidP="00B1489A" w:rsidRDefault="00870945" w14:paraId="744A5EEF" w14:textId="1CAD2E4D">
                  <w:pPr>
                    <w:pStyle w:val="Sansinterligne"/>
                  </w:pPr>
                  <w:proofErr w:type="spellStart"/>
                  <w: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850"/>
        <w:gridCol w:w="142"/>
        <w:gridCol w:w="850"/>
        <w:gridCol w:w="567"/>
      </w:tblGrid>
      <w:tr w:rsidRPr="00944D1B" w:rsidR="000168A7" w:rsidTr="008932A2" w14:paraId="010D621F" w14:textId="77777777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Quote/1304"/>
            <w:id w:val="154539984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Description_Line_Lbl[1]" w:storeItemID="{75232A29-E630-4A29-B615-FBF86C3D7E2F}"/>
            <w:text/>
          </w:sdtPr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204031" w:rsidRDefault="00870945" w14:paraId="04E0C039" w14:textId="06721525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Quote/1304"/>
            <w:id w:val="616415257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Quantity_Line_Lbl[1]" w:storeItemID="{75232A29-E630-4A29-B615-FBF86C3D7E2F}"/>
            <w:text/>
          </w:sdtPr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3D3AF4E4" w14:textId="14B3D6F6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Quote/1304"/>
            <w:id w:val="-1521079236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UnitPrice_Lbl[1]" w:storeItemID="{75232A29-E630-4A29-B615-FBF86C3D7E2F}"/>
            <w:text/>
          </w:sdtPr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0168A7" w:rsidP="00B1489A" w:rsidRDefault="00870945" w14:paraId="19D1B2C9" w14:textId="2021ECF1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850" w:type="dxa"/>
            <w:tcBorders>
              <w:bottom w:val="single" w:color="auto" w:sz="4" w:space="0"/>
            </w:tcBorders>
            <w:vAlign w:val="bottom"/>
          </w:tcPr>
          <w:p w:rsidRPr="00944D1B" w:rsidR="000168A7" w:rsidP="00B1489A" w:rsidRDefault="000168A7" w14:paraId="1CC48856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Quote/1304"/>
            <w:id w:val="1532234539"/>
            <w:placeholder>
              <w:docPart w:val="981DF0A06DD743E4B193A54F04616725"/>
            </w:placeholder>
            <w:dataBinding w:prefixMappings="xmlns:ns0='urn:microsoft-dynamics-nav/reports/Standard_Sales_Quote/1304/'" w:xpath="/ns0:NavWordReportXmlPart[1]/ns0:Header[1]/ns0:Line[1]/ns0:LineAmount_Line_Lbl[1]" w:storeItemID="{75232A29-E630-4A29-B615-FBF86C3D7E2F}"/>
            <w:text/>
          </w:sdtPr>
          <w:sdtContent>
            <w:tc>
              <w:tcPr>
                <w:tcW w:w="992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0168A7" w:rsidP="00B1489A" w:rsidRDefault="00870945" w14:paraId="3AAF1160" w14:textId="19CEE914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Quote/1304"/>
            <w:id w:val="1291246806"/>
            <w:placeholder>
              <w:docPart w:val="DCA43DF439104601A86BD22797C76256"/>
            </w:placeholder>
            <w:dataBinding w:prefixMappings="xmlns:ns0='urn:microsoft-dynamics-nav/reports/Standard_Sales_Quote/1304/'" w:xpath="/ns0:NavWordReportXmlPart[1]/ns0:Header[1]/ns0:Line[1]/ns0:VATPct_Line_Lbl[1]" w:storeItemID="{75232A29-E630-4A29-B615-FBF86C3D7E2F}"/>
            <w:text/>
          </w:sdtPr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0168A7" w:rsidP="00B1489A" w:rsidRDefault="00870945" w14:paraId="693A6A50" w14:textId="5F024CD4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0168A7" w:rsidTr="008932A2" w14:paraId="0E4165BA" w14:textId="77777777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0168A7" w:rsidP="00204031" w:rsidRDefault="000168A7" w14:paraId="7979F7AE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0168A7" w:rsidP="00B1489A" w:rsidRDefault="000168A7" w14:paraId="571FC5CC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0168A7" w:rsidP="00B1489A" w:rsidRDefault="000168A7" w14:paraId="78F4049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944D1B" w:rsidR="000168A7" w:rsidP="00B1489A" w:rsidRDefault="000168A7" w14:paraId="4460FAC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0168A7" w:rsidP="00B1489A" w:rsidRDefault="000168A7" w14:paraId="5780BF83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0168A7" w:rsidP="00B1489A" w:rsidRDefault="000168A7" w14:paraId="013FF90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1019311BEA1C4E47A61DE6BBA743B8D7"/>
              </w:placeholder>
              <w15:repeatingSectionItem/>
            </w:sdtPr>
            <w:sdtContent>
              <w:tr w:rsidRPr="00944D1B" w:rsidR="000168A7" w:rsidTr="008932A2" w14:paraId="7D358306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0168A7" w:rsidP="00204031" w:rsidRDefault="00000000" w14:paraId="7DE83E6D" w14:textId="6731425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Quote/1304"/>
                        <w:id w:val="1883283846"/>
                        <w:placeholder>
                          <w:docPart w:val="C719C75242FF4CBEB86BA200720AF397"/>
                        </w:placeholder>
                        <w:dataBinding w:prefixMappings="xmlns:ns0='urn:microsoft-dynamics-nav/reports/Standard_Sales_Quote/1304/'" w:xpath="/ns0:NavWordReportXmlPart[1]/ns0:Header[1]/ns0:Line[1]/ns0:wanMemoPad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Quote/1304"/>
                    <w:id w:val="-989332881"/>
                    <w:placeholder>
                      <w:docPart w:val="724BC772BC28422A9CB1DD01D434A7F4"/>
                    </w:placeholder>
                    <w:dataBinding w:prefixMappings="xmlns:ns0='urn:microsoft-dynamics-nav/reports/Standard_Sales_Quote/1304/'" w:xpath="/ns0:NavWordReportXmlPart[1]/ns0:Header[1]/ns0:Line[1]/ns0:wanQuantity_UOM[1]" w:storeItemID="{75232A29-E630-4A29-B615-FBF86C3D7E2F}"/>
                    <w:text/>
                  </w:sdtPr>
                  <w:sdtContent>
                    <w:tc>
                      <w:tcPr>
                        <w:tcW w:w="992" w:type="dxa"/>
                      </w:tcPr>
                      <w:p w:rsidRPr="00944D1B" w:rsidR="000168A7" w:rsidP="00B1489A" w:rsidRDefault="00870945" w14:paraId="51AFC73B" w14:textId="6826640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Quote/1304"/>
                    <w:id w:val="773364929"/>
                    <w:placeholder>
                      <w:docPart w:val="FB37CBB4A4C249B39696ADEAF948EAA1"/>
                    </w:placeholder>
                    <w:dataBinding w:prefixMappings="xmlns:ns0='urn:microsoft-dynamics-nav/reports/Standard_Sales_Quote/1304/'" w:xpath="/ns0:NavWordReportXmlPart[1]/ns0:Header[1]/ns0:Line[1]/ns0:UnitPrice[1]" w:storeItemID="{75232A29-E630-4A29-B615-FBF86C3D7E2F}"/>
                    <w:text/>
                  </w:sdtPr>
                  <w:sdtContent>
                    <w:tc>
                      <w:tcPr>
                        <w:tcW w:w="993" w:type="dxa"/>
                      </w:tcPr>
                      <w:p w:rsidRPr="00944D1B" w:rsidR="000168A7" w:rsidP="00B1489A" w:rsidRDefault="00870945" w14:paraId="5F7B0CC1" w14:textId="7537E0A2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61BA82E5CD414E6588F6ACF02341499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75232A29-E630-4A29-B615-FBF86C3D7E2F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944D1B" w:rsidR="000168A7" w:rsidP="00B1489A" w:rsidRDefault="00870945" w14:paraId="0EA53EA7" w14:textId="477838F3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Quote/1304"/>
                    <w:id w:val="-1829895906"/>
                    <w:placeholder>
                      <w:docPart w:val="A1515A01E1314143B1C1A815D444C333"/>
                    </w:placeholder>
                    <w:dataBinding w:prefixMappings="xmlns:ns0='urn:microsoft-dynamics-nav/reports/Standard_Sales_Quote/1304/'" w:xpath="/ns0:NavWordReportXmlPart[1]/ns0:Header[1]/ns0:Line[1]/ns0:LineAmount_Line[1]" w:storeItemID="{75232A29-E630-4A29-B615-FBF86C3D7E2F}"/>
                    <w:text/>
                  </w:sdtPr>
                  <w:sdtContent>
                    <w:tc>
                      <w:tcPr>
                        <w:tcW w:w="992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0168A7" w:rsidP="00B1489A" w:rsidRDefault="00870945" w14:paraId="74614DC7" w14:textId="3031DB55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0168A7" w:rsidP="00B1489A" w:rsidRDefault="00000000" w14:paraId="53F1C593" w14:textId="4F092F57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Quote/1304"/>
                        <w:id w:val="1684940473"/>
                        <w:placeholder>
                          <w:docPart w:val="BA23B5293D514984A4F7E44AE8DE4161"/>
                        </w:placeholder>
                        <w:dataBinding w:prefixMappings="xmlns:ns0='urn:microsoft-dynamics-nav/reports/Standard_Sales_Quote/1304/'" w:xpath="/ns0:NavWordReportXmlPart[1]/ns0:Header[1]/ns0:Line[1]/ns0:VATPct_Line[1]" w:storeItemID="{75232A29-E630-4A29-B615-FBF86C3D7E2F}"/>
                        <w:text/>
                      </w:sdtPr>
                      <w:sdtContent>
                        <w:proofErr w:type="spellStart"/>
                        <w:r w:rsidR="00870945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0168A7" w:rsidTr="008932A2" w14:paraId="575DECF8" w14:textId="77777777">
        <w:trPr>
          <w:trHeight w:val="132"/>
        </w:trPr>
        <w:tc>
          <w:tcPr>
            <w:tcW w:w="6379" w:type="dxa"/>
          </w:tcPr>
          <w:p w:rsidRPr="00944D1B" w:rsidR="000168A7" w:rsidP="00204031" w:rsidRDefault="000168A7" w14:paraId="08F0693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0168A7" w:rsidP="00DA0F6C" w:rsidRDefault="000168A7" w14:paraId="0A01AD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0168A7" w:rsidP="00DA0F6C" w:rsidRDefault="000168A7" w14:paraId="7D5ED3F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</w:tcPr>
          <w:p w:rsidRPr="00944D1B" w:rsidR="000168A7" w:rsidP="00DA0F6C" w:rsidRDefault="000168A7" w14:paraId="39F6CBC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bottom w:val="single" w:color="auto" w:sz="4" w:space="0"/>
            </w:tcBorders>
          </w:tcPr>
          <w:p w:rsidRPr="00944D1B" w:rsidR="000168A7" w:rsidP="00DA0F6C" w:rsidRDefault="000168A7" w14:paraId="4BF36BE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0168A7" w:rsidP="00DA0F6C" w:rsidRDefault="000168A7" w14:paraId="5480418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75232A29-E630-4A29-B615-FBF86C3D7E2F}"/>
          <w15:repeatingSection/>
        </w:sdtPr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46C0078A6BDD4C449A99E88A0FD6A0E5"/>
              </w:placeholder>
              <w15:repeatingSectionItem/>
            </w:sdtPr>
            <w:sdtContent>
              <w:tr w:rsidRPr="00944D1B" w:rsidR="000168A7" w:rsidTr="008932A2" w14:paraId="6052907C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0168A7" w:rsidP="00204031" w:rsidRDefault="000168A7" w14:paraId="4958D0A4" w14:textId="77777777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Quote/1304"/>
                    <w:id w:val="353313118"/>
                    <w:placeholder>
                      <w:docPart w:val="4216037CEF1B4D80A24DE47CCE10CE67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75232A29-E630-4A29-B615-FBF86C3D7E2F}"/>
                    <w:text/>
                  </w:sdtPr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0168A7" w:rsidP="00B1489A" w:rsidRDefault="00870945" w14:paraId="6F4908A7" w14:textId="76929AFF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901C7F46121C4F279BC4B339B27028C4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75232A29-E630-4A29-B615-FBF86C3D7E2F}"/>
                    <w:text/>
                  </w:sdtPr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0168A7" w:rsidP="00B1489A" w:rsidRDefault="00870945" w14:paraId="5FDDF024" w14:textId="09B6D669">
                        <w:pPr>
                          <w:pStyle w:val="Sansinterligne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0168A7" w:rsidTr="008932A2" w14:paraId="629A4EDD" w14:textId="77777777">
        <w:trPr>
          <w:trHeight w:val="113"/>
        </w:trPr>
        <w:tc>
          <w:tcPr>
            <w:tcW w:w="6379" w:type="dxa"/>
          </w:tcPr>
          <w:p w:rsidRPr="00944D1B" w:rsidR="000168A7" w:rsidP="00204031" w:rsidRDefault="000168A7" w14:paraId="5A7DC51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0168A7" w:rsidP="00DA0F6C" w:rsidRDefault="000168A7" w14:paraId="25FF716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0168A7" w:rsidP="00DA0F6C" w:rsidRDefault="000168A7" w14:paraId="53AE590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0168A7" w:rsidTr="008932A2" w14:paraId="36BDF3A5" w14:textId="77777777">
        <w:trPr>
          <w:cantSplit/>
          <w:trHeight w:val="227"/>
        </w:trPr>
        <w:tc>
          <w:tcPr>
            <w:tcW w:w="6379" w:type="dxa"/>
          </w:tcPr>
          <w:p w:rsidRPr="00944D1B" w:rsidR="000168A7" w:rsidP="00204031" w:rsidRDefault="000168A7" w14:paraId="54D04EA6" w14:textId="77777777">
            <w:pPr>
              <w:pStyle w:val="Sansinterligne"/>
              <w:rPr>
                <w:sz w:val="18"/>
                <w:szCs w:val="18"/>
              </w:rPr>
            </w:pPr>
          </w:p>
        </w:tc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Quote/1304"/>
            <w:id w:val="1496384203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IncludingVATText[1]" w:storeItemID="{75232A29-E630-4A29-B615-FBF86C3D7E2F}"/>
            <w:text/>
          </w:sdt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0168A7" w:rsidP="00DA0F6C" w:rsidRDefault="00870945" w14:paraId="56661264" w14:textId="3062306C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Quote/1304"/>
            <w:id w:val="1661501859"/>
            <w:placeholder>
              <w:docPart w:val="D601AEA5E82440458FC1EFC1A3A4AAFB"/>
            </w:placeholder>
            <w:dataBinding w:prefixMappings="xmlns:ns0='urn:microsoft-dynamics-nav/reports/Standard_Sales_Quote/1304/'" w:xpath="/ns0:NavWordReportXmlPart[1]/ns0:Header[1]/ns0:Totals[1]/ns0:TotalAmountIncludingVAT[1]" w:storeItemID="{75232A29-E630-4A29-B615-FBF86C3D7E2F}"/>
            <w:text/>
          </w:sdt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0168A7" w:rsidP="00DA0F6C" w:rsidRDefault="00870945" w14:paraId="24DC693C" w14:textId="2F53B7EF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0168A7" w:rsidP="00D241D5" w:rsidRDefault="000168A7" w14:paraId="57F76F63" w14:textId="2F07665F">
      <w:pPr>
        <w:keepNext/>
        <w:spacing w:after="600"/>
        <w:rPr>
          <w:sz w:val="16"/>
          <w:szCs w:val="16"/>
        </w:rPr>
      </w:pPr>
    </w:p>
    <w:p w:rsidR="005C273C" w:rsidP="00D241D5" w:rsidRDefault="005C273C" w14:paraId="17CD0361" w14:textId="77777777">
      <w:pPr>
        <w:keepNext/>
        <w:spacing w:after="600"/>
        <w:rPr>
          <w:sz w:val="16"/>
          <w:szCs w:val="16"/>
        </w:rPr>
      </w:pPr>
    </w:p>
    <w:sectPr w:rsidR="005C273C" w:rsidSect="00127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1C3C" w:rsidP="00E40C63" w:rsidRDefault="00041C3C" w14:paraId="3EAC71FF" w14:textId="77777777">
      <w:pPr>
        <w:spacing w:after="0"/>
      </w:pPr>
      <w:r>
        <w:separator/>
      </w:r>
    </w:p>
  </w:endnote>
  <w:endnote w:type="continuationSeparator" w:id="0">
    <w:p w:rsidR="00041C3C" w:rsidP="00E40C63" w:rsidRDefault="00041C3C" w14:paraId="65C0B8C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B3E" w:rsidRDefault="00970B3E" w14:paraId="5AF99B83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773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75232A29-E630-4A29-B615-FBF86C3D7E2F}"/>
            <w:text/>
          </w:sdtPr>
          <w:sdtContent>
            <w:p w:rsidR="00D241D5" w:rsidP="00D241D5" w:rsidRDefault="00D241D5" w14:paraId="66810EC7" w14:textId="77777777">
              <w:pPr>
                <w:pStyle w:val="Sansinterligne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Pieddepage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0168A7" w:rsidTr="00204031" w14:paraId="1853062D" w14:textId="77777777">
      <w:sdt>
        <w:sdtPr>
          <w:rPr>
            <w:sz w:val="18"/>
            <w:szCs w:val="18"/>
          </w:rPr>
          <w:alias w:val="#Nav: /Header/wanCompanyAddress"/>
          <w:tag w:val="#Nav: Standard_Sales_Quote/1304"/>
          <w:id w:val="-215439963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Address[1]" w:storeItemID="{75232A29-E630-4A29-B615-FBF86C3D7E2F}"/>
          <w:text/>
        </w:sdtPr>
        <w:sdtContent>
          <w:tc>
            <w:tcPr>
              <w:tcW w:w="3544" w:type="dxa"/>
            </w:tcPr>
            <w:p w:rsidRPr="008B0A5B" w:rsidR="000168A7" w:rsidP="000168A7" w:rsidRDefault="000168A7" w14:paraId="643579AD" w14:textId="77777777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Quote/1304"/>
          <w:id w:val="604083629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ContactInfo[1]" w:storeItemID="{75232A29-E630-4A29-B615-FBF86C3D7E2F}"/>
          <w:text/>
        </w:sdtPr>
        <w:sdtContent>
          <w:tc>
            <w:tcPr>
              <w:tcW w:w="3402" w:type="dxa"/>
            </w:tcPr>
            <w:p w:rsidRPr="008B0A5B" w:rsidR="000168A7" w:rsidP="000168A7" w:rsidRDefault="000168A7" w14:paraId="7289DC81" w14:textId="77777777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Quote/1304"/>
          <w:id w:val="-1264224645"/>
          <w:placeholder>
            <w:docPart w:val="C6741919E5994E0BBF1AF9F455A47979"/>
          </w:placeholder>
          <w:dataBinding w:prefixMappings="xmlns:ns0='urn:microsoft-dynamics-nav/reports/Standard_Sales_Quote/1304/'" w:xpath="/ns0:NavWordReportXmlPart[1]/ns0:Header[1]/ns0:wanCompanyLegalInfo[1]" w:storeItemID="{75232A29-E630-4A29-B615-FBF86C3D7E2F}"/>
          <w:text/>
        </w:sdtPr>
        <w:sdtContent>
          <w:tc>
            <w:tcPr>
              <w:tcW w:w="3817" w:type="dxa"/>
            </w:tcPr>
            <w:p w:rsidRPr="008B0A5B" w:rsidR="000168A7" w:rsidP="000168A7" w:rsidRDefault="000168A7" w14:paraId="2DDD27F7" w14:textId="77777777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0168A7" w:rsidR="005C273C" w:rsidP="000168A7" w:rsidRDefault="005C273C" w14:paraId="6EB791CC" w14:textId="77777777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1C3C" w:rsidP="00E40C63" w:rsidRDefault="00041C3C" w14:paraId="509741A4" w14:textId="77777777">
      <w:pPr>
        <w:spacing w:after="0"/>
      </w:pPr>
      <w:r>
        <w:separator/>
      </w:r>
    </w:p>
  </w:footnote>
  <w:footnote w:type="continuationSeparator" w:id="0">
    <w:p w:rsidR="00041C3C" w:rsidP="00E40C63" w:rsidRDefault="00041C3C" w14:paraId="78154BD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0B3E" w:rsidRDefault="00970B3E" w14:paraId="087303BD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B1489A" w:rsidR="000168A7" w:rsidTr="00204031" w14:paraId="507D69FC" w14:textId="77777777">
      <w:sdt>
        <w:sdtPr>
          <w:rPr>
            <w:rStyle w:val="lev"/>
            <w:lang w:val="fr-FR"/>
          </w:rPr>
          <w:alias w:val="#Nav: /Header/CompanyAddress1"/>
          <w:tag w:val="#Nav: Standard_Sales_Quote/1304"/>
          <w:id w:val="1485584341"/>
          <w:placeholder>
            <w:docPart w:val="0AE69328666B4A58953A3C60D90420A7"/>
          </w:placeholder>
          <w:dataBinding w:prefixMappings="xmlns:ns0='urn:microsoft-dynamics-nav/reports/Standard_Sales_Quote/1304/'" w:xpath="/ns0:NavWordReportXmlPart[1]/ns0:Header[1]/ns0:CompanyAddress1[1]" w:storeItemID="{75232A29-E630-4A29-B615-FBF86C3D7E2F}"/>
          <w:text/>
        </w:sdtPr>
        <w:sdtContent>
          <w:tc>
            <w:tcPr>
              <w:tcW w:w="3089" w:type="dxa"/>
            </w:tcPr>
            <w:p w:rsidR="000168A7" w:rsidP="000168A7" w:rsidRDefault="000168A7" w14:paraId="1CB18F8D" w14:textId="1BF4F35D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0168A7" w:rsidP="00E31A8B" w:rsidRDefault="00000000" w14:paraId="62DCE538" w14:textId="760E9FE3">
          <w:pPr>
            <w:tabs>
              <w:tab w:val="left" w:pos="5145"/>
              <w:tab w:val="right" w:pos="7684"/>
            </w:tabs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DocumentTitle_Lbl"/>
              <w:tag w:val="#Nav: Standard_Sales_Quote/1304"/>
              <w:id w:val="-1335069180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DocumentTitle_Lbl</w:t>
              </w:r>
              <w:proofErr w:type="spellEnd"/>
            </w:sdtContent>
          </w:sdt>
          <w:r w:rsidRPr="00870945" w:rsidR="000168A7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Quote/1304"/>
              <w:id w:val="-816805812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="000168A7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Quote/1304"/>
            <w:id w:val="484896011"/>
            <w:placeholder>
              <w:docPart w:val="292CAF162DD34D71BFF4B8AA45F0F3F8"/>
            </w:placeholder>
            <w:dataBinding w:prefixMappings="xmlns:ns0='urn:microsoft-dynamics-nav/reports/Standard_Sales_Quote/1304/'" w:xpath="/ns0:NavWordReportXmlPart[1]/ns0:Header[1]/ns0:DocumentDate[1]" w:storeItemID="{75232A29-E630-4A29-B615-FBF86C3D7E2F}"/>
            <w:text/>
          </w:sdtPr>
          <w:sdtContent>
            <w:p w:rsidRPr="00335EEF" w:rsidR="000168A7" w:rsidP="000168A7" w:rsidRDefault="000168A7" w14:paraId="4F527CBF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0168A7" w:rsidP="000168A7" w:rsidRDefault="00000000" w14:paraId="2A887857" w14:textId="77777777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413125616"/>
              <w:placeholder>
                <w:docPart w:val="6C3DD4CB08384B2187D461821C714948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335EEF" w:rsidR="000168A7">
                <w:rPr>
                  <w:lang w:val="fr-FR"/>
                </w:rPr>
                <w:t>Page_Lbl</w:t>
              </w:r>
              <w:proofErr w:type="spellEnd"/>
            </w:sdtContent>
          </w:sdt>
          <w:r w:rsidRPr="00335EEF" w:rsidR="000168A7">
            <w:rPr>
              <w:lang w:val="fr-FR"/>
            </w:rPr>
            <w:t xml:space="preserve">  </w:t>
          </w:r>
          <w:r w:rsidRPr="002F2688" w:rsidR="000168A7">
            <w:fldChar w:fldCharType="begin"/>
          </w:r>
          <w:r w:rsidRPr="00335EEF" w:rsidR="000168A7">
            <w:rPr>
              <w:lang w:val="fr-FR"/>
            </w:rPr>
            <w:instrText xml:space="preserve"> PAGE  \* Arabic  \* MERGEFORMAT </w:instrText>
          </w:r>
          <w:r w:rsidRPr="002F2688" w:rsidR="000168A7">
            <w:fldChar w:fldCharType="separate"/>
          </w:r>
          <w:r w:rsidRPr="000168A7" w:rsidR="000168A7">
            <w:rPr>
              <w:lang w:val="fr-FR"/>
            </w:rPr>
            <w:t>2</w:t>
          </w:r>
          <w:r w:rsidRPr="002F2688" w:rsidR="000168A7">
            <w:fldChar w:fldCharType="end"/>
          </w:r>
          <w:r w:rsidRPr="00335EEF" w:rsidR="000168A7">
            <w:rPr>
              <w:lang w:val="fr-FR"/>
            </w:rPr>
            <w:t xml:space="preserve"> / </w:t>
          </w:r>
          <w:r w:rsidR="000168A7">
            <w:rPr>
              <w:noProof/>
            </w:rPr>
            <w:fldChar w:fldCharType="begin"/>
          </w:r>
          <w:r w:rsidRPr="00335EEF" w:rsidR="000168A7">
            <w:rPr>
              <w:noProof/>
              <w:lang w:val="fr-FR"/>
            </w:rPr>
            <w:instrText xml:space="preserve"> NUMPAGES  \* Arabic  \* MERGEFORMAT </w:instrText>
          </w:r>
          <w:r w:rsidR="000168A7">
            <w:rPr>
              <w:noProof/>
            </w:rPr>
            <w:fldChar w:fldCharType="separate"/>
          </w:r>
          <w:r w:rsidRPr="000168A7" w:rsidR="000168A7">
            <w:rPr>
              <w:noProof/>
              <w:lang w:val="fr-FR"/>
            </w:rPr>
            <w:t>2</w:t>
          </w:r>
          <w:r w:rsidR="000168A7">
            <w:rPr>
              <w:noProof/>
            </w:rPr>
            <w:fldChar w:fldCharType="end"/>
          </w:r>
        </w:p>
      </w:tc>
    </w:tr>
    <w:tr w:rsidRPr="00944D1B" w:rsidR="000168A7" w:rsidTr="00204031" w14:paraId="570F18AC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Quote/1304"/>
          <w:id w:val="-203241425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Description_Line_Lbl[1]" w:storeItemID="{75232A29-E630-4A29-B615-FBF86C3D7E2F}"/>
          <w:text/>
        </w:sdtPr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7657D437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Quote/1304"/>
          <w:id w:val="367417715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Quantity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227542D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Quote/1304"/>
          <w:id w:val="-376551249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UnitPrice_Lbl[1]" w:storeItemID="{75232A29-E630-4A29-B615-FBF86C3D7E2F}"/>
          <w:text/>
        </w:sdtPr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0168A7" w:rsidP="000168A7" w:rsidRDefault="000168A7" w14:paraId="0792B596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0168A7" w:rsidP="000168A7" w:rsidRDefault="000168A7" w14:paraId="224CEFCB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Quote/1304"/>
          <w:id w:val="-1521308041"/>
          <w:placeholder>
            <w:docPart w:val="D71BB1DD224F473285FCC4E44E5DDC04"/>
          </w:placeholder>
          <w:dataBinding w:prefixMappings="xmlns:ns0='urn:microsoft-dynamics-nav/reports/Standard_Sales_Quote/1304/'" w:xpath="/ns0:NavWordReportXmlPart[1]/ns0:Header[1]/ns0:Line[1]/ns0:LineAmount_Line_Lbl[1]" w:storeItemID="{75232A29-E630-4A29-B615-FBF86C3D7E2F}"/>
          <w:text/>
        </w:sdtPr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0168A7" w:rsidP="000168A7" w:rsidRDefault="000168A7" w14:paraId="7C98105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Quote/1304"/>
          <w:id w:val="2095976510"/>
          <w:placeholder>
            <w:docPart w:val="297FA52668744666A4B79ACF71DF640C"/>
          </w:placeholder>
          <w:dataBinding w:prefixMappings="xmlns:ns0='urn:microsoft-dynamics-nav/reports/Standard_Sales_Quote/1304/'" w:xpath="/ns0:NavWordReportXmlPart[1]/ns0:Header[1]/ns0:Line[1]/ns0:VATPct_Line_Lbl[1]" w:storeItemID="{75232A29-E630-4A29-B615-FBF86C3D7E2F}"/>
          <w:text/>
        </w:sdtPr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0168A7" w:rsidP="000168A7" w:rsidRDefault="000168A7" w14:paraId="70B7D263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E31A8B" w:rsidR="00D6006D" w:rsidP="000168A7" w:rsidRDefault="00D6006D" w14:paraId="7B946ED8" w14:textId="77777777">
    <w:pPr>
      <w:pStyle w:val="En-tte"/>
      <w:rPr>
        <w:sz w:val="16"/>
        <w:szCs w:val="16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7371"/>
    </w:tblGrid>
    <w:tr w:rsidRPr="000C495E" w:rsidR="00127D28" w:rsidTr="00127D28" w14:paraId="64DB537B" w14:textId="77777777">
      <w:tc>
        <w:tcPr>
          <w:tcW w:w="1579" w:type="pct"/>
        </w:tcPr>
        <w:p w:rsidR="00127D28" w:rsidP="00127D28" w:rsidRDefault="00000000" w14:paraId="27B15906" w14:textId="057348E2">
          <w:pPr>
            <w:pStyle w:val="Titre"/>
            <w:rPr>
              <w:lang w:val="fr-FR"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75232A29-E630-4A29-B615-FBF86C3D7E2F}"/>
              <w:picture/>
            </w:sdtPr>
            <w:sdtContent>
              <w:r w:rsidR="00127D28">
                <w:rPr>
                  <w:noProof/>
                  <w:lang w:val="da-DK" w:eastAsia="da-DK"/>
                </w:rPr>
                <w:drawing>
                  <wp:inline distT="0" distB="0" distL="0" distR="0" wp14:anchorId="32BFBBFA" wp14:editId="270D731F">
                    <wp:extent cx="1905000" cy="952500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7612" cy="9538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3421" w:type="pct"/>
        </w:tcPr>
        <w:p w:rsidR="00970B3E" w:rsidP="00827DEF" w:rsidRDefault="00000000" w14:paraId="15D1E6F4" w14:textId="6D4F0371">
          <w:pPr>
            <w:pStyle w:val="Titre"/>
            <w:jc w:val="right"/>
            <w:rPr>
              <w:rStyle w:val="Sous-titreCar"/>
              <w:b/>
              <w:bCs/>
              <w:sz w:val="32"/>
              <w:szCs w:val="32"/>
              <w:lang w:val="fr-FR"/>
            </w:rPr>
          </w:pPr>
          <w:sdt>
            <w:sdtPr>
              <w:rPr>
                <w:b/>
                <w:bCs/>
                <w:szCs w:val="20"/>
                <w:lang w:val="fr-FR"/>
              </w:rPr>
              <w:alias w:val="#Nav: /Header/DocumentTitle_Lbl"/>
              <w:tag w:val="#Nav: Standard_Sales_Quote/1304"/>
              <w:id w:val="-807468989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Title_Lbl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b/>
                  <w:bCs/>
                  <w:lang w:val="fr-FR"/>
                </w:rPr>
                <w:t>DocumentTitle_Lbl</w:t>
              </w:r>
              <w:proofErr w:type="spellEnd"/>
            </w:sdtContent>
          </w:sdt>
          <w:r w:rsidRPr="006F71AF" w:rsidR="00127D28">
            <w:rPr>
              <w:b/>
              <w:bCs/>
              <w:lang w:val="fr-FR"/>
            </w:rPr>
            <w:t xml:space="preserve"> </w:t>
          </w:r>
          <w:sdt>
            <w:sdtPr>
              <w:rPr>
                <w:rStyle w:val="TitreCar"/>
                <w:b/>
                <w:bCs/>
                <w:lang w:val="fr-FR"/>
              </w:rPr>
              <w:alias w:val="#Nav: /Header/DocumentNo"/>
              <w:tag w:val="#Nav: Standard_Sales_Quote/1304"/>
              <w:id w:val="1256330535"/>
              <w:placeholder>
                <w:docPart w:val="45652FB239B04176BA620FA72579E289"/>
              </w:placeholder>
              <w:dataBinding w:prefixMappings="xmlns:ns0='urn:microsoft-dynamics-nav/reports/Standard_Sales_Quote/1304/'" w:xpath="/ns0:NavWordReportXmlPart[1]/ns0:Header[1]/ns0:DocumentNo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TitreCar"/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  <w:r w:rsidRPr="00827DEF" w:rsidR="000C495E">
            <w:rPr>
              <w:rStyle w:val="TitreCar"/>
              <w:b/>
              <w:bCs/>
              <w:sz w:val="32"/>
              <w:szCs w:val="32"/>
              <w:lang w:val="fr-FR"/>
            </w:rPr>
            <w:t xml:space="preserve"> </w:t>
          </w:r>
          <w:r w:rsidRPr="00827DEF" w:rsidR="00827DEF">
            <w:rPr>
              <w:rStyle w:val="Sous-titreCar"/>
              <w:b/>
              <w:bCs/>
              <w:sz w:val="32"/>
              <w:szCs w:val="32"/>
              <w:lang w:val="fr-FR"/>
            </w:rPr>
            <w:t xml:space="preserve"> </w:t>
          </w:r>
          <w:sdt>
            <w:sdtPr>
              <w:rPr>
                <w:rStyle w:val="Sous-titreCar"/>
                <w:b/>
                <w:bCs/>
                <w:sz w:val="32"/>
                <w:szCs w:val="32"/>
                <w:lang w:val="fr-FR"/>
              </w:rPr>
              <w:alias w:val="#Nav: /Header/wanVersion"/>
              <w:tag w:val="#Nav: Standard_Sales_Quote/1304"/>
              <w:id w:val="-1717349115"/>
              <w:placeholder>
                <w:docPart w:val="DefaultPlaceholder_-1854013440"/>
              </w:placeholder>
              <w:dataBinding w:prefixMappings="xmlns:ns0='urn:microsoft-dynamics-nav/reports/Standard_Sales_Quote/1304/'" w:xpath="/ns0:NavWordReportXmlPart[1]/ns0:Header[1]/ns0:wanVersion[1]" w:storeItemID="{75232A29-E630-4A29-B615-FBF86C3D7E2F}"/>
              <w:text/>
            </w:sdtPr>
            <w:sdtContent>
              <w:proofErr w:type="spellStart"/>
              <w:r w:rsidRPr="00827DEF" w:rsidR="00827DEF">
                <w:rPr>
                  <w:rStyle w:val="Sous-titreCar"/>
                  <w:b/>
                  <w:bCs/>
                  <w:sz w:val="32"/>
                  <w:szCs w:val="32"/>
                  <w:lang w:val="fr-FR"/>
                </w:rPr>
                <w:t>wanVersion</w:t>
              </w:r>
              <w:proofErr w:type="spellEnd"/>
            </w:sdtContent>
          </w:sdt>
        </w:p>
        <w:p w:rsidRPr="000C495E" w:rsidR="00127D28" w:rsidP="000C495E" w:rsidRDefault="00000000" w14:paraId="2BA3EB2C" w14:textId="3E45C636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rStyle w:val="Sous-titreCar"/>
                <w:sz w:val="24"/>
                <w:szCs w:val="24"/>
                <w:lang w:val="fr-FR"/>
              </w:rPr>
              <w:alias w:val="#Nav: /Header/DocumentDate"/>
              <w:tag w:val="#Nav: Standard_Sales_Quote/1304"/>
              <w:id w:val="-873225728"/>
              <w:placeholder>
                <w:docPart w:val="E613B72B758E408699610561F43A2CC1"/>
              </w:placeholder>
              <w:dataBinding w:prefixMappings="xmlns:ns0='urn:microsoft-dynamics-nav/reports/Standard_Sales_Quote/1304/'" w:xpath="/ns0:NavWordReportXmlPart[1]/ns0:Header[1]/ns0:DocumentDate[1]" w:storeItemID="{75232A29-E630-4A29-B615-FBF86C3D7E2F}"/>
              <w:text/>
            </w:sdtPr>
            <w:sdtContent>
              <w:proofErr w:type="spellStart"/>
              <w:r w:rsidRPr="006F71AF" w:rsidR="00127D28">
                <w:rPr>
                  <w:rStyle w:val="Sous-titreCar"/>
                  <w:sz w:val="24"/>
                  <w:szCs w:val="24"/>
                  <w:lang w:val="fr-FR"/>
                </w:rPr>
                <w:t>DocumentDate</w:t>
              </w:r>
              <w:proofErr w:type="spellEnd"/>
            </w:sdtContent>
          </w:sdt>
        </w:p>
        <w:p w:rsidRPr="007342E6" w:rsidR="00127D28" w:rsidP="006F71AF" w:rsidRDefault="00000000" w14:paraId="4A81BD7E" w14:textId="77777777">
          <w:pPr>
            <w:pStyle w:val="Sous-titre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Quote/1304"/>
              <w:id w:val="894861004"/>
              <w:placeholder>
                <w:docPart w:val="4C328408AB094E2DB18CD3906DE70796"/>
              </w:placeholder>
              <w:dataBinding w:prefixMappings="xmlns:ns0='urn:microsoft-dynamics-nav/reports/Standard_Sales_Quote/1304/'" w:xpath="/ns0:NavWordReportXmlPart[1]/ns0:Header[1]/ns0:Page_Lbl[1]" w:storeItemID="{75232A29-E630-4A29-B615-FBF86C3D7E2F}"/>
              <w:text/>
            </w:sdtPr>
            <w:sdtContent>
              <w:proofErr w:type="spellStart"/>
              <w:r w:rsidRPr="007342E6" w:rsidR="00127D28">
                <w:rPr>
                  <w:lang w:val="fr-FR"/>
                </w:rPr>
                <w:t>Page_Lbl</w:t>
              </w:r>
              <w:proofErr w:type="spellEnd"/>
            </w:sdtContent>
          </w:sdt>
          <w:r w:rsidRPr="007342E6" w:rsidR="00127D28">
            <w:rPr>
              <w:lang w:val="fr-FR"/>
            </w:rPr>
            <w:t xml:space="preserve"> 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PAGE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  <w:r w:rsidRPr="007342E6" w:rsidR="00127D28">
            <w:rPr>
              <w:lang w:val="fr-FR"/>
            </w:rPr>
            <w:t xml:space="preserve"> / </w:t>
          </w:r>
          <w:r w:rsidRPr="004B22F6" w:rsidR="00127D28">
            <w:rPr>
              <w:bCs/>
            </w:rPr>
            <w:fldChar w:fldCharType="begin"/>
          </w:r>
          <w:r w:rsidRPr="007342E6" w:rsidR="00127D28">
            <w:rPr>
              <w:bCs/>
              <w:lang w:val="fr-FR"/>
            </w:rPr>
            <w:instrText xml:space="preserve"> NUMPAGES  \* Arabic  \* MERGEFORMAT </w:instrText>
          </w:r>
          <w:r w:rsidRPr="004B22F6" w:rsidR="00127D28">
            <w:rPr>
              <w:bCs/>
            </w:rPr>
            <w:fldChar w:fldCharType="separate"/>
          </w:r>
          <w:r w:rsidRPr="007342E6" w:rsidR="00127D28">
            <w:rPr>
              <w:bCs/>
              <w:noProof/>
              <w:lang w:val="fr-FR"/>
            </w:rPr>
            <w:t>1</w:t>
          </w:r>
          <w:r w:rsidRPr="004B22F6" w:rsidR="00127D28">
            <w:rPr>
              <w:bCs/>
            </w:rPr>
            <w:fldChar w:fldCharType="end"/>
          </w:r>
        </w:p>
        <w:p w:rsidRPr="007342E6" w:rsidR="00127D28" w:rsidP="006F71AF" w:rsidRDefault="00127D28" w14:paraId="6E4F61B0" w14:textId="77777777">
          <w:pPr>
            <w:pStyle w:val="En-tte"/>
            <w:ind w:right="141"/>
            <w:jc w:val="right"/>
            <w:rPr>
              <w:b/>
              <w:lang w:val="fr-FR"/>
            </w:rPr>
          </w:pPr>
        </w:p>
      </w:tc>
    </w:tr>
  </w:tbl>
  <w:p w:rsidRPr="00127D28" w:rsidR="005C273C" w:rsidRDefault="005C273C" w14:paraId="4D1E82B4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4CF6"/>
    <w:rsid w:val="000167C0"/>
    <w:rsid w:val="000168A7"/>
    <w:rsid w:val="00032E69"/>
    <w:rsid w:val="00035042"/>
    <w:rsid w:val="000357EB"/>
    <w:rsid w:val="00041C3C"/>
    <w:rsid w:val="00070387"/>
    <w:rsid w:val="00070EE8"/>
    <w:rsid w:val="00074151"/>
    <w:rsid w:val="000844A3"/>
    <w:rsid w:val="000A665A"/>
    <w:rsid w:val="000C495E"/>
    <w:rsid w:val="000D5A6D"/>
    <w:rsid w:val="000E071F"/>
    <w:rsid w:val="000E2AFB"/>
    <w:rsid w:val="00103846"/>
    <w:rsid w:val="0011793B"/>
    <w:rsid w:val="00126D5A"/>
    <w:rsid w:val="00127D28"/>
    <w:rsid w:val="00134A71"/>
    <w:rsid w:val="00151C73"/>
    <w:rsid w:val="001621D9"/>
    <w:rsid w:val="001B793C"/>
    <w:rsid w:val="001D1CE2"/>
    <w:rsid w:val="001D50C9"/>
    <w:rsid w:val="001D6807"/>
    <w:rsid w:val="001F12B5"/>
    <w:rsid w:val="001F5408"/>
    <w:rsid w:val="0020108A"/>
    <w:rsid w:val="00207B33"/>
    <w:rsid w:val="00235CA0"/>
    <w:rsid w:val="00245B0E"/>
    <w:rsid w:val="00261876"/>
    <w:rsid w:val="0026269B"/>
    <w:rsid w:val="00263172"/>
    <w:rsid w:val="002669DB"/>
    <w:rsid w:val="00273BA9"/>
    <w:rsid w:val="002934D8"/>
    <w:rsid w:val="0029628E"/>
    <w:rsid w:val="002A29DF"/>
    <w:rsid w:val="002A382C"/>
    <w:rsid w:val="002B6B46"/>
    <w:rsid w:val="002E2A56"/>
    <w:rsid w:val="00337723"/>
    <w:rsid w:val="00354FE2"/>
    <w:rsid w:val="00355E20"/>
    <w:rsid w:val="00365727"/>
    <w:rsid w:val="00374316"/>
    <w:rsid w:val="0038349C"/>
    <w:rsid w:val="00394029"/>
    <w:rsid w:val="003A31D7"/>
    <w:rsid w:val="003A4D2E"/>
    <w:rsid w:val="003A7E69"/>
    <w:rsid w:val="003B1D59"/>
    <w:rsid w:val="003D120B"/>
    <w:rsid w:val="003D4B80"/>
    <w:rsid w:val="003E2178"/>
    <w:rsid w:val="003F77E2"/>
    <w:rsid w:val="00401B76"/>
    <w:rsid w:val="0043195D"/>
    <w:rsid w:val="00454BFB"/>
    <w:rsid w:val="00476C05"/>
    <w:rsid w:val="00492354"/>
    <w:rsid w:val="004A4D71"/>
    <w:rsid w:val="004B22F6"/>
    <w:rsid w:val="004B47ED"/>
    <w:rsid w:val="004B6FE5"/>
    <w:rsid w:val="004C60A5"/>
    <w:rsid w:val="004D3252"/>
    <w:rsid w:val="004E1DBF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62F"/>
    <w:rsid w:val="00683CCE"/>
    <w:rsid w:val="00684EEB"/>
    <w:rsid w:val="006907F2"/>
    <w:rsid w:val="006A2A7B"/>
    <w:rsid w:val="006A6CC3"/>
    <w:rsid w:val="006C30D9"/>
    <w:rsid w:val="006C4581"/>
    <w:rsid w:val="006D4B90"/>
    <w:rsid w:val="006D64AE"/>
    <w:rsid w:val="006F2626"/>
    <w:rsid w:val="006F71AF"/>
    <w:rsid w:val="00705282"/>
    <w:rsid w:val="0071439C"/>
    <w:rsid w:val="00716E24"/>
    <w:rsid w:val="007342E6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3C72"/>
    <w:rsid w:val="007E323C"/>
    <w:rsid w:val="007E4354"/>
    <w:rsid w:val="00802B5B"/>
    <w:rsid w:val="0081215B"/>
    <w:rsid w:val="00815D27"/>
    <w:rsid w:val="00817EE6"/>
    <w:rsid w:val="00820262"/>
    <w:rsid w:val="00827DEF"/>
    <w:rsid w:val="00836184"/>
    <w:rsid w:val="00844D12"/>
    <w:rsid w:val="00845DAF"/>
    <w:rsid w:val="00845E08"/>
    <w:rsid w:val="008533EF"/>
    <w:rsid w:val="00856BBF"/>
    <w:rsid w:val="00870945"/>
    <w:rsid w:val="008932A2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B3E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9F72DC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489A"/>
    <w:rsid w:val="00B22FDE"/>
    <w:rsid w:val="00B32D4B"/>
    <w:rsid w:val="00B402B9"/>
    <w:rsid w:val="00B437D5"/>
    <w:rsid w:val="00B57659"/>
    <w:rsid w:val="00B60D54"/>
    <w:rsid w:val="00B6557F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7895"/>
    <w:rsid w:val="00CA6394"/>
    <w:rsid w:val="00CB70AD"/>
    <w:rsid w:val="00CD1B92"/>
    <w:rsid w:val="00CE294A"/>
    <w:rsid w:val="00CE48BD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0F6C"/>
    <w:rsid w:val="00DA580A"/>
    <w:rsid w:val="00DB44B1"/>
    <w:rsid w:val="00DB4B5B"/>
    <w:rsid w:val="00DC6F05"/>
    <w:rsid w:val="00DF30F1"/>
    <w:rsid w:val="00E111C4"/>
    <w:rsid w:val="00E22B7E"/>
    <w:rsid w:val="00E31A8B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411D"/>
    <w:rsid w:val="00FA4D66"/>
    <w:rsid w:val="00FB06A1"/>
    <w:rsid w:val="00FB3DCE"/>
    <w:rsid w:val="00FD6A00"/>
    <w:rsid w:val="00FE1868"/>
    <w:rsid w:val="00FE3FF4"/>
    <w:rsid w:val="00FE613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5652FB239B04176BA620FA72579E2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9CF909-0055-41E9-BCBD-7A295758172F}"/>
      </w:docPartPr>
      <w:docPartBody>
        <w:p w:rsidR="00DF6E3E" w:rsidRDefault="009F01CA" w:rsidP="009F01CA">
          <w:pPr>
            <w:pStyle w:val="45652FB239B04176BA620FA72579E2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13B72B758E408699610561F43A2C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F244B4-BD96-44C1-B6AB-05F9F1510596}"/>
      </w:docPartPr>
      <w:docPartBody>
        <w:p w:rsidR="00DF6E3E" w:rsidRDefault="009F01CA" w:rsidP="009F01CA">
          <w:pPr>
            <w:pStyle w:val="E613B72B758E408699610561F43A2C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C328408AB094E2DB18CD3906DE707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F8D669-0137-4C0F-A0A3-E2018B8EFAC9}"/>
      </w:docPartPr>
      <w:docPartBody>
        <w:p w:rsidR="00DF6E3E" w:rsidRDefault="009F01CA" w:rsidP="009F01CA">
          <w:pPr>
            <w:pStyle w:val="4C328408AB094E2DB18CD3906DE7079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91C13B2753E4DF9AC8B48B52EB28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A63EF-DF2C-4763-B161-D26B69B45CBA}"/>
      </w:docPartPr>
      <w:docPartBody>
        <w:p w:rsidR="00DF6E3E" w:rsidRDefault="009F01CA" w:rsidP="009F01CA">
          <w:pPr>
            <w:pStyle w:val="A91C13B2753E4DF9AC8B48B52EB2843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5F16B3689A240ACB416FE96949C7F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5764FE-CBFD-42AF-B3E6-E3AE1A09E608}"/>
      </w:docPartPr>
      <w:docPartBody>
        <w:p w:rsidR="00DF6E3E" w:rsidRDefault="009F01CA" w:rsidP="009F01CA">
          <w:pPr>
            <w:pStyle w:val="55F16B3689A240ACB416FE96949C7F2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F73C5B592A04AF8B3B51E45DEDF56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398836-BB23-4D0A-8423-727649486466}"/>
      </w:docPartPr>
      <w:docPartBody>
        <w:p w:rsidR="00DF6E3E" w:rsidRDefault="009F01CA" w:rsidP="009F01CA">
          <w:pPr>
            <w:pStyle w:val="3F73C5B592A04AF8B3B51E45DEDF569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6520B1EF6364CA3B9C321BCC1CBCE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431C9A-EEC0-48C6-B23C-8D7931F5F6A0}"/>
      </w:docPartPr>
      <w:docPartBody>
        <w:p w:rsidR="00DF6E3E" w:rsidRDefault="009F01CA" w:rsidP="009F01CA">
          <w:pPr>
            <w:pStyle w:val="E6520B1EF6364CA3B9C321BCC1CBCE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A57B041F4DA4598BB08C02739F21D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78BAAC-7500-4A1D-A20D-4DCBCCCE3248}"/>
      </w:docPartPr>
      <w:docPartBody>
        <w:p w:rsidR="00DF6E3E" w:rsidRDefault="009F01CA" w:rsidP="009F01CA">
          <w:pPr>
            <w:pStyle w:val="9A57B041F4DA4598BB08C02739F21D6E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FA611DED1E844B8B635F84EF9589B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18E012-EA01-44B0-BF23-655EC2A3B2EB}"/>
      </w:docPartPr>
      <w:docPartBody>
        <w:p w:rsidR="00DF6E3E" w:rsidRDefault="009F01CA" w:rsidP="009F01CA">
          <w:pPr>
            <w:pStyle w:val="8FA611DED1E844B8B635F84EF9589B6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CE80FE79D5B4961B5A76C89C10D63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43BDA2-45F5-468C-B663-54E7177B3E49}"/>
      </w:docPartPr>
      <w:docPartBody>
        <w:p w:rsidR="00DF6E3E" w:rsidRDefault="009F01CA" w:rsidP="009F01CA">
          <w:pPr>
            <w:pStyle w:val="6CE80FE79D5B4961B5A76C89C10D638D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36DCC8CDE14721A6C0734F57B99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E93873-3877-4388-A124-43213E2FB931}"/>
      </w:docPartPr>
      <w:docPartBody>
        <w:p w:rsidR="00DF6E3E" w:rsidRDefault="009F01CA" w:rsidP="009F01CA">
          <w:pPr>
            <w:pStyle w:val="DA36DCC8CDE14721A6C0734F57B997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5F8394FC7B24C3183563E35048CCD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543D91-73FC-4D95-A25E-1886E7589288}"/>
      </w:docPartPr>
      <w:docPartBody>
        <w:p w:rsidR="00DF6E3E" w:rsidRDefault="009F01CA" w:rsidP="009F01CA">
          <w:pPr>
            <w:pStyle w:val="25F8394FC7B24C3183563E35048CCD28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E689A1965A4F72AA6E3CC6AF1490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A3EE1E-D865-4D7A-AC10-45FE8F9F9250}"/>
      </w:docPartPr>
      <w:docPartBody>
        <w:p w:rsidR="00F42DF4" w:rsidRDefault="00DF6E3E" w:rsidP="00DF6E3E">
          <w:pPr>
            <w:pStyle w:val="F5E689A1965A4F72AA6E3CC6AF149058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DFD7F098A3D4D80AAAAE84B5750FC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DEF44-1797-4BD1-833D-8AE1764A3C32}"/>
      </w:docPartPr>
      <w:docPartBody>
        <w:p w:rsidR="00F42DF4" w:rsidRDefault="00DF6E3E" w:rsidP="00DF6E3E">
          <w:pPr>
            <w:pStyle w:val="8DFD7F098A3D4D80AAAAE84B5750FC0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81DF0A06DD743E4B193A54F046167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5D95072-C576-4656-BDBC-7B712E60E91A}"/>
      </w:docPartPr>
      <w:docPartBody>
        <w:p w:rsidR="00F42DF4" w:rsidRDefault="00DF6E3E" w:rsidP="00DF6E3E">
          <w:pPr>
            <w:pStyle w:val="981DF0A06DD743E4B193A54F0461672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CA43DF439104601A86BD22797C762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B8B352-1DD6-49C8-B065-67A2FD496829}"/>
      </w:docPartPr>
      <w:docPartBody>
        <w:p w:rsidR="00F42DF4" w:rsidRDefault="00DF6E3E" w:rsidP="00DF6E3E">
          <w:pPr>
            <w:pStyle w:val="DCA43DF439104601A86BD22797C76256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019311BEA1C4E47A61DE6BBA743B8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BC02FF-2A60-4D25-A144-C1E4B9124756}"/>
      </w:docPartPr>
      <w:docPartBody>
        <w:p w:rsidR="00F42DF4" w:rsidRDefault="00DF6E3E" w:rsidP="00DF6E3E">
          <w:pPr>
            <w:pStyle w:val="1019311BEA1C4E47A61DE6BBA743B8D7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19C75242FF4CBEB86BA200720AF3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958D9F-0D2D-4FD9-91D0-48B6DA329A18}"/>
      </w:docPartPr>
      <w:docPartBody>
        <w:p w:rsidR="00F42DF4" w:rsidRDefault="00DF6E3E" w:rsidP="00DF6E3E">
          <w:pPr>
            <w:pStyle w:val="C719C75242FF4CBEB86BA200720AF39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4BC772BC28422A9CB1DD01D434A7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5D9245-DF4B-431A-BFCF-1B2176C4CC36}"/>
      </w:docPartPr>
      <w:docPartBody>
        <w:p w:rsidR="00F42DF4" w:rsidRDefault="00DF6E3E" w:rsidP="00DF6E3E">
          <w:pPr>
            <w:pStyle w:val="724BC772BC28422A9CB1DD01D434A7F4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B37CBB4A4C249B39696ADEAF948EA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8B8791-C930-40CE-804A-F13EA28FC1D6}"/>
      </w:docPartPr>
      <w:docPartBody>
        <w:p w:rsidR="00F42DF4" w:rsidRDefault="00DF6E3E" w:rsidP="00DF6E3E">
          <w:pPr>
            <w:pStyle w:val="FB37CBB4A4C249B39696ADEAF948EAA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1BA82E5CD414E6588F6ACF0234149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CEBEC3-1E55-41D6-9031-7238EF32287A}"/>
      </w:docPartPr>
      <w:docPartBody>
        <w:p w:rsidR="00F42DF4" w:rsidRDefault="00DF6E3E" w:rsidP="00DF6E3E">
          <w:pPr>
            <w:pStyle w:val="61BA82E5CD414E6588F6ACF02341499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A1515A01E1314143B1C1A815D444C3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73DF38-F346-45DE-AD36-9E8783A3F9C3}"/>
      </w:docPartPr>
      <w:docPartBody>
        <w:p w:rsidR="00F42DF4" w:rsidRDefault="00DF6E3E" w:rsidP="00DF6E3E">
          <w:pPr>
            <w:pStyle w:val="A1515A01E1314143B1C1A815D444C33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A23B5293D514984A4F7E44AE8DE41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C9915A-5C91-4CC6-89AD-196DC952F4D4}"/>
      </w:docPartPr>
      <w:docPartBody>
        <w:p w:rsidR="00F42DF4" w:rsidRDefault="00DF6E3E" w:rsidP="00DF6E3E">
          <w:pPr>
            <w:pStyle w:val="BA23B5293D514984A4F7E44AE8DE41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6C0078A6BDD4C449A99E88A0FD6A0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7ABAFC-56A9-4AE0-8DFF-16A2445E8508}"/>
      </w:docPartPr>
      <w:docPartBody>
        <w:p w:rsidR="00F42DF4" w:rsidRDefault="00DF6E3E" w:rsidP="00DF6E3E">
          <w:pPr>
            <w:pStyle w:val="46C0078A6BDD4C449A99E88A0FD6A0E5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6037CEF1B4D80A24DE47CCE10CE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19A0E9-6C82-464E-B746-59DD0B8A86E8}"/>
      </w:docPartPr>
      <w:docPartBody>
        <w:p w:rsidR="00F42DF4" w:rsidRDefault="00DF6E3E" w:rsidP="00DF6E3E">
          <w:pPr>
            <w:pStyle w:val="4216037CEF1B4D80A24DE47CCE10CE6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01C7F46121C4F279BC4B339B2702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58E99A-DABF-42C1-A468-4A72ADFF68FB}"/>
      </w:docPartPr>
      <w:docPartBody>
        <w:p w:rsidR="00F42DF4" w:rsidRDefault="00DF6E3E" w:rsidP="00DF6E3E">
          <w:pPr>
            <w:pStyle w:val="901C7F46121C4F279BC4B339B27028C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601AEA5E82440458FC1EFC1A3A4AA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85FA6A-B381-4462-9DCF-CECD81442DC9}"/>
      </w:docPartPr>
      <w:docPartBody>
        <w:p w:rsidR="00F42DF4" w:rsidRDefault="00DF6E3E" w:rsidP="00DF6E3E">
          <w:pPr>
            <w:pStyle w:val="D601AEA5E82440458FC1EFC1A3A4AAF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6741919E5994E0BBF1AF9F455A479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7A896-6AE7-4D1C-83AC-C52F27E84D7C}"/>
      </w:docPartPr>
      <w:docPartBody>
        <w:p w:rsidR="00F42DF4" w:rsidRDefault="00DF6E3E" w:rsidP="00DF6E3E">
          <w:pPr>
            <w:pStyle w:val="C6741919E5994E0BBF1AF9F455A47979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AE69328666B4A58953A3C60D90420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90663D-9652-436A-A768-0E855BB1EE18}"/>
      </w:docPartPr>
      <w:docPartBody>
        <w:p w:rsidR="00F42DF4" w:rsidRDefault="00DF6E3E" w:rsidP="00DF6E3E">
          <w:pPr>
            <w:pStyle w:val="0AE69328666B4A58953A3C60D90420A7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3DD4CB08384B2187D461821C7149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34876A-DD91-4C94-A467-3312DDF26C3D}"/>
      </w:docPartPr>
      <w:docPartBody>
        <w:p w:rsidR="00F42DF4" w:rsidRDefault="00DF6E3E" w:rsidP="00DF6E3E">
          <w:pPr>
            <w:pStyle w:val="6C3DD4CB08384B2187D461821C71494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2CAF162DD34D71BFF4B8AA45F0F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47F33B-4720-4205-8516-586D46C5F368}"/>
      </w:docPartPr>
      <w:docPartBody>
        <w:p w:rsidR="00F42DF4" w:rsidRDefault="00DF6E3E" w:rsidP="00DF6E3E">
          <w:pPr>
            <w:pStyle w:val="292CAF162DD34D71BFF4B8AA45F0F3F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1BB1DD224F473285FCC4E44E5DDC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FA0402-B9C2-40BA-B53A-50A4A75E447E}"/>
      </w:docPartPr>
      <w:docPartBody>
        <w:p w:rsidR="00F42DF4" w:rsidRDefault="00DF6E3E" w:rsidP="00DF6E3E">
          <w:pPr>
            <w:pStyle w:val="D71BB1DD224F473285FCC4E44E5DDC0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297FA52668744666A4B79ACF71DF64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FD68C7-86EA-443B-8FEC-6A29F085EC1C}"/>
      </w:docPartPr>
      <w:docPartBody>
        <w:p w:rsidR="00F42DF4" w:rsidRDefault="00DF6E3E" w:rsidP="00DF6E3E">
          <w:pPr>
            <w:pStyle w:val="297FA52668744666A4B79ACF71DF640C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52E82"/>
    <w:rsid w:val="00391C2E"/>
    <w:rsid w:val="00401A56"/>
    <w:rsid w:val="00401A72"/>
    <w:rsid w:val="004B3144"/>
    <w:rsid w:val="005D74E5"/>
    <w:rsid w:val="006125BD"/>
    <w:rsid w:val="007214A8"/>
    <w:rsid w:val="00742CE5"/>
    <w:rsid w:val="007D4068"/>
    <w:rsid w:val="007F0EB0"/>
    <w:rsid w:val="008139A2"/>
    <w:rsid w:val="008506F4"/>
    <w:rsid w:val="00974BE3"/>
    <w:rsid w:val="009F01CA"/>
    <w:rsid w:val="00A4189D"/>
    <w:rsid w:val="00A510F9"/>
    <w:rsid w:val="00AA4803"/>
    <w:rsid w:val="00AC0EB9"/>
    <w:rsid w:val="00C37C65"/>
    <w:rsid w:val="00CA6A4B"/>
    <w:rsid w:val="00D67D5F"/>
    <w:rsid w:val="00DA3940"/>
    <w:rsid w:val="00DF6E3E"/>
    <w:rsid w:val="00E462E6"/>
    <w:rsid w:val="00E7673F"/>
    <w:rsid w:val="00ED68E7"/>
    <w:rsid w:val="00EE2183"/>
    <w:rsid w:val="00F42DF4"/>
    <w:rsid w:val="00FA7C1B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F6E3E"/>
    <w:rPr>
      <w:color w:val="808080"/>
    </w:rPr>
  </w:style>
  <w:style w:type="paragraph" w:customStyle="1" w:styleId="F5E689A1965A4F72AA6E3CC6AF149058">
    <w:name w:val="F5E689A1965A4F72AA6E3CC6AF149058"/>
    <w:rsid w:val="00DF6E3E"/>
    <w:rPr>
      <w:lang w:val="fr-FR" w:eastAsia="fr-FR"/>
    </w:rPr>
  </w:style>
  <w:style w:type="paragraph" w:customStyle="1" w:styleId="8DFD7F098A3D4D80AAAAE84B5750FC0B">
    <w:name w:val="8DFD7F098A3D4D80AAAAE84B5750FC0B"/>
    <w:rsid w:val="00DF6E3E"/>
    <w:rPr>
      <w:lang w:val="fr-FR" w:eastAsia="fr-FR"/>
    </w:rPr>
  </w:style>
  <w:style w:type="paragraph" w:customStyle="1" w:styleId="CCB48944AE2E44EF9FB0E288ED94D388">
    <w:name w:val="CCB48944AE2E44EF9FB0E288ED94D388"/>
    <w:rsid w:val="00DF6E3E"/>
    <w:rPr>
      <w:lang w:val="fr-FR" w:eastAsia="fr-FR"/>
    </w:rPr>
  </w:style>
  <w:style w:type="paragraph" w:customStyle="1" w:styleId="965500685B5643A6964A010DDE21BD2D">
    <w:name w:val="965500685B5643A6964A010DDE21BD2D"/>
    <w:rsid w:val="00DF6E3E"/>
    <w:rPr>
      <w:lang w:val="fr-FR" w:eastAsia="fr-FR"/>
    </w:rPr>
  </w:style>
  <w:style w:type="paragraph" w:customStyle="1" w:styleId="B5F9D5D1CA384062A23F38E798E3871C">
    <w:name w:val="B5F9D5D1CA384062A23F38E798E3871C"/>
    <w:rsid w:val="00DF6E3E"/>
    <w:rPr>
      <w:lang w:val="fr-FR" w:eastAsia="fr-FR"/>
    </w:rPr>
  </w:style>
  <w:style w:type="paragraph" w:customStyle="1" w:styleId="B5997477D58F43DB98C85547E5559AAA">
    <w:name w:val="B5997477D58F43DB98C85547E5559AAA"/>
    <w:rsid w:val="00DF6E3E"/>
    <w:rPr>
      <w:lang w:val="fr-FR" w:eastAsia="fr-FR"/>
    </w:rPr>
  </w:style>
  <w:style w:type="paragraph" w:customStyle="1" w:styleId="B0BA048625714FFB801735B8EA29D849">
    <w:name w:val="B0BA048625714FFB801735B8EA29D849"/>
    <w:rsid w:val="00DF6E3E"/>
    <w:rPr>
      <w:lang w:val="fr-FR" w:eastAsia="fr-FR"/>
    </w:rPr>
  </w:style>
  <w:style w:type="paragraph" w:customStyle="1" w:styleId="E17F5F57644444E9B8D1561E4FDC1FF4">
    <w:name w:val="E17F5F57644444E9B8D1561E4FDC1FF4"/>
    <w:rsid w:val="00DF6E3E"/>
    <w:rPr>
      <w:lang w:val="fr-FR" w:eastAsia="fr-FR"/>
    </w:rPr>
  </w:style>
  <w:style w:type="paragraph" w:customStyle="1" w:styleId="4A09AEAF625D4634AA10E32F6064B64C">
    <w:name w:val="4A09AEAF625D4634AA10E32F6064B64C"/>
    <w:rsid w:val="00DF6E3E"/>
    <w:rPr>
      <w:lang w:val="fr-FR" w:eastAsia="fr-FR"/>
    </w:rPr>
  </w:style>
  <w:style w:type="paragraph" w:customStyle="1" w:styleId="37CDF5983D6D4D52A0036BA13E7C8D3E">
    <w:name w:val="37CDF5983D6D4D52A0036BA13E7C8D3E"/>
    <w:rsid w:val="00DF6E3E"/>
    <w:rPr>
      <w:lang w:val="fr-FR" w:eastAsia="fr-FR"/>
    </w:rPr>
  </w:style>
  <w:style w:type="paragraph" w:customStyle="1" w:styleId="559EBEEC8B96491E9FE87A609C083E9F">
    <w:name w:val="559EBEEC8B96491E9FE87A609C083E9F"/>
    <w:rsid w:val="00DF6E3E"/>
    <w:rPr>
      <w:lang w:val="fr-FR" w:eastAsia="fr-FR"/>
    </w:rPr>
  </w:style>
  <w:style w:type="paragraph" w:customStyle="1" w:styleId="19C845624AA94CCC95CC902E4E7DD1A0">
    <w:name w:val="19C845624AA94CCC95CC902E4E7DD1A0"/>
    <w:rsid w:val="00DF6E3E"/>
    <w:rPr>
      <w:lang w:val="fr-FR" w:eastAsia="fr-FR"/>
    </w:rPr>
  </w:style>
  <w:style w:type="paragraph" w:customStyle="1" w:styleId="981DF0A06DD743E4B193A54F04616725">
    <w:name w:val="981DF0A06DD743E4B193A54F04616725"/>
    <w:rsid w:val="00DF6E3E"/>
    <w:rPr>
      <w:lang w:val="fr-FR" w:eastAsia="fr-FR"/>
    </w:rPr>
  </w:style>
  <w:style w:type="paragraph" w:customStyle="1" w:styleId="DCA43DF439104601A86BD22797C76256">
    <w:name w:val="DCA43DF439104601A86BD22797C76256"/>
    <w:rsid w:val="00DF6E3E"/>
    <w:rPr>
      <w:lang w:val="fr-FR" w:eastAsia="fr-FR"/>
    </w:rPr>
  </w:style>
  <w:style w:type="paragraph" w:customStyle="1" w:styleId="1019311BEA1C4E47A61DE6BBA743B8D7">
    <w:name w:val="1019311BEA1C4E47A61DE6BBA743B8D7"/>
    <w:rsid w:val="00DF6E3E"/>
    <w:rPr>
      <w:lang w:val="fr-FR" w:eastAsia="fr-FR"/>
    </w:rPr>
  </w:style>
  <w:style w:type="paragraph" w:customStyle="1" w:styleId="C719C75242FF4CBEB86BA200720AF397">
    <w:name w:val="C719C75242FF4CBEB86BA200720AF397"/>
    <w:rsid w:val="00DF6E3E"/>
    <w:rPr>
      <w:lang w:val="fr-FR" w:eastAsia="fr-FR"/>
    </w:rPr>
  </w:style>
  <w:style w:type="paragraph" w:customStyle="1" w:styleId="724BC772BC28422A9CB1DD01D434A7F4">
    <w:name w:val="724BC772BC28422A9CB1DD01D434A7F4"/>
    <w:rsid w:val="00DF6E3E"/>
    <w:rPr>
      <w:lang w:val="fr-FR" w:eastAsia="fr-FR"/>
    </w:rPr>
  </w:style>
  <w:style w:type="paragraph" w:customStyle="1" w:styleId="FB37CBB4A4C249B39696ADEAF948EAA1">
    <w:name w:val="FB37CBB4A4C249B39696ADEAF948EAA1"/>
    <w:rsid w:val="00DF6E3E"/>
    <w:rPr>
      <w:lang w:val="fr-FR" w:eastAsia="fr-FR"/>
    </w:rPr>
  </w:style>
  <w:style w:type="paragraph" w:customStyle="1" w:styleId="61BA82E5CD414E6588F6ACF023414991">
    <w:name w:val="61BA82E5CD414E6588F6ACF023414991"/>
    <w:rsid w:val="00DF6E3E"/>
    <w:rPr>
      <w:lang w:val="fr-FR" w:eastAsia="fr-FR"/>
    </w:rPr>
  </w:style>
  <w:style w:type="paragraph" w:customStyle="1" w:styleId="A1515A01E1314143B1C1A815D444C333">
    <w:name w:val="A1515A01E1314143B1C1A815D444C333"/>
    <w:rsid w:val="00DF6E3E"/>
    <w:rPr>
      <w:lang w:val="fr-FR" w:eastAsia="fr-FR"/>
    </w:rPr>
  </w:style>
  <w:style w:type="paragraph" w:customStyle="1" w:styleId="BA23B5293D514984A4F7E44AE8DE4161">
    <w:name w:val="BA23B5293D514984A4F7E44AE8DE4161"/>
    <w:rsid w:val="00DF6E3E"/>
    <w:rPr>
      <w:lang w:val="fr-FR" w:eastAsia="fr-FR"/>
    </w:rPr>
  </w:style>
  <w:style w:type="paragraph" w:customStyle="1" w:styleId="46C0078A6BDD4C449A99E88A0FD6A0E5">
    <w:name w:val="46C0078A6BDD4C449A99E88A0FD6A0E5"/>
    <w:rsid w:val="00DF6E3E"/>
    <w:rPr>
      <w:lang w:val="fr-FR" w:eastAsia="fr-FR"/>
    </w:rPr>
  </w:style>
  <w:style w:type="paragraph" w:customStyle="1" w:styleId="4216037CEF1B4D80A24DE47CCE10CE67">
    <w:name w:val="4216037CEF1B4D80A24DE47CCE10CE67"/>
    <w:rsid w:val="00DF6E3E"/>
    <w:rPr>
      <w:lang w:val="fr-FR" w:eastAsia="fr-FR"/>
    </w:rPr>
  </w:style>
  <w:style w:type="paragraph" w:customStyle="1" w:styleId="901C7F46121C4F279BC4B339B27028C4">
    <w:name w:val="901C7F46121C4F279BC4B339B27028C4"/>
    <w:rsid w:val="00DF6E3E"/>
    <w:rPr>
      <w:lang w:val="fr-FR" w:eastAsia="fr-FR"/>
    </w:rPr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D601AEA5E82440458FC1EFC1A3A4AAFB">
    <w:name w:val="D601AEA5E82440458FC1EFC1A3A4AAFB"/>
    <w:rsid w:val="00DF6E3E"/>
    <w:rPr>
      <w:lang w:val="fr-FR" w:eastAsia="fr-FR"/>
    </w:rPr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C6741919E5994E0BBF1AF9F455A47979">
    <w:name w:val="C6741919E5994E0BBF1AF9F455A47979"/>
    <w:rsid w:val="00DF6E3E"/>
    <w:rPr>
      <w:lang w:val="fr-FR" w:eastAsia="fr-FR"/>
    </w:rPr>
  </w:style>
  <w:style w:type="paragraph" w:customStyle="1" w:styleId="0AE69328666B4A58953A3C60D90420A7">
    <w:name w:val="0AE69328666B4A58953A3C60D90420A7"/>
    <w:rsid w:val="00DF6E3E"/>
    <w:rPr>
      <w:lang w:val="fr-FR" w:eastAsia="fr-FR"/>
    </w:rPr>
  </w:style>
  <w:style w:type="paragraph" w:customStyle="1" w:styleId="6C3DD4CB08384B2187D461821C714948">
    <w:name w:val="6C3DD4CB08384B2187D461821C714948"/>
    <w:rsid w:val="00DF6E3E"/>
    <w:rPr>
      <w:lang w:val="fr-FR" w:eastAsia="fr-FR"/>
    </w:rPr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292CAF162DD34D71BFF4B8AA45F0F3F8">
    <w:name w:val="292CAF162DD34D71BFF4B8AA45F0F3F8"/>
    <w:rsid w:val="00DF6E3E"/>
    <w:rPr>
      <w:lang w:val="fr-FR" w:eastAsia="fr-FR"/>
    </w:rPr>
  </w:style>
  <w:style w:type="paragraph" w:customStyle="1" w:styleId="D71BB1DD224F473285FCC4E44E5DDC04">
    <w:name w:val="D71BB1DD224F473285FCC4E44E5DDC04"/>
    <w:rsid w:val="00DF6E3E"/>
    <w:rPr>
      <w:lang w:val="fr-FR" w:eastAsia="fr-FR"/>
    </w:rPr>
  </w:style>
  <w:style w:type="paragraph" w:customStyle="1" w:styleId="297FA52668744666A4B79ACF71DF640C">
    <w:name w:val="297FA52668744666A4B79ACF71DF640C"/>
    <w:rsid w:val="00DF6E3E"/>
    <w:rPr>
      <w:lang w:val="fr-FR" w:eastAsia="fr-FR"/>
    </w:rPr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45652FB239B04176BA620FA72579E289">
    <w:name w:val="45652FB239B04176BA620FA72579E289"/>
    <w:rsid w:val="009F01CA"/>
    <w:rPr>
      <w:lang w:val="fr-FR" w:eastAsia="fr-FR"/>
    </w:rPr>
  </w:style>
  <w:style w:type="paragraph" w:customStyle="1" w:styleId="E613B72B758E408699610561F43A2CC1">
    <w:name w:val="E613B72B758E408699610561F43A2CC1"/>
    <w:rsid w:val="009F01CA"/>
    <w:rPr>
      <w:lang w:val="fr-FR" w:eastAsia="fr-FR"/>
    </w:rPr>
  </w:style>
  <w:style w:type="paragraph" w:customStyle="1" w:styleId="4C328408AB094E2DB18CD3906DE70796">
    <w:name w:val="4C328408AB094E2DB18CD3906DE70796"/>
    <w:rsid w:val="009F01CA"/>
    <w:rPr>
      <w:lang w:val="fr-FR" w:eastAsia="fr-FR"/>
    </w:rPr>
  </w:style>
  <w:style w:type="paragraph" w:customStyle="1" w:styleId="8B2A158428B04E0D9C1B827ABFE190B6">
    <w:name w:val="8B2A158428B04E0D9C1B827ABFE190B6"/>
    <w:rsid w:val="009F01CA"/>
    <w:rPr>
      <w:lang w:val="fr-FR" w:eastAsia="fr-FR"/>
    </w:rPr>
  </w:style>
  <w:style w:type="paragraph" w:customStyle="1" w:styleId="A91C13B2753E4DF9AC8B48B52EB2843A">
    <w:name w:val="A91C13B2753E4DF9AC8B48B52EB2843A"/>
    <w:rsid w:val="009F01CA"/>
    <w:rPr>
      <w:lang w:val="fr-FR" w:eastAsia="fr-FR"/>
    </w:rPr>
  </w:style>
  <w:style w:type="paragraph" w:customStyle="1" w:styleId="55F16B3689A240ACB416FE96949C7F27">
    <w:name w:val="55F16B3689A240ACB416FE96949C7F27"/>
    <w:rsid w:val="009F01CA"/>
    <w:rPr>
      <w:lang w:val="fr-FR" w:eastAsia="fr-FR"/>
    </w:rPr>
  </w:style>
  <w:style w:type="paragraph" w:customStyle="1" w:styleId="3F73C5B592A04AF8B3B51E45DEDF5694">
    <w:name w:val="3F73C5B592A04AF8B3B51E45DEDF5694"/>
    <w:rsid w:val="009F01CA"/>
    <w:rPr>
      <w:lang w:val="fr-FR" w:eastAsia="fr-FR"/>
    </w:rPr>
  </w:style>
  <w:style w:type="paragraph" w:customStyle="1" w:styleId="E6520B1EF6364CA3B9C321BCC1CBCE17">
    <w:name w:val="E6520B1EF6364CA3B9C321BCC1CBCE17"/>
    <w:rsid w:val="009F01CA"/>
    <w:rPr>
      <w:lang w:val="fr-FR" w:eastAsia="fr-FR"/>
    </w:rPr>
  </w:style>
  <w:style w:type="paragraph" w:customStyle="1" w:styleId="9A57B041F4DA4598BB08C02739F21D6E">
    <w:name w:val="9A57B041F4DA4598BB08C02739F21D6E"/>
    <w:rsid w:val="009F01CA"/>
    <w:rPr>
      <w:lang w:val="fr-FR" w:eastAsia="fr-FR"/>
    </w:rPr>
  </w:style>
  <w:style w:type="paragraph" w:customStyle="1" w:styleId="8FA611DED1E844B8B635F84EF9589B63">
    <w:name w:val="8FA611DED1E844B8B635F84EF9589B63"/>
    <w:rsid w:val="009F01CA"/>
    <w:rPr>
      <w:lang w:val="fr-FR" w:eastAsia="fr-FR"/>
    </w:rPr>
  </w:style>
  <w:style w:type="paragraph" w:customStyle="1" w:styleId="6CE80FE79D5B4961B5A76C89C10D638D">
    <w:name w:val="6CE80FE79D5B4961B5A76C89C10D638D"/>
    <w:rsid w:val="009F01CA"/>
    <w:rPr>
      <w:lang w:val="fr-FR" w:eastAsia="fr-FR"/>
    </w:rPr>
  </w:style>
  <w:style w:type="paragraph" w:customStyle="1" w:styleId="DA36DCC8CDE14721A6C0734F57B997E5">
    <w:name w:val="DA36DCC8CDE14721A6C0734F57B997E5"/>
    <w:rsid w:val="009F01CA"/>
    <w:rPr>
      <w:lang w:val="fr-FR" w:eastAsia="fr-FR"/>
    </w:rPr>
  </w:style>
  <w:style w:type="paragraph" w:customStyle="1" w:styleId="25F8394FC7B24C3183563E35048CCD28">
    <w:name w:val="25F8394FC7B24C3183563E35048CCD28"/>
    <w:rsid w:val="009F01CA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T e x t > w a n M a i l B o d y T e x t < / w a n M a i l B o d y T e x t >  
         < w a n M a i l C l o s i n g T e x t > w a n M a i l C l o s i n g T e x t < / w a n M a i l C l o s i n g T e x t >  
         < w a n M a i l G r e e t i n g T e x t > w a n M a i l G r e e t i n g T e x t < / w a n M a i l G r e e t i n g T e x t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M e m o P a d > w a n M e m o P a d < / w a n M e m o P a d >  
             < w a n Q u a n t i t y _ U O M > w a n Q u a n t i t y _ U O M < / w a n Q u a n t i t y _ U O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232A29-E630-4A29-B615-FBF86C3D7E2F}">
  <ds:schemaRefs>
    <ds:schemaRef ds:uri="urn:microsoft-dynamics-nav/reports/Standard_Sales_Quote/1304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2018-08-28T07:43:00Z</dcterms:created>
  <dcterms:modified xsi:type="dcterms:W3CDTF">2022-09-21T20:52:00Z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