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3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_Lbl[1]" w:storeItemID="{941B3A3B-BF8B-49F6-AC63-8F90AC2E5D1D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3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_Lbl[1]" w:storeItemID="{941B3A3B-BF8B-49F6-AC63-8F90AC2E5D1D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3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_Lbl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3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BuyFromAddress[1]" w:storeItemID="{941B3A3B-BF8B-49F6-AC63-8F90AC2E5D1D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wanBuyFromAddress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3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wanShipToAddress[1]" w:storeItemID="{941B3A3B-BF8B-49F6-AC63-8F90AC2E5D1D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wanShipToAddress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3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wanPayToAddress[1]" w:storeItemID="{941B3A3B-BF8B-49F6-AC63-8F90AC2E5D1D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wanPayToAddress</w:t>
                </w:r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3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Buyer_Lbl[1]" w:storeItemID="{941B3A3B-BF8B-49F6-AC63-8F90AC2E5D1D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ShipmentMethodDesc_Lbl"/>
            <w:tag w:val="#Nav: wan_Purchase_Blanket_Order/873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_Lbl[1]" w:storeItemID="{941B3A3B-BF8B-49F6-AC63-8F90AC2E5D1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</w:pPr>
                <w:r>
                  <w:t>ShipmentMethodDesc_Lbl</w:t>
                </w:r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3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_Lbl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3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alesPurchPersonName[1]" w:storeItemID="{941B3A3B-BF8B-49F6-AC63-8F90AC2E5D1D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3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ShipmentMethodDesc[1]" w:storeItemID="{941B3A3B-BF8B-49F6-AC63-8F90AC2E5D1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3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310/'" w:xpath="/ns0:NavWordReportXmlPart[1]/ns0:Purchase_Header[1]/ns0:PaymentTermsDesc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3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310/'" w:xpath="/ns0:NavWordReportXmlPart[1]/ns0:Purchase_Header[1]/ns0:ReferenceText[1]" w:storeItemID="{941B3A3B-BF8B-49F6-AC63-8F90AC2E5D1D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ReferenceText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3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NoText[1]" w:storeItemID="{941B3A3B-BF8B-49F6-AC63-8F90AC2E5D1D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3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310/'" w:xpath="/ns0:NavWordReportXmlPart[1]/ns0:Purchase_Header[1]/ns0:YourRef_PurchHeader[1]" w:storeItemID="{941B3A3B-BF8B-49F6-AC63-8F90AC2E5D1D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YourRef_PurchHeader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3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310/'" w:xpath="/ns0:NavWordReportXmlPart[1]/ns0:Purchase_Header[1]/ns0:VATRegNo_PurchHeader[1]" w:storeItemID="{941B3A3B-BF8B-49F6-AC63-8F90AC2E5D1D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3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esc_PurchLine_Lbl[1]" w:storeItemID="{941B3A3B-BF8B-49F6-AC63-8F90AC2E5D1D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3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Qty_PurchLine_Lbl[1]" w:storeItemID="{941B3A3B-BF8B-49F6-AC63-8F90AC2E5D1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CB4199" w14:paraId="258EC3E8" w14:textId="6F55A1A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3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DirectUniCost_Lbl[1]" w:storeItemID="{941B3A3B-BF8B-49F6-AC63-8F90AC2E5D1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BB550D" w14:paraId="70FE64B5" w14:textId="329A09D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DirectUniCost_Lbl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E37C66" w:rsidRDefault="000548B3" w14:paraId="6A6A7441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3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ItemLineAmount_Lbl[1]" w:storeItemID="{941B3A3B-BF8B-49F6-AC63-8F90AC2E5D1D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E37C66" w:rsidRDefault="0080661A" w14:paraId="10FACF3D" w14:textId="03BDB1FE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ItemLineAmount_Lbl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3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Purchase_Line[1]/ns0:wanVATPercent_lbl[1]" w:storeItemID="{941B3A3B-BF8B-49F6-AC63-8F90AC2E5D1D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E37C66" w:rsidRDefault="00624677" w14:paraId="00ED00AD" w14:textId="79BAA4D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wanVATPercent_lbl</w:t>
                </w:r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310"/>
          <w:id w:val="-1019998311"/>
          <w15:dataBinding w:prefixMappings="xmlns:ns0='urn:microsoft-dynamics-nav/reports/wan_Purchase_Blanket_Order/87310/'" w:xpath="/ns0:NavWordReportXmlPart[1]/ns0:Purchase_Header[1]/ns0:Purchase_Line" w:storeItemID="{941B3A3B-BF8B-49F6-AC63-8F90AC2E5D1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3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MemoPad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036390" w:rsidRDefault="00F068EB" w14:paraId="663451FB" w14:textId="29C186B1">
                        <w:pPr>
                          <w:pStyle w:val="Sansinterligne"/>
                          <w:spacing w:after="1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3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Quantity_UOM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036390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DirUnitCost_PurchLine"/>
                    <w:tag w:val="#Nav: wan_Purchase_Blanket_Order/87310"/>
                    <w:id w:val="-260223197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DirUnitCost_PurchLine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036390" w:rsidRDefault="00E37C66" w14:paraId="4BBC0002" w14:textId="7BB02877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3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LineDiscPercent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036390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3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LineAmt_PurchLine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036390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3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310/'" w:xpath="/ns0:NavWordReportXmlPart[1]/ns0:Purchase_Header[1]/ns0:Purchase_Line[1]/ns0:wanVATPercent[1]" w:storeItemID="{941B3A3B-BF8B-49F6-AC63-8F90AC2E5D1D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036390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E37C6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E37C6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3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ExclVATText[1]" w:storeItemID="{941B3A3B-BF8B-49F6-AC63-8F90AC2E5D1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E37C66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3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Totals[1]/ns0:TotalAmoun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3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310/'" w:xpath="/ns0:NavWordReportXmlPart[1]/ns0:Purchase_Header[1]/ns0:Totals[1]/ns0:VATAmountText[1]" w:storeItemID="{941B3A3B-BF8B-49F6-AC63-8F90AC2E5D1D}"/>
              <w:text/>
            </w:sdtPr>
            <w:sdtEndPr/>
            <w:sdtContent>
              <w:p w:rsidRPr="00D853C8" w:rsidR="0080661A" w:rsidP="00E37C66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VATAmountText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3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310/'" w:xpath="/ns0:NavWordReportXmlPart[1]/ns0:Purchase_Header[1]/ns0:Totals[1]/ns0:TotalVATAmoun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E37C66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3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310/'" w:xpath="/ns0:NavWordReportXmlPart[1]/ns0:Purchase_Header[1]/ns0:Totals[1]/ns0:TotalInclVATText[1]" w:storeItemID="{941B3A3B-BF8B-49F6-AC63-8F90AC2E5D1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E37C66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3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310/'" w:xpath="/ns0:NavWordReportXmlPart[1]/ns0:Purchase_Header[1]/ns0:Totals[1]/ns0:TotalAmountInclVAT[1]" w:storeItemID="{941B3A3B-BF8B-49F6-AC63-8F90AC2E5D1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BE" w:rsidP="00E40C63" w:rsidRDefault="002D38BE" w14:paraId="610F6035" w14:textId="77777777">
      <w:pPr>
        <w:spacing w:after="0"/>
      </w:pPr>
      <w:r>
        <w:separator/>
      </w:r>
    </w:p>
  </w:endnote>
  <w:endnote w:type="continuationSeparator" w:id="0">
    <w:p w:rsidR="002D38BE" w:rsidP="00E40C63" w:rsidRDefault="002D38BE" w14:paraId="379B5EE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310"/>
          <w:id w:val="32934525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Address[1]" w:storeItemID="{941B3A3B-BF8B-49F6-AC63-8F90AC2E5D1D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310"/>
          <w:id w:val="-9894632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ContactInfo[1]" w:storeItemID="{941B3A3B-BF8B-49F6-AC63-8F90AC2E5D1D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310"/>
          <w:id w:val="-17233870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wanCompanyLegalInfo[1]" w:storeItemID="{941B3A3B-BF8B-49F6-AC63-8F90AC2E5D1D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BE" w:rsidP="00E40C63" w:rsidRDefault="002D38BE" w14:paraId="08653511" w14:textId="77777777">
      <w:pPr>
        <w:spacing w:after="0"/>
      </w:pPr>
      <w:r>
        <w:separator/>
      </w:r>
    </w:p>
  </w:footnote>
  <w:footnote w:type="continuationSeparator" w:id="0">
    <w:p w:rsidR="002D38BE" w:rsidP="00E40C63" w:rsidRDefault="002D38BE" w14:paraId="0F08A8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310"/>
          <w:id w:val="-894584277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CompanyAddress1[1]" w:storeItemID="{941B3A3B-BF8B-49F6-AC63-8F90AC2E5D1D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036390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3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Title_Lbl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3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No_PurchHeader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3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310/'" w:xpath="/ns0:NavWordReportXmlPart[1]/ns0:Purchase_Header[1]/ns0:DocumentDate[1]" w:storeItemID="{941B3A3B-BF8B-49F6-AC63-8F90AC2E5D1D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r>
                <w:rPr>
                  <w:rStyle w:val="lev"/>
                  <w:b w:val="0"/>
                  <w:bCs w:val="0"/>
                </w:rPr>
                <w:t>DocumentDate</w:t>
              </w:r>
            </w:p>
          </w:sdtContent>
        </w:sdt>
        <w:p w:rsidRPr="00672E7A" w:rsidR="00900F06" w:rsidP="00900F06" w:rsidRDefault="00036390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3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941B3A3B-BF8B-49F6-AC63-8F90AC2E5D1D}"/>
              <w:text/>
            </w:sdtPr>
            <w:sdtEndPr>
              <w:rPr>
                <w:rStyle w:val="lev"/>
              </w:rPr>
            </w:sdtEndPr>
            <w:sdtContent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310"/>
          <w:id w:val="-1949772322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Description_Lbl[1]" w:storeItemID="{941B3A3B-BF8B-49F6-AC63-8F90AC2E5D1D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ItemDescription_Lbl</w:t>
              </w:r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310"/>
          <w:id w:val="-1972743659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Quantity_Lbl[1]" w:storeItemID="{941B3A3B-BF8B-49F6-AC63-8F90AC2E5D1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ItemQuantity_Lbl</w:t>
              </w:r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310"/>
          <w:id w:val="-102894243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UnitPrice_Lbl[1]" w:storeItemID="{941B3A3B-BF8B-49F6-AC63-8F90AC2E5D1D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310"/>
          <w:id w:val="-2108800188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ItemLineAmount_Lbl[1]" w:storeItemID="{941B3A3B-BF8B-49F6-AC63-8F90AC2E5D1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ItemLineAmount_Lbl</w:t>
              </w:r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310"/>
          <w:id w:val="-1960796106"/>
          <w:placeholder>
            <w:docPart w:val="DefaultPlaceholder_-1854013440"/>
          </w:placeholder>
          <w:dataBinding w:prefixMappings="xmlns:ns0='urn:microsoft-dynamics-nav/reports/wan_Purchase_Blanket_Order/87310/'" w:xpath="/ns0:NavWordReportXmlPart[1]/ns0:Purchase_Header[1]/ns0:Purchase_Line[1]/ns0:wanVATPercent_lbl[1]" w:storeItemID="{941B3A3B-BF8B-49F6-AC63-8F90AC2E5D1D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wanVATPercent_lbl</w:t>
              </w:r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310"/>
          <w:id w:val="-1158308593"/>
          <w:dataBinding w:prefixMappings="xmlns:ns0='urn:microsoft-dynamics-nav/reports/wan_Purchase_Blanket_Order/87310/'" w:xpath="/ns0:NavWordReportXmlPart[1]/ns0:Purchase_Header[1]/ns0:CompanyPicture[1]" w:storeItemID="{941B3A3B-BF8B-49F6-AC63-8F90AC2E5D1D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036390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3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DocumentTitle_Lbl[1]" w:storeItemID="{941B3A3B-BF8B-49F6-AC63-8F90AC2E5D1D}"/>
              <w:text/>
            </w:sdtPr>
            <w:sdtEndPr/>
            <w:sdtContent>
              <w:r w:rsidRPr="00F978BA" w:rsidR="001E7A19">
                <w:rPr>
                  <w:lang w:val="fr-FR"/>
                </w:rPr>
                <w:t>DocumentTitle_Lbl</w:t>
              </w:r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3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310/'" w:xpath="/ns0:NavWordReportXmlPart[1]/ns0:Purchase_Header[1]/ns0:No_PurchHeader[1]" w:storeItemID="{941B3A3B-BF8B-49F6-AC63-8F90AC2E5D1D}"/>
              <w:text/>
            </w:sdtPr>
            <w:sdtEndPr/>
            <w:sdtContent>
              <w:r w:rsidRPr="00F978BA" w:rsidR="001E7A19">
                <w:rPr>
                  <w:lang w:val="fr-FR"/>
                </w:rPr>
                <w:t>No_PurchHeader</w:t>
              </w:r>
            </w:sdtContent>
          </w:sdt>
        </w:p>
        <w:p w:rsidRPr="00724677" w:rsidR="001E7A19" w:rsidP="001E7A19" w:rsidRDefault="00036390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3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DocumentDate[1]" w:storeItemID="{941B3A3B-BF8B-49F6-AC63-8F90AC2E5D1D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3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310/'" w:xpath="/ns0:NavWordReportXmlPart[1]/ns0:Purchase_Header[1]/ns0:Page_Lbl[1]" w:storeItemID="{941B3A3B-BF8B-49F6-AC63-8F90AC2E5D1D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36390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38BE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37C66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195A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w a n _ P u r c h a s e _ B l a n k e t _ O r d e r / 8 7 3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    < L e t t e r T e x t >  
         < w a n B e g i n n i n g C o n t e n t > w a n B e g i n n i n g C o n t e n t < / w a n B e g i n n i n g C o n t e n t >  
         < w a n E n d i n g C o n t e n t > w a n E n d i n g C o n t e n t < / w a n E n d i n g C o n t e n t >  
     < / L e t t e r T e x t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B3A3B-BF8B-49F6-AC63-8F90AC2E5D1D}">
  <ds:schemaRefs>
    <ds:schemaRef ds:uri="urn:microsoft-dynamics-nav/reports/wan_Purchase_Blanket_Order/873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2023-08-28T08:11:00Z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