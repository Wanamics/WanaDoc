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Pro_Forma_Inv/1302"/>
            <w:id w:val="15726838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ellToAddress_Lbl[1]" w:storeItemID="{9F73DB35-0AB6-4517-8AA7-2D09A77A59BF}"/>
            <w:text/>
          </w:sdtPr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Pro_Forma_Inv/1302"/>
            <w:id w:val="11811614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ShipToAddress_Lbl[1]" w:storeItemID="{9F73DB35-0AB6-4517-8AA7-2D09A77A59BF}"/>
            <w:text/>
          </w:sdtPr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Pro_Forma_Inv/1302"/>
            <w:id w:val="-49811285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_Lbl[1]" w:storeItemID="{9F73DB35-0AB6-4517-8AA7-2D09A77A59BF}"/>
            <w:text/>
          </w:sdtPr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tbl>
            <w:tblPr>
              <w:tblStyle w:val="Grilledutableau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4"/>
            </w:tblGrid>
            <w:tr w:rsidRPr="00AA20C0" w:rsidR="00C81257" w:rsidTr="002B6692" w14:paraId="7EFB35B8" w14:textId="77777777">
              <w:trPr>
                <w:cantSplit/>
                <w:trHeight w:val="510"/>
              </w:trPr>
              <w:tc>
                <w:tcPr>
                  <w:tcW w:w="1645" w:type="pct"/>
                  <w:tcBorders>
                    <w:bottom w:val="nil"/>
                  </w:tcBorders>
                </w:tcPr>
                <w:p w:rsidR="00C81257" w:rsidP="00C81257" w:rsidRDefault="00000000" w14:paraId="74DCDDC6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</w:pPr>
                  <w:sdt>
                    <w:sdtPr>
                      <w:alias w:val="#Nav: /Header/wanSellToAddress"/>
                      <w:tag w:val="#Nav: Standard_Sales_Pro_Forma_Inv/1302"/>
                      <w:id w:val="344989696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SellToAddress[1]" w:storeItemID="{9F73DB35-0AB6-4517-8AA7-2D09A77A59BF}"/>
                      <w:text/>
                    </w:sdtPr>
                    <w:sdtContent>
                      <w:proofErr w:type="spellStart"/>
                      <w:r w:rsidRPr="00B27299" w:rsidR="00C81257">
                        <w:t>wanSellToAddress</w:t>
                      </w:r>
                      <w:proofErr w:type="spellEnd"/>
                    </w:sdtContent>
                  </w:sdt>
                  <w:r w:rsidR="00C81257">
                    <w:tab/>
                  </w:r>
                </w:p>
                <w:p w:rsidRPr="00AA20C0" w:rsidR="00C81257" w:rsidP="00C81257" w:rsidRDefault="00000000" w14:paraId="5834DC7B" w14:textId="77777777">
                  <w:pPr>
                    <w:pStyle w:val="Sansinterligne"/>
                    <w:tabs>
                      <w:tab w:val="center" w:pos="1701"/>
                      <w:tab w:val="left" w:pos="2355"/>
                    </w:tabs>
                    <w:rPr>
                      <w:sz w:val="18"/>
                      <w:szCs w:val="18"/>
                      <w:lang w:val="fr-FR"/>
                    </w:rPr>
                  </w:pPr>
                  <w:sdt>
                    <w:sdtPr>
                      <w:rPr>
                        <w:b/>
                        <w:bCs/>
                        <w:sz w:val="18"/>
                        <w:szCs w:val="18"/>
                        <w:lang w:val="fr-FR"/>
                      </w:rPr>
                      <w:alias w:val="#Nav: /Header/wanOurAccountNo_Lbl"/>
                      <w:tag w:val="#Nav: Standard_Sales_Pro_Forma_Inv/1302"/>
                      <w:id w:val="608016018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_Lbl[1]" w:storeItemID="{9F73DB35-0AB6-4517-8AA7-2D09A77A59BF}"/>
                      <w:text/>
                    </w:sdtPr>
                    <w:sdtContent>
                      <w:proofErr w:type="spellStart"/>
                      <w:r w:rsidRPr="006F1BCF" w:rsidR="00C81257">
                        <w:rPr>
                          <w:b/>
                          <w:bCs/>
                          <w:sz w:val="18"/>
                          <w:szCs w:val="18"/>
                          <w:lang w:val="fr-FR"/>
                        </w:rPr>
                        <w:t>wanOurAccountNo_Lbl</w:t>
                      </w:r>
                      <w:proofErr w:type="spellEnd"/>
                    </w:sdtContent>
                  </w:sdt>
                  <w:r w:rsidR="00C81257">
                    <w:rPr>
                      <w:sz w:val="18"/>
                      <w:szCs w:val="18"/>
                      <w:lang w:val="fr-FR"/>
                    </w:rPr>
                    <w:t xml:space="preserve"> : </w:t>
                  </w:r>
                  <w:sdt>
                    <w:sdtPr>
                      <w:rPr>
                        <w:sz w:val="18"/>
                        <w:szCs w:val="18"/>
                        <w:lang w:val="fr-FR"/>
                      </w:rPr>
                      <w:alias w:val="#Nav: /Header/wanOurAccountNo"/>
                      <w:tag w:val="#Nav: Standard_Sales_Pro_Forma_Inv/1302"/>
                      <w:id w:val="1486667614"/>
                      <w:placeholder>
                        <w:docPart w:val="916ABA7808CF4ADEAE46E4507E20E73E"/>
                      </w:placeholder>
                      <w:dataBinding w:prefixMappings="xmlns:ns0='urn:microsoft-dynamics-nav/reports/Standard_Sales_Pro_Forma_Inv/1302/'" w:xpath="/ns0:NavWordReportXmlPart[1]/ns0:Header[1]/ns0:wanOurAccountNo[1]" w:storeItemID="{9F73DB35-0AB6-4517-8AA7-2D09A77A59BF}"/>
                      <w:text/>
                    </w:sdtPr>
                    <w:sdtContent>
                      <w:proofErr w:type="spellStart"/>
                      <w:r w:rsidR="00C81257">
                        <w:rPr>
                          <w:sz w:val="18"/>
                          <w:szCs w:val="18"/>
                          <w:lang w:val="fr-FR"/>
                        </w:rPr>
                        <w:t>wanOurAccountNo</w:t>
                      </w:r>
                      <w:proofErr w:type="spellEnd"/>
                    </w:sdtContent>
                  </w:sdt>
                </w:p>
              </w:tc>
            </w:tr>
          </w:tbl>
          <w:p w:rsidRPr="00AA20C0" w:rsidR="00AA20C0" w:rsidP="00C81257" w:rsidRDefault="00AA20C0" w14:paraId="336B29F1" w14:textId="155EE751">
            <w:pPr>
              <w:pStyle w:val="Sansinterligne"/>
              <w:tabs>
                <w:tab w:val="center" w:pos="1701"/>
                <w:tab w:val="left" w:pos="2250"/>
              </w:tabs>
              <w:rPr>
                <w:sz w:val="18"/>
                <w:szCs w:val="18"/>
                <w:lang w:val="fr-FR"/>
              </w:rPr>
            </w:pPr>
          </w:p>
        </w:tc>
        <w:sdt>
          <w:sdtPr>
            <w:alias w:val="#Nav: /Header/wanShipToAddress"/>
            <w:tag w:val="#Nav: Standard_Sales_Pro_Forma_Inv/1302"/>
            <w:id w:val="-498725124"/>
            <w:placeholder>
              <w:docPart w:val="EE7BE45826194DA0886544EA44F7CD0C"/>
            </w:placeholder>
            <w:dataBinding w:prefixMappings="xmlns:ns0='urn:microsoft-dynamics-nav/reports/Standard_Sales_Pro_Forma_Inv/1302/'" w:xpath="/ns0:NavWordReportXmlPart[1]/ns0:Header[1]/ns0:wanShipToAddress[1]" w:storeItemID="{9F73DB35-0AB6-4517-8AA7-2D09A77A59B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Pro_Forma_Inv/1302"/>
            <w:id w:val="251703797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BillToAddress[1]" w:storeItemID="{9F73DB35-0AB6-4517-8AA7-2D09A77A59B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Pro_Forma_Inv/1302"/>
            <w:id w:val="-1425419817"/>
            <w:placeholder>
              <w:docPart w:val="3AFF0FDB05CE4BC09441B1EDDE7C99E5"/>
            </w:placeholder>
            <w:dataBinding w:prefixMappings="xmlns:ns0='urn:microsoft-dynamics-nav/reports/Standard_Sales_Pro_Forma_Inv/1302/'" w:xpath="/ns0:NavWordReportXmlPart[1]/ns0:Header[1]/ns0:SalesPersonText_Lbl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Pro_Forma_Inv/1302"/>
            <w:id w:val="-1844006567"/>
            <w:placeholder>
              <w:docPart w:val="B5DC039D9A764D20BF42FEAC264042C1"/>
            </w:placeholder>
            <w:dataBinding w:prefixMappings="xmlns:ns0='urn:microsoft-dynamics-nav/reports/Standard_Sales_Pro_Forma_Inv/1302/'" w:xpath="/ns0:NavWordReportXmlPart[1]/ns0:Header[1]/ns0:ShipmentMethodDescription_Lbl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Pro_Forma_Inv/1302"/>
            <w:id w:val="199518857"/>
            <w:placeholder>
              <w:docPart w:val="4ED56E8EC44C435EB504E8F65E46615B"/>
            </w:placeholder>
            <w:dataBinding w:prefixMappings="xmlns:ns0='urn:microsoft-dynamics-nav/reports/Standard_Sales_Pro_Forma_Inv/1302/'" w:xpath="/ns0:NavWordReportXmlPart[1]/ns0:Header[1]/ns0:PaymentTermsDescription_Lbl[1]" w:storeItemID="{9F73DB35-0AB6-4517-8AA7-2D09A77A59BF}"/>
            <w:text/>
          </w:sdtPr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Pro_Forma_Inv/1302"/>
            <w:id w:val="-2093382796"/>
            <w:placeholder>
              <w:docPart w:val="5F614D2B8D6D4C9093D6E617B2CFF48B"/>
            </w:placeholder>
            <w:dataBinding w:prefixMappings="xmlns:ns0='urn:microsoft-dynamics-nav/reports/Standard_Sales_Pro_Forma_Inv/1302/'" w:xpath="/ns0:NavWordReportXmlPart[1]/ns0:Header[1]/ns0:SalesPersonName[1]" w:storeItemID="{9F73DB35-0AB6-4517-8AA7-2D09A77A59BF}"/>
            <w:text/>
          </w:sdtPr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Pro_Forma_Inv/1302"/>
            <w:id w:val="-168258069"/>
            <w:placeholder>
              <w:docPart w:val="1351709F405341069AEFFB1C5F64575A"/>
            </w:placeholder>
            <w:dataBinding w:prefixMappings="xmlns:ns0='urn:microsoft-dynamics-nav/reports/Standard_Sales_Pro_Forma_Inv/1302/'" w:xpath="/ns0:NavWordReportXmlPart[1]/ns0:Header[1]/ns0:ShipmentMethodDescription[1]" w:storeItemID="{9F73DB35-0AB6-4517-8AA7-2D09A77A59BF}"/>
            <w:text/>
          </w:sdtPr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Pro_Forma_Inv/1302"/>
            <w:id w:val="-1577116777"/>
            <w:placeholder>
              <w:docPart w:val="6A272B1532C945DB8FBDE76169186DAB"/>
            </w:placeholder>
            <w:dataBinding w:prefixMappings="xmlns:ns0='urn:microsoft-dynamics-nav/reports/Standard_Sales_Pro_Forma_Inv/1302/'" w:xpath="/ns0:NavWordReportXmlPart[1]/ns0:Header[1]/ns0:PaymentTermsDescription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Pro_Forma_Inv/1302"/>
            <w:id w:val="-629861427"/>
            <w:placeholder>
              <w:docPart w:val="D733AC77639C4711A19B1265C15FE0DA"/>
            </w:placeholder>
            <w:dataBinding w:prefixMappings="xmlns:ns0='urn:microsoft-dynamics-nav/reports/Standard_Sales_Pro_Forma_Inv/1302/'" w:xpath="/ns0:NavWordReportXmlPart[1]/ns0:Header[1]/ns0:QuoteNo_Lbl[1]" w:storeItemID="{9F73DB35-0AB6-4517-8AA7-2D09A77A59BF}"/>
            <w:text/>
          </w:sdtPr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Pro_Forma_Inv/1302"/>
            <w:id w:val="823017910"/>
            <w:placeholder>
              <w:docPart w:val="BD04518FE8A54E4290550C4AD8DD0B75"/>
            </w:placeholder>
            <w:dataBinding w:prefixMappings="xmlns:ns0='urn:microsoft-dynamics-nav/reports/Standard_Sales_Pro_Forma_Inv/1302/'" w:xpath="/ns0:NavWordReportXmlPart[1]/ns0:Header[1]/ns0:YourReference_Lbl[1]" w:storeItemID="{9F73DB35-0AB6-4517-8AA7-2D09A77A59BF}"/>
            <w:text/>
          </w:sdtPr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Pro_Forma_Inv/1302"/>
            <w:id w:val="131668742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_Lbl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Pro_Forma_Inv/1302"/>
            <w:id w:val="-192594550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_Lbl[1]" w:storeItemID="{9F73DB35-0AB6-4517-8AA7-2D09A77A59BF}"/>
            <w:text/>
          </w:sdtPr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Pro_Forma_Inv/1302"/>
            <w:id w:val="-134077163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_Lbl[1]" w:storeItemID="{9F73DB35-0AB6-4517-8AA7-2D09A77A59BF}"/>
            <w:text/>
          </w:sdtPr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Pro_Forma_Inv/1302"/>
            <w:id w:val="-1445924232"/>
            <w:placeholder>
              <w:docPart w:val="FF6A47C08D084CBE803ADAEB6FC0CE9A"/>
            </w:placeholder>
            <w:dataBinding w:prefixMappings="xmlns:ns0='urn:microsoft-dynamics-nav/reports/Standard_Sales_Pro_Forma_Inv/1302/'" w:xpath="/ns0:NavWordReportXmlPart[1]/ns0:Header[1]/ns0:QuoteNo[1]" w:storeItemID="{9F73DB35-0AB6-4517-8AA7-2D09A77A59BF}"/>
            <w:text/>
          </w:sdtPr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Pro_Forma_Inv/1302"/>
            <w:id w:val="19593183"/>
            <w:placeholder>
              <w:docPart w:val="47E9C4C41BAE4D1E85085F45EDA5090C"/>
            </w:placeholder>
            <w:dataBinding w:prefixMappings="xmlns:ns0='urn:microsoft-dynamics-nav/reports/Standard_Sales_Pro_Forma_Inv/1302/'" w:xpath="/ns0:NavWordReportXmlPart[1]/ns0:Header[1]/ns0:YourReference[1]" w:storeItemID="{9F73DB35-0AB6-4517-8AA7-2D09A77A59BF}"/>
            <w:text/>
          </w:sdtPr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Pro_Forma_Inv/1302"/>
            <w:id w:val="-539746301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ReqDelivDate[1]" w:storeItemID="{9F73DB35-0AB6-4517-8AA7-2D09A77A59BF}"/>
            <w:text/>
          </w:sdtPr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Pro_Forma_Inv/1302"/>
            <w:id w:val="512507366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wanPromDelivDate[1]" w:storeItemID="{9F73DB35-0AB6-4517-8AA7-2D09A77A59BF}"/>
            <w:text/>
          </w:sdtPr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Pro_Forma_Inv/1302"/>
            <w:id w:val="323783815"/>
            <w:placeholder>
              <w:docPart w:val="910BC02D351345F398C318E706A2D8EA"/>
            </w:placeholder>
            <w:dataBinding w:prefixMappings="xmlns:ns0='urn:microsoft-dynamics-nav/reports/Standard_Sales_Pro_Forma_Inv/1302/'" w:xpath="/ns0:NavWordReportXmlPart[1]/ns0:Header[1]/ns0:VATRegistrationNo[1]" w:storeItemID="{9F73DB35-0AB6-4517-8AA7-2D09A77A59BF}"/>
            <w:text/>
          </w:sdtPr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Pro_Forma_Inv/1302"/>
        <w:id w:val="-156540891"/>
        <w15:dataBinding w:prefixMappings="xmlns:ns0='urn:microsoft-dynamics-nav/reports/Standard_Sales_Pro_Forma_Inv/1302/'" w:xpath="/ns0:NavWordReportXmlPart[1]/ns0:Header[1]/ns0:WorkDescriptionLines" w:storeItemID="{9F73DB35-0AB6-4517-8AA7-2D09A77A59BF}"/>
        <w15:repeatingSection/>
      </w:sdtPr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Pro_Forma_Inv/1302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Pro_Forma_Inv/1302/'" w:xpath="/ns0:NavWordReportXmlPart[1]/ns0:Header[1]/ns0:WorkDescriptionLines[1]/ns0:WorkDescriptionLine[1]" w:storeItemID="{9F73DB35-0AB6-4517-8AA7-2D09A77A59BF}"/>
                <w:text/>
              </w:sdtPr>
              <w:sdtContent>
                <w:p w:rsidRPr="00E33456" w:rsidR="009C75FB" w:rsidP="0061380F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521"/>
        <w:gridCol w:w="992"/>
        <w:gridCol w:w="992"/>
        <w:gridCol w:w="567"/>
        <w:gridCol w:w="284"/>
        <w:gridCol w:w="850"/>
        <w:gridCol w:w="567"/>
      </w:tblGrid>
      <w:tr w:rsidRPr="00944D1B" w:rsidR="009801F4" w:rsidTr="009801F4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Pro_Forma_Inv/1302"/>
            <w:id w:val="154539984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Description_Line_Lbl[1]" w:storeItemID="{9F73DB35-0AB6-4517-8AA7-2D09A77A59BF}"/>
            <w:text/>
          </w:sdtPr>
          <w:sdtContent>
            <w:tc>
              <w:tcPr>
                <w:tcW w:w="6521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Pro_Forma_Inv/1302"/>
            <w:id w:val="616415257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Quantity_Lin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Pro_Forma_Inv/1302"/>
            <w:id w:val="-1521079236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UnitPrice_Lbl[1]" w:storeItemID="{9F73DB35-0AB6-4517-8AA7-2D09A77A59B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61380F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944D1B" w:rsidR="009801F4" w:rsidP="0061380F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Pro_Forma_Inv/1302"/>
            <w:id w:val="1532234539"/>
            <w:placeholder>
              <w:docPart w:val="C33D1ECF429C4D99A4124107468BED6B"/>
            </w:placeholder>
            <w:dataBinding w:prefixMappings="xmlns:ns0='urn:microsoft-dynamics-nav/reports/Standard_Sales_Pro_Forma_Inv/1302/'" w:xpath="/ns0:NavWordReportXmlPart[1]/ns0:Header[1]/ns0:Line[1]/ns0:LineAmount_Line_Lbl[1]" w:storeItemID="{9F73DB35-0AB6-4517-8AA7-2D09A77A59BF}"/>
            <w:text/>
          </w:sdtPr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61380F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Pro_Forma_Inv/1302"/>
            <w:id w:val="1291246806"/>
            <w:placeholder>
              <w:docPart w:val="CE1B8D68157A4B8E8398CD2186B89228"/>
            </w:placeholder>
            <w:dataBinding w:prefixMappings="xmlns:ns0='urn:microsoft-dynamics-nav/reports/Standard_Sales_Pro_Forma_Inv/1302/'" w:xpath="/ns0:NavWordReportXmlPart[1]/ns0:Header[1]/ns0:Line[1]/ns0:VATPct_Line_Lbl[1]" w:storeItemID="{9F73DB35-0AB6-4517-8AA7-2D09A77A59B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61380F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9801F4" w14:paraId="43D947A9" w14:textId="5C078E6A">
        <w:trPr>
          <w:trHeight w:val="182"/>
        </w:trPr>
        <w:tc>
          <w:tcPr>
            <w:tcW w:w="6521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61380F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61380F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61380F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9F73DB35-0AB6-4517-8AA7-2D09A77A59B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Content>
              <w:tr w:rsidRPr="00944D1B" w:rsidR="009801F4" w:rsidTr="009801F4" w14:paraId="0FB49025" w14:textId="00790F09">
                <w:trPr>
                  <w:cantSplit/>
                  <w:trHeight w:val="227"/>
                </w:trPr>
                <w:tc>
                  <w:tcPr>
                    <w:tcW w:w="6521" w:type="dxa"/>
                  </w:tcPr>
                  <w:p w:rsidRPr="00944D1B" w:rsidR="009801F4" w:rsidP="009801F4" w:rsidRDefault="0000000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Pro_Forma_Inv/1302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Pro_Forma_Inv/1302/'" w:xpath="/ns0:NavWordReportXmlPart[1]/ns0:Header[1]/ns0:Line[1]/ns0:wanMemoPad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Pro_Forma_Inv/1302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Pro_Forma_Inv/1302/'" w:xpath="/ns0:NavWordReportXmlPart[1]/ns0:Header[1]/ns0:Line[1]/ns0:wanQuantity_UOM[1]" w:storeItemID="{9F73DB35-0AB6-4517-8AA7-2D09A77A59B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9801F4" w:rsidP="0061380F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92" w:type="dxa"/>
                  </w:tcPr>
                  <w:p w:rsidRPr="00944D1B" w:rsidR="009801F4" w:rsidP="0061380F" w:rsidRDefault="00000000" w14:paraId="30F289AE" w14:textId="17B93C33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UnitPrice"/>
                        <w:tag w:val="#Nav: Standard_Sales_Pro_Forma_Inv/1302"/>
                        <w:id w:val="773364929"/>
                        <w:placeholder>
                          <w:docPart w:val="683D7E19931741158B87DD80E9D47DDD"/>
                        </w:placeholder>
                        <w:dataBinding w:prefixMappings="xmlns:ns0='urn:microsoft-dynamics-nav/reports/Standard_Sales_Pro_Forma_Inv/1302/'" w:xpath="/ns0:NavWordReportXmlPart[1]/ns0:Header[1]/ns0:Line[1]/ns0:UnitPric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UnitPrice</w:t>
                        </w:r>
                      </w:sdtContent>
                    </w:sdt>
                    <w:proofErr w:type="spellEnd"/>
                  </w:p>
                </w:tc>
                <w:tc>
                  <w:tcPr>
                    <w:tcW w:w="567" w:type="dxa"/>
                  </w:tcPr>
                  <w:p w:rsidRPr="00944D1B" w:rsidR="009801F4" w:rsidP="0061380F" w:rsidRDefault="009801F4" w14:paraId="6398ACF4" w14:textId="2AD8001E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Pro_Forma_Inv/1302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Pro_Forma_Inv/1302/'" w:xpath="/ns0:NavWordReportXmlPart[1]/ns0:Header[1]/ns0:Line[1]/ns0:LineAmount_Line[1]" w:storeItemID="{9F73DB35-0AB6-4517-8AA7-2D09A77A59BF}"/>
                    <w:text/>
                  </w:sdtPr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61380F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61380F" w:rsidRDefault="0000000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Pro_Forma_Inv/1302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Pro_Forma_Inv/1302/'" w:xpath="/ns0:NavWordReportXmlPart[1]/ns0:Header[1]/ns0:Line[1]/ns0:VATPct_Line[1]" w:storeItemID="{9F73DB35-0AB6-4517-8AA7-2D09A77A59BF}"/>
                        <w:text/>
                      </w:sdtPr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1643F1" w14:paraId="017DF65C" w14:textId="77777777">
        <w:trPr>
          <w:trHeight w:val="132"/>
        </w:trPr>
        <w:tc>
          <w:tcPr>
            <w:tcW w:w="6521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1E1B14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1E1B14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1E1B14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7D1D51" w:rsidR="004F195F" w:rsidTr="001643F1" w14:paraId="761CE824" w14:textId="77777777">
        <w:trPr>
          <w:cantSplit/>
          <w:trHeight w:val="227"/>
        </w:trPr>
        <w:tc>
          <w:tcPr>
            <w:tcW w:w="6521" w:type="dxa"/>
          </w:tcPr>
          <w:p w:rsidRPr="00944D1B" w:rsidR="004F195F" w:rsidP="008350A8" w:rsidRDefault="004F195F" w14:paraId="14FA0F68" w14:textId="2B66E275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b/>
              <w:bCs/>
              <w:sz w:val="18"/>
              <w:szCs w:val="18"/>
              <w:lang w:val="fr-FR"/>
            </w:rPr>
            <w:alias w:val="#Nav: /Header/TotalAmountLbl"/>
            <w:tag w:val="#Nav: Standard_Sales_Pro_Forma_Inv/1302"/>
            <w:id w:val="-2070722685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top w:val="single" w:color="auto" w:sz="4" w:space="0"/>
                </w:tcBorders>
              </w:tcPr>
              <w:p w:rsidRPr="004F195F" w:rsidR="004F195F" w:rsidP="001E1B14" w:rsidRDefault="007D1D51" w14:paraId="7D4B9A2D" w14:textId="7355315D">
                <w:pPr>
                  <w:pStyle w:val="Sansinterligne"/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TotalAmountLbl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Totals/TotalValue"/>
            <w:tag w:val="#Nav: Standard_Sales_Pro_Forma_Inv/1302"/>
            <w:id w:val="257256689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Value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top w:val="single" w:color="auto" w:sz="4" w:space="0"/>
                </w:tcBorders>
                <w:tcMar>
                  <w:right w:w="0" w:type="dxa"/>
                </w:tcMar>
              </w:tcPr>
              <w:p w:rsidRPr="007D1D51" w:rsidR="004F195F" w:rsidP="001E1B14" w:rsidRDefault="00C81257" w14:paraId="5866AD8D" w14:textId="633919B3">
                <w:pPr>
                  <w:pStyle w:val="Sansinterligne"/>
                  <w:jc w:val="right"/>
                  <w:rPr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sz w:val="18"/>
                    <w:szCs w:val="18"/>
                    <w:lang w:val="fr-FR"/>
                  </w:rPr>
                  <w:t>TotalValue</w:t>
                </w:r>
                <w:proofErr w:type="spellEnd"/>
              </w:p>
            </w:tc>
          </w:sdtContent>
        </w:sdt>
      </w:tr>
      <w:tr w:rsidRPr="007D1D51" w:rsidR="009801F4" w:rsidTr="004604A5" w14:paraId="2CF40FED" w14:textId="77777777">
        <w:trPr>
          <w:trHeight w:val="113"/>
        </w:trPr>
        <w:tc>
          <w:tcPr>
            <w:tcW w:w="6521" w:type="dxa"/>
          </w:tcPr>
          <w:p w:rsidRPr="007D1D51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2835" w:type="dxa"/>
            <w:gridSpan w:val="4"/>
          </w:tcPr>
          <w:p w:rsidRPr="007D1D51" w:rsidR="009801F4" w:rsidP="001E1B14" w:rsidRDefault="009801F4" w14:paraId="664EB326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7D1D51" w:rsidR="009801F4" w:rsidP="001E1B14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  <w:lang w:val="fr-FR"/>
              </w:rPr>
            </w:pPr>
          </w:p>
        </w:tc>
      </w:tr>
      <w:tr w:rsidRPr="00944D1B" w:rsidR="004F195F" w:rsidTr="004604A5" w14:paraId="67BB359B" w14:textId="77777777">
        <w:trPr>
          <w:cantSplit/>
          <w:trHeight w:val="227"/>
        </w:trPr>
        <w:tc>
          <w:tcPr>
            <w:tcW w:w="6521" w:type="dxa"/>
          </w:tcPr>
          <w:p w:rsidRPr="007D1D51" w:rsidR="004F195F" w:rsidP="008350A8" w:rsidRDefault="004F195F" w14:paraId="510A897C" w14:textId="77777777">
            <w:pPr>
              <w:pStyle w:val="Sansinterligne"/>
              <w:rPr>
                <w:sz w:val="18"/>
                <w:szCs w:val="18"/>
                <w:lang w:val="fr-FR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AmountInclVATLbl"/>
            <w:tag w:val="#Nav: Standard_Sales_Pro_Forma_Inv/1302"/>
            <w:id w:val="42423815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AmountInclVATLbl[1]" w:storeItemID="{9F73DB35-0AB6-4517-8AA7-2D09A77A59BF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1E1B14" w:rsidRDefault="007D1D51" w14:paraId="4D561FE4" w14:textId="3A7C00D6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TotalAmountInclVATLbl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VAT"/>
            <w:tag w:val="#Nav: Standard_Sales_Pro_Forma_Inv/1302"/>
            <w:id w:val="1471403040"/>
            <w:placeholder>
              <w:docPart w:val="DefaultPlaceholder_-1854013440"/>
            </w:placeholder>
            <w:dataBinding w:prefixMappings="xmlns:ns0='urn:microsoft-dynamics-nav/reports/Standard_Sales_Pro_Forma_Inv/1302/'" w:xpath="/ns0:NavWordReportXmlPart[1]/ns0:Header[1]/ns0:Totals[1]/ns0:TotalAmountInclVAT[1]" w:storeItemID="{9F73DB35-0AB6-4517-8AA7-2D09A77A59B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1E1B14" w:rsidRDefault="007D1D51" w14:paraId="7C125E5E" w14:textId="7E9B9B6D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3E77F3" w:rsidRDefault="003E77F3" w14:paraId="58D9ADB8" w14:textId="59887B6E">
      <w:pPr>
        <w:spacing w:after="160" w:line="259" w:lineRule="auto"/>
        <w:rPr>
          <w:sz w:val="12"/>
          <w:szCs w:val="12"/>
        </w:rPr>
      </w:pPr>
    </w:p>
    <w:sectPr w:rsidR="003E77F3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5B7" w:rsidP="00E40C63" w:rsidRDefault="002735B7" w14:paraId="5D46A7A2" w14:textId="77777777">
      <w:pPr>
        <w:spacing w:after="0"/>
      </w:pPr>
      <w:r>
        <w:separator/>
      </w:r>
    </w:p>
  </w:endnote>
  <w:endnote w:type="continuationSeparator" w:id="0">
    <w:p w:rsidR="002735B7" w:rsidP="00E40C63" w:rsidRDefault="002735B7" w14:paraId="7D6994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Pro_Forma_Inv/1302"/>
          <w:id w:val="-1281032448"/>
          <w:placeholder>
            <w:docPart w:val="BB4DF878670043C0A4AACF144363537B"/>
          </w:placeholder>
          <w:dataBinding w:prefixMappings="xmlns:ns0='urn:microsoft-dynamics-nav/reports/Standard_Sales_Pro_Forma_Inv/1302/'" w:xpath="/ns0:NavWordReportXmlPart[1]/ns0:Header[1]/ns0:CompanyLegalStatement[1]" w:storeItemID="{9F73DB35-0AB6-4517-8AA7-2D09A77A59BF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Pro_Forma_Inv/1302"/>
          <w:id w:val="-215439963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Address[1]" w:storeItemID="{9F73DB35-0AB6-4517-8AA7-2D09A77A59BF}"/>
          <w:text/>
        </w:sdtPr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Pro_Forma_Inv/1302"/>
          <w:id w:val="604083629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ContactInfo[1]" w:storeItemID="{9F73DB35-0AB6-4517-8AA7-2D09A77A59BF}"/>
          <w:text/>
        </w:sdtPr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Pro_Forma_Inv/1302"/>
          <w:id w:val="-1264224645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wanCompanyLegalInfo[1]" w:storeItemID="{9F73DB35-0AB6-4517-8AA7-2D09A77A59BF}"/>
          <w:text/>
        </w:sdtPr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5B7" w:rsidP="00E40C63" w:rsidRDefault="002735B7" w14:paraId="5F832B4C" w14:textId="77777777">
      <w:pPr>
        <w:spacing w:after="0"/>
      </w:pPr>
      <w:r>
        <w:separator/>
      </w:r>
    </w:p>
  </w:footnote>
  <w:footnote w:type="continuationSeparator" w:id="0">
    <w:p w:rsidR="002735B7" w:rsidP="00E40C63" w:rsidRDefault="002735B7" w14:paraId="77CCA16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7684"/>
    </w:tblGrid>
    <w:tr w:rsidRPr="0061380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Pro_Forma_Inv/1302"/>
          <w:id w:val="1485584341"/>
          <w:placeholder>
            <w:docPart w:val="DefaultPlaceholder_-1854013440"/>
          </w:placeholder>
          <w:dataBinding w:prefixMappings="xmlns:ns0='urn:microsoft-dynamics-nav/reports/Standard_Sales_Pro_Forma_Inv/1302/'" w:xpath="/ns0:NavWordReportXmlPart[1]/ns0:Header[1]/ns0:CompanyAddress1[1]" w:storeItemID="{9F73DB35-0AB6-4517-8AA7-2D09A77A59BF}"/>
          <w:text/>
        </w:sdt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</w:tcPr>
        <w:p w:rsidRPr="00AA0569" w:rsidR="008F418C" w:rsidP="00776CC9" w:rsidRDefault="0000000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Pro_Forma_Inv/1302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Pro_Forma_Inv/1302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Pro_Forma_Inv/1302"/>
            <w:id w:val="484896011"/>
            <w:placeholder>
              <w:docPart w:val="9B5E4B8E804045399D4889C83CF3AFF7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00000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Pro_Forma_Inv/1302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61380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Pro_Forma_Inv/1302"/>
            <w:id w:val="-283887918"/>
            <w:dataBinding w:prefixMappings="xmlns:ns0='urn:microsoft-dynamics-nav/reports/Standard_Sales_Pro_Forma_Inv/1302/'" w:xpath="/ns0:NavWordReportXmlPart[1]/ns0:Header[1]/ns0:CompanyPicture[1]" w:storeItemID="{9F73DB35-0AB6-4517-8AA7-2D09A77A59BF}"/>
            <w:picture/>
          </w:sdtPr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00000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Pro_Forma_Inv/1302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Invoice_Lbl[1]" w:storeItemID="{9F73DB35-0AB6-4517-8AA7-2D09A77A59BF}"/>
              <w:text/>
            </w:sdtPr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Pro_Forma_Inv/1302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DocumentNo[1]" w:storeItemID="{9F73DB35-0AB6-4517-8AA7-2D09A77A59BF}"/>
              <w:text/>
            </w:sdtPr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Pro_Forma_Inv/1302"/>
            <w:id w:val="832561865"/>
            <w:placeholder>
              <w:docPart w:val="5C7EA656F3EB46EF9D9830DB5614E2D5"/>
            </w:placeholder>
            <w:dataBinding w:prefixMappings="xmlns:ns0='urn:microsoft-dynamics-nav/reports/Standard_Sales_Pro_Forma_Inv/1302/'" w:xpath="/ns0:NavWordReportXmlPart[1]/ns0:Header[1]/ns0:DocumentDate[1]" w:storeItemID="{9F73DB35-0AB6-4517-8AA7-2D09A77A59BF}"/>
            <w:text/>
          </w:sdtPr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00000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Pro_Forma_Inv/1302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Pro_Forma_Inv/1302/'" w:xpath="/ns0:NavWordReportXmlPart[1]/ns0:Header[1]/ns0:Page_Lbl[1]" w:storeItemID="{9F73DB35-0AB6-4517-8AA7-2D09A77A59BF}"/>
              <w:text/>
            </w:sdtPr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A665A"/>
    <w:rsid w:val="000C007A"/>
    <w:rsid w:val="000D5A6D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E1B14"/>
    <w:rsid w:val="001F68D7"/>
    <w:rsid w:val="0020108A"/>
    <w:rsid w:val="002220D6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35B7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7E69"/>
    <w:rsid w:val="003B1D59"/>
    <w:rsid w:val="003D120B"/>
    <w:rsid w:val="003D4B80"/>
    <w:rsid w:val="003E2178"/>
    <w:rsid w:val="003E77F3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39EC"/>
    <w:rsid w:val="00595F7F"/>
    <w:rsid w:val="005963DE"/>
    <w:rsid w:val="005A0994"/>
    <w:rsid w:val="005D6DA2"/>
    <w:rsid w:val="005F2559"/>
    <w:rsid w:val="005F5EC9"/>
    <w:rsid w:val="005F6BCC"/>
    <w:rsid w:val="0060202A"/>
    <w:rsid w:val="00610A30"/>
    <w:rsid w:val="00612ABF"/>
    <w:rsid w:val="0061380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A3FB0"/>
    <w:rsid w:val="006B0EC4"/>
    <w:rsid w:val="006B5180"/>
    <w:rsid w:val="006C30D9"/>
    <w:rsid w:val="006C4581"/>
    <w:rsid w:val="006D4B90"/>
    <w:rsid w:val="006D64AE"/>
    <w:rsid w:val="006E6779"/>
    <w:rsid w:val="006F2626"/>
    <w:rsid w:val="0071439C"/>
    <w:rsid w:val="00715109"/>
    <w:rsid w:val="00716E24"/>
    <w:rsid w:val="00724677"/>
    <w:rsid w:val="00727B6F"/>
    <w:rsid w:val="007379E2"/>
    <w:rsid w:val="00741F6B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D1D51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1ADC"/>
    <w:rsid w:val="00BC232B"/>
    <w:rsid w:val="00BD2533"/>
    <w:rsid w:val="00BD35AE"/>
    <w:rsid w:val="00BE5952"/>
    <w:rsid w:val="00BE6BE6"/>
    <w:rsid w:val="00BF0F10"/>
    <w:rsid w:val="00C17ACF"/>
    <w:rsid w:val="00C27C1A"/>
    <w:rsid w:val="00C36F18"/>
    <w:rsid w:val="00C40BE4"/>
    <w:rsid w:val="00C40F07"/>
    <w:rsid w:val="00C41DE3"/>
    <w:rsid w:val="00C47206"/>
    <w:rsid w:val="00C6095D"/>
    <w:rsid w:val="00C81257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16ABA7808CF4ADEAE46E4507E20E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0FFEB2-AD44-44A7-8684-9104423BDAB3}"/>
      </w:docPartPr>
      <w:docPartBody>
        <w:p w:rsidR="00E36AFD" w:rsidRDefault="00A526CD" w:rsidP="00A526CD">
          <w:pPr>
            <w:pStyle w:val="916ABA7808CF4ADEAE46E4507E20E73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D3233"/>
    <w:rsid w:val="000E249B"/>
    <w:rsid w:val="00167AC4"/>
    <w:rsid w:val="001B626E"/>
    <w:rsid w:val="002537A1"/>
    <w:rsid w:val="00255395"/>
    <w:rsid w:val="00281485"/>
    <w:rsid w:val="00366CEC"/>
    <w:rsid w:val="00481726"/>
    <w:rsid w:val="004950CD"/>
    <w:rsid w:val="004D542B"/>
    <w:rsid w:val="00580879"/>
    <w:rsid w:val="006C2800"/>
    <w:rsid w:val="006D6EBD"/>
    <w:rsid w:val="006E43C7"/>
    <w:rsid w:val="00747F0A"/>
    <w:rsid w:val="007B7266"/>
    <w:rsid w:val="00805499"/>
    <w:rsid w:val="008C0479"/>
    <w:rsid w:val="008C70BE"/>
    <w:rsid w:val="00901D68"/>
    <w:rsid w:val="00930259"/>
    <w:rsid w:val="00A13F65"/>
    <w:rsid w:val="00A21F0C"/>
    <w:rsid w:val="00A526CD"/>
    <w:rsid w:val="00A97C90"/>
    <w:rsid w:val="00B56AF6"/>
    <w:rsid w:val="00C43982"/>
    <w:rsid w:val="00C95BD9"/>
    <w:rsid w:val="00D05ADC"/>
    <w:rsid w:val="00D27780"/>
    <w:rsid w:val="00D72C86"/>
    <w:rsid w:val="00DA10F2"/>
    <w:rsid w:val="00DB0186"/>
    <w:rsid w:val="00DB6776"/>
    <w:rsid w:val="00DC7172"/>
    <w:rsid w:val="00DE7CE3"/>
    <w:rsid w:val="00DF55F3"/>
    <w:rsid w:val="00DF6648"/>
    <w:rsid w:val="00E143A5"/>
    <w:rsid w:val="00E36AFD"/>
    <w:rsid w:val="00E445BC"/>
    <w:rsid w:val="00E45027"/>
    <w:rsid w:val="00E752AB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752AB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319D83120E114BBA868A770A7F68ED97">
    <w:name w:val="319D83120E114BBA868A770A7F68ED97"/>
    <w:rsid w:val="00A526CD"/>
    <w:rPr>
      <w:lang w:val="fr-FR" w:eastAsia="fr-FR"/>
    </w:rPr>
  </w:style>
  <w:style w:type="paragraph" w:customStyle="1" w:styleId="ABFF861245B649B4ACB1CF6A50B32361">
    <w:name w:val="ABFF861245B649B4ACB1CF6A50B32361"/>
    <w:rsid w:val="00A526CD"/>
    <w:rPr>
      <w:lang w:val="fr-FR" w:eastAsia="fr-FR"/>
    </w:rPr>
  </w:style>
  <w:style w:type="paragraph" w:customStyle="1" w:styleId="916ABA7808CF4ADEAE46E4507E20E73E">
    <w:name w:val="916ABA7808CF4ADEAE46E4507E20E73E"/>
    <w:rsid w:val="00A526CD"/>
    <w:rPr>
      <w:lang w:val="fr-FR" w:eastAsia="fr-FR"/>
    </w:rPr>
  </w:style>
  <w:style w:type="paragraph" w:customStyle="1" w:styleId="23F80BAB64834317B816803534F429D4">
    <w:name w:val="23F80BAB64834317B816803534F429D4"/>
    <w:rsid w:val="00E752AB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L e g a l S t a t e m e n t > C o m p a n y L e g a l S t a t e m e n t < / C o m p a n y L e g a l S t a t e m e n t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n v o i c e _ L b l > I n v o i c e _ L b l < / I n v o i c e _ L b l >  
         < I t e m L b l > I t e m L b l < / I t e m L b l >  
         < N e t W e i g h t L b l > N e t W e i g h t L b l < / N e t W e i g h t L b l >  
         < P a g e L b l > P a g e L b l < / P a g e L b l >  
         < P a g e _ L b l > P a g e _ L b l < / P a g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Q u a n t i t y L b l > Q u a n t i t y L b l < / Q u a n t i t y L b l >  
         < Q u o t e N o > Q u o t e N o < / Q u o t e N o >  
         < Q u o t e N o _ L b l > Q u o t e N o _ L b l < / Q u o t e N o _ L b l >  
         < S a l e s P e r s o n L b l > S a l e s P e r s o n L b l < / S a l e s P e r s o n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h i p m e n t M e t h o d D e s c r i p t i o n _ L b l > S h i p m e n t M e t h o d D e s c r i p t i o n _ L b l < / S h i p m e n t M e t h o d D e s c r i p t i o n _ L b l >  
         < S h o w W o r k D e s c r i p t i o n > S h o w W o r k D e s c r i p t i o n < / S h o w W o r k D e s c r i p t i o n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L b l > V A T R e g N o L b l < / V A T R e g N o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L b l > w a n M a i l B o d y L b l < / w a n M a i l B o d y L b l >  
         < w a n M a i l C l o s i n g L b l > w a n M a i l C l o s i n g L b l < / w a n M a i l C l o s i n g L b l >  
         < w a n M a i l G r e e t i n g L b l > w a n M a i l G r e e t i n g L b l < / w a n M a i l G r e e t i n g L b l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L b l > Y o u r R e f e r e n c e L b l < / Y o u r R e f e r e n c e L b l >  
         < Y o u r R e f e r e n c e _ L b l > Y o u r R e f e r e n c e _ L b l < / Y o u r R e f e r e n c e _ L b l >  
         < L i n e >  
             < C o u n t r y O f M a n u f a c t u r i n g > C o u n t r y O f M a n u f a c t u r i n g < / C o u n t r y O f M a n u f a c t u r i n g >  
             < D e s c r i p t i o n _ L i n e _ L b l > D e s c r i p t i o n _ L i n e _ L b l < / D e s c r i p t i o n _ L i n e _ L b l >  
             < I t e m D e s c r i p t i o n > I t e m D e s c r i p t i o n < / I t e m D e s c r i p t i o n >  
             < L i n e A m o u n t > L i n e A m o u n t < / L i n e A m o u n t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N e t W e i g h t > N e t W e i g h t < / N e t W e i g h t >  
             < P r i c e > P r i c e < / P r i c e >  
             < Q u a n t i t y > Q u a n t i t y < / Q u a n t i t y >  
             < Q u a n t i t y _ L i n e _ L b l > Q u a n t i t y _ L i n e _ L b l < / Q u a n t i t y _ L i n e _ L b l >  
             < T a r i f f > T a r i f f < / T a r i f f >  
             < U n i t P r i c e > U n i t P r i c e < / U n i t P r i c e >  
             < U n i t P r i c e _ L b l > U n i t P r i c e _ L b l < / U n i t P r i c e _ L b l >  
             < V A T A m o u n t > V A T A m o u n t < / V A T A m o u n t >  
             < V A T P c t > V A T P c t < / V A T P c t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73DB35-0AB6-4517-8AA7-2D09A77A59BF}">
  <ds:schemaRefs>
    <ds:schemaRef ds:uri="urn:microsoft-dynamics-nav/reports/Standard_Sales_Pro_Forma_Inv/13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2022-09-21T21:17:00Z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