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3402"/>
        <w:gridCol w:w="3827"/>
      </w:tblGrid>
      <w:tr w:rsidRPr="00C40F07" w:rsidR="00AA20C0" w:rsidTr="00B27299" w14:paraId="5E7A98D1" w14:textId="77777777">
        <w:trPr>
          <w:cantSplit/>
          <w:trHeight w:val="290"/>
        </w:trPr>
        <w:sdt>
          <w:sdtPr>
            <w:rPr>
              <w:sz w:val="18"/>
              <w:szCs w:val="18"/>
              <w:lang w:val="fr-FR"/>
            </w:rPr>
            <w:alias w:val="#Nav: /Header/wanSellToAddress_Lbl"/>
            <w:tag w:val="#Nav: Standard_Sales_Order_Conf/1305"/>
            <w:id w:val="15726838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ellToAddress_Lbl[1]" w:storeItemID="{534044D7-BF80-4F39-BB01-2EBB277C890C}"/>
            <w:text/>
          </w:sdtPr>
          <w:sdtEndPr/>
          <w:sdtContent>
            <w:tc>
              <w:tcPr>
                <w:tcW w:w="1645" w:type="pct"/>
              </w:tcPr>
              <w:p w:rsidRPr="00C40F07" w:rsidR="00AA20C0" w:rsidP="00715109" w:rsidRDefault="00C40F07" w14:paraId="4B428F69" w14:textId="20477DD3">
                <w:pPr>
                  <w:pStyle w:val="Sansinterligne"/>
                  <w:tabs>
                    <w:tab w:val="center" w:pos="1701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wanSellToAddress_Lbl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ShipToAddress_Lbl"/>
            <w:tag w:val="#Nav: Standard_Sales_Order_Conf/1305"/>
            <w:id w:val="11811614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ShipToAddress_Lbl[1]" w:storeItemID="{534044D7-BF80-4F39-BB01-2EBB277C890C}"/>
            <w:text/>
          </w:sdtPr>
          <w:sdtEndPr/>
          <w:sdtContent>
            <w:tc>
              <w:tcPr>
                <w:tcW w:w="1579" w:type="pct"/>
              </w:tcPr>
              <w:p w:rsidRPr="00C40F07" w:rsidR="00AA20C0" w:rsidP="007F67F7" w:rsidRDefault="00AA0569" w14:paraId="538479D9" w14:textId="320085A5">
                <w:pPr>
                  <w:pStyle w:val="Sansinterligne"/>
                  <w:tabs>
                    <w:tab w:val="left" w:pos="945"/>
                  </w:tabs>
                  <w:rPr>
                    <w:sz w:val="18"/>
                    <w:szCs w:val="18"/>
                  </w:rPr>
                </w:pPr>
                <w:proofErr w:type="spellStart"/>
                <w:r w:rsidRPr="00C40F07">
                  <w:rPr>
                    <w:sz w:val="18"/>
                    <w:szCs w:val="18"/>
                  </w:rPr>
                  <w:t>wanShipToAddress_Lbl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fr-FR"/>
            </w:rPr>
            <w:alias w:val="#Nav: /Header/wanBillToAddress_Lbl"/>
            <w:tag w:val="#Nav: Standard_Sales_Order_Conf/1305"/>
            <w:id w:val="-49811285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_Lbl[1]" w:storeItemID="{534044D7-BF80-4F39-BB01-2EBB277C890C}"/>
            <w:text/>
          </w:sdtPr>
          <w:sdtEndPr/>
          <w:sdtContent>
            <w:tc>
              <w:tcPr>
                <w:tcW w:w="1776" w:type="pct"/>
              </w:tcPr>
              <w:p w:rsidRPr="00C40F07" w:rsidR="00AA20C0" w:rsidP="0084232A" w:rsidRDefault="00C40F07" w14:paraId="1C435758" w14:textId="444B7BF5">
                <w:pPr>
                  <w:pStyle w:val="Sous-titre"/>
                  <w:tabs>
                    <w:tab w:val="center" w:pos="1984"/>
                    <w:tab w:val="right" w:pos="3969"/>
                  </w:tabs>
                  <w:rPr>
                    <w:sz w:val="18"/>
                    <w:szCs w:val="18"/>
                    <w:lang w:val="fr-FR"/>
                  </w:rPr>
                </w:pPr>
                <w:proofErr w:type="spellStart"/>
                <w:r w:rsidRPr="00C40F07">
                  <w:rPr>
                    <w:sz w:val="18"/>
                    <w:szCs w:val="18"/>
                    <w:lang w:val="fr-FR"/>
                  </w:rPr>
                  <w:t>wanBillToAddress_Lbl</w:t>
                </w:r>
                <w:proofErr w:type="spellEnd"/>
              </w:p>
            </w:tc>
          </w:sdtContent>
        </w:sdt>
      </w:tr>
      <w:tr w:rsidR="00AA20C0" w:rsidTr="00B27299" w14:paraId="26F2FC6E" w14:textId="77777777">
        <w:trPr>
          <w:cantSplit/>
          <w:trHeight w:val="510"/>
        </w:trPr>
        <w:tc>
          <w:tcPr>
            <w:tcW w:w="1645" w:type="pct"/>
            <w:tcBorders>
              <w:bottom w:val="nil"/>
            </w:tcBorders>
          </w:tcPr>
          <w:p w:rsidR="00AA20C0" w:rsidP="006F1BCF" w:rsidRDefault="005A32D0" w14:paraId="67587DED" w14:textId="7CC061A6">
            <w:pPr>
              <w:pStyle w:val="Sansinterligne"/>
              <w:tabs>
                <w:tab w:val="center" w:pos="1701"/>
                <w:tab w:val="left" w:pos="2355"/>
              </w:tabs>
            </w:pPr>
            <w:sdt>
              <w:sdtPr>
                <w:alias w:val="#Nav: /Header/wanSellToAddress"/>
                <w:tag w:val="#Nav: Standard_Sales_Order_Conf/1305"/>
                <w:id w:val="3449896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SellToAddress[1]" w:storeItemID="{534044D7-BF80-4F39-BB01-2EBB277C890C}"/>
                <w:text/>
              </w:sdtPr>
              <w:sdtEndPr/>
              <w:sdtContent>
                <w:proofErr w:type="spellStart"/>
                <w:r w:rsidRPr="00B27299" w:rsidR="00B27299">
                  <w:t>wanSellToAddress</w:t>
                </w:r>
                <w:proofErr w:type="spellEnd"/>
              </w:sdtContent>
            </w:sdt>
            <w:r w:rsidR="006F1BCF">
              <w:tab/>
            </w:r>
          </w:p>
          <w:p w:rsidRPr="00AA20C0" w:rsidR="006F1BCF" w:rsidP="006F1BCF" w:rsidRDefault="005A32D0" w14:paraId="336B29F1" w14:textId="3F2390FF">
            <w:pPr>
              <w:pStyle w:val="Sansinterligne"/>
              <w:tabs>
                <w:tab w:val="center" w:pos="1701"/>
                <w:tab w:val="left" w:pos="2355"/>
              </w:tabs>
              <w:rPr>
                <w:sz w:val="18"/>
                <w:szCs w:val="18"/>
                <w:lang w:val="fr-FR"/>
              </w:rPr>
            </w:pPr>
            <w:sdt>
              <w:sdtPr>
                <w:rPr>
                  <w:b/>
                  <w:bCs/>
                  <w:sz w:val="18"/>
                  <w:szCs w:val="18"/>
                  <w:lang w:val="fr-FR"/>
                </w:rPr>
                <w:alias w:val="#Nav: /Header/wanOurAccountNo_Lbl"/>
                <w:tag w:val="#Nav: Standard_Sales_Order_Conf/1305"/>
                <w:id w:val="608016018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_Lbl[1]" w:storeItemID="{534044D7-BF80-4F39-BB01-2EBB277C890C}"/>
                <w:text/>
              </w:sdtPr>
              <w:sdtEndPr/>
              <w:sdtContent>
                <w:proofErr w:type="spellStart"/>
                <w:r w:rsidRPr="006F1BCF" w:rsidR="006F1BCF">
                  <w:rPr>
                    <w:b/>
                    <w:bCs/>
                    <w:sz w:val="18"/>
                    <w:szCs w:val="18"/>
                    <w:lang w:val="fr-FR"/>
                  </w:rPr>
                  <w:t>wanOurAccountNo_Lbl</w:t>
                </w:r>
                <w:proofErr w:type="spellEnd"/>
              </w:sdtContent>
            </w:sdt>
            <w:r w:rsidR="00270588">
              <w:rPr>
                <w:b/>
                <w:bCs/>
                <w:sz w:val="18"/>
                <w:szCs w:val="18"/>
                <w:lang w:val="fr-FR"/>
              </w:rPr>
              <w:t xml:space="preserve"> </w:t>
            </w:r>
            <w:r w:rsidR="006F1BCF">
              <w:rPr>
                <w:sz w:val="18"/>
                <w:szCs w:val="18"/>
                <w:lang w:val="fr-FR"/>
              </w:rPr>
              <w:t xml:space="preserve"> </w:t>
            </w:r>
            <w:sdt>
              <w:sdtPr>
                <w:rPr>
                  <w:sz w:val="18"/>
                  <w:szCs w:val="18"/>
                  <w:lang w:val="fr-FR"/>
                </w:rPr>
                <w:alias w:val="#Nav: /Header/wanOurAccountNo"/>
                <w:tag w:val="#Nav: Standard_Sales_Order_Conf/1305"/>
                <w:id w:val="1486667614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wanOurAccountNo[1]" w:storeItemID="{534044D7-BF80-4F39-BB01-2EBB277C890C}"/>
                <w:text/>
              </w:sdtPr>
              <w:sdtEndPr/>
              <w:sdtContent>
                <w:proofErr w:type="spellStart"/>
                <w:r w:rsidR="006F1BCF">
                  <w:rPr>
                    <w:sz w:val="18"/>
                    <w:szCs w:val="18"/>
                    <w:lang w:val="fr-FR"/>
                  </w:rPr>
                  <w:t>wanOurAccountNo</w:t>
                </w:r>
                <w:proofErr w:type="spellEnd"/>
              </w:sdtContent>
            </w:sdt>
          </w:p>
        </w:tc>
        <w:sdt>
          <w:sdtPr>
            <w:alias w:val="#Nav: /Header/wanShipToAddress"/>
            <w:tag w:val="#Nav: Standard_Sales_Order_Conf/1305"/>
            <w:id w:val="-498725124"/>
            <w:placeholder>
              <w:docPart w:val="EE7BE45826194DA0886544EA44F7CD0C"/>
            </w:placeholder>
            <w:dataBinding w:prefixMappings="xmlns:ns0='urn:microsoft-dynamics-nav/reports/Standard_Sales_Order_Conf/1305/'" w:xpath="/ns0:NavWordReportXmlPart[1]/ns0:Header[1]/ns0:wanShipToAddress[1]" w:storeItemID="{534044D7-BF80-4F39-BB01-2EBB277C890C}"/>
            <w:text/>
          </w:sdtPr>
          <w:sdtEndPr/>
          <w:sdtContent>
            <w:tc>
              <w:tcPr>
                <w:tcW w:w="1579" w:type="pct"/>
                <w:tcBorders>
                  <w:bottom w:val="nil"/>
                </w:tcBorders>
              </w:tcPr>
              <w:p w:rsidR="00AA20C0" w:rsidP="00FA4A06" w:rsidRDefault="00AA20C0" w14:paraId="0CABE89D" w14:textId="682375CD">
                <w:pPr>
                  <w:pStyle w:val="Sansinterligne"/>
                  <w:tabs>
                    <w:tab w:val="left" w:pos="495"/>
                  </w:tabs>
                </w:pPr>
                <w:proofErr w:type="spellStart"/>
                <w:r>
                  <w:t>wanShipToAddress</w:t>
                </w:r>
                <w:proofErr w:type="spellEnd"/>
              </w:p>
            </w:tc>
          </w:sdtContent>
        </w:sdt>
        <w:sdt>
          <w:sdtPr>
            <w:alias w:val="#Nav: /Header/wanBillToAddress"/>
            <w:tag w:val="#Nav: Standard_Sales_Order_Conf/1305"/>
            <w:id w:val="25170379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BillToAddress[1]" w:storeItemID="{534044D7-BF80-4F39-BB01-2EBB277C890C}"/>
            <w:text/>
          </w:sdtPr>
          <w:sdtEndPr/>
          <w:sdtContent>
            <w:tc>
              <w:tcPr>
                <w:tcW w:w="1776" w:type="pct"/>
                <w:tcBorders>
                  <w:bottom w:val="nil"/>
                </w:tcBorders>
              </w:tcPr>
              <w:p w:rsidRPr="00456AFC" w:rsidR="00AA20C0" w:rsidP="00D179ED" w:rsidRDefault="00297B04" w14:paraId="123C1B60" w14:textId="42794C3E">
                <w:pPr>
                  <w:pStyle w:val="Sansinterligne"/>
                </w:pPr>
                <w:proofErr w:type="spellStart"/>
                <w:r>
                  <w:t>wanBillToAddress</w:t>
                </w:r>
                <w:proofErr w:type="spellEnd"/>
              </w:p>
            </w:tc>
          </w:sdtContent>
        </w:sdt>
      </w:tr>
    </w:tbl>
    <w:p w:rsidRPr="00FA2DC0" w:rsidR="00245B0E" w:rsidP="00F77E19" w:rsidRDefault="00245B0E" w14:paraId="21C3F972" w14:textId="77777777">
      <w:pPr>
        <w:pStyle w:val="Sansinterligne"/>
        <w:jc w:val="right"/>
        <w:rPr>
          <w:lang w:val="fr-FR"/>
        </w:rPr>
      </w:pPr>
    </w:p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276"/>
        <w:gridCol w:w="2268"/>
        <w:gridCol w:w="1418"/>
        <w:gridCol w:w="1984"/>
        <w:gridCol w:w="3827"/>
      </w:tblGrid>
      <w:tr w:rsidR="00C6095D" w:rsidTr="00B27299" w14:paraId="3436BAB8" w14:textId="2A46C8C7">
        <w:bookmarkStart w:name="_Hlk88149633" w:displacedByCustomXml="next" w:id="0"/>
        <w:sdt>
          <w:sdtPr>
            <w:alias w:val="#Nav: /Header/SalesPersonText_Lbl"/>
            <w:tag w:val="#Nav: Standard_Sales_Order_Conf/1305"/>
            <w:id w:val="-1425419817"/>
            <w:placeholder>
              <w:docPart w:val="3AFF0FDB05CE4BC09441B1EDDE7C99E5"/>
            </w:placeholder>
            <w:dataBinding w:prefixMappings="xmlns:ns0='urn:microsoft-dynamics-nav/reports/Standard_Sales_Order_Conf/1305/'" w:xpath="/ns0:NavWordReportXmlPart[1]/ns0:Header[1]/ns0:SalesPersonText_Lbl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="00C6095D" w:rsidP="00B61749" w:rsidRDefault="00C6095D" w14:paraId="270D1E1D" w14:textId="13DC2176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B5DC039D9A764D20BF42FEAC264042C1"/>
            </w:placeholder>
            <w:dataBinding w:prefixMappings="xmlns:ns0='urn:microsoft-dynamics-nav/reports/Standard_Sales_Order_Conf/1305/'" w:xpath="/ns0:NavWordReportXmlPart[1]/ns0:Header[1]/ns0:ShipmentMethodDescription_Lbl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="00C6095D" w:rsidP="00B61749" w:rsidRDefault="00C6095D" w14:paraId="3D48FDA0" w14:textId="77777777">
                <w:pPr>
                  <w:pStyle w:val="Titre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Order_Conf/1305"/>
            <w:id w:val="199518857"/>
            <w:placeholder>
              <w:docPart w:val="4ED56E8EC44C435EB504E8F65E46615B"/>
            </w:placeholder>
            <w:dataBinding w:prefixMappings="xmlns:ns0='urn:microsoft-dynamics-nav/reports/Standard_Sales_Order_Conf/1305/'" w:xpath="/ns0:NavWordReportXmlPart[1]/ns0:Header[1]/ns0:PaymentTermsDescription_Lbl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="00C6095D" w:rsidP="00B61749" w:rsidRDefault="00C6095D" w14:paraId="7891513E" w14:textId="22C6D74E">
                <w:pPr>
                  <w:pStyle w:val="Titre1"/>
                  <w:outlineLvl w:val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9A1C79" w:rsidR="00C6095D" w:rsidTr="00B27299" w14:paraId="11B4727C" w14:textId="79E6C300">
        <w:sdt>
          <w:sdtPr>
            <w:rPr>
              <w:sz w:val="18"/>
              <w:szCs w:val="18"/>
            </w:rPr>
            <w:alias w:val="#Nav: /Header/SalesPersonName"/>
            <w:tag w:val="#Nav: Standard_Sales_Order_Conf/1305"/>
            <w:id w:val="-2093382796"/>
            <w:placeholder>
              <w:docPart w:val="5F614D2B8D6D4C9093D6E617B2CFF48B"/>
            </w:placeholder>
            <w:dataBinding w:prefixMappings="xmlns:ns0='urn:microsoft-dynamics-nav/reports/Standard_Sales_Order_Conf/1305/'" w:xpath="/ns0:NavWordReportXmlPart[1]/ns0:Header[1]/ns0:SalesPersonName[1]" w:storeItemID="{534044D7-BF80-4F39-BB01-2EBB277C890C}"/>
            <w:text/>
          </w:sdtPr>
          <w:sdtEndPr/>
          <w:sdtContent>
            <w:tc>
              <w:tcPr>
                <w:tcW w:w="3544" w:type="dxa"/>
                <w:gridSpan w:val="2"/>
              </w:tcPr>
              <w:p w:rsidRPr="009A1C79" w:rsidR="00C6095D" w:rsidP="00B61749" w:rsidRDefault="00C6095D" w14:paraId="0F837E58" w14:textId="61916C80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351709F405341069AEFFB1C5F64575A"/>
            </w:placeholder>
            <w:dataBinding w:prefixMappings="xmlns:ns0='urn:microsoft-dynamics-nav/reports/Standard_Sales_Order_Conf/1305/'" w:xpath="/ns0:NavWordReportXmlPart[1]/ns0:Header[1]/ns0:ShipmentMethodDescription[1]" w:storeItemID="{534044D7-BF80-4F39-BB01-2EBB277C890C}"/>
            <w:text/>
          </w:sdtPr>
          <w:sdtEndPr/>
          <w:sdtContent>
            <w:tc>
              <w:tcPr>
                <w:tcW w:w="3402" w:type="dxa"/>
                <w:gridSpan w:val="2"/>
                <w:tcMar>
                  <w:right w:w="0" w:type="dxa"/>
                </w:tcMar>
              </w:tcPr>
              <w:p w:rsidRPr="009A1C79" w:rsidR="00C6095D" w:rsidP="00B61749" w:rsidRDefault="00C6095D" w14:paraId="4292B848" w14:textId="77777777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PaymentTermsDescription"/>
            <w:tag w:val="#Nav: Standard_Sales_Order_Conf/1305"/>
            <w:id w:val="-1577116777"/>
            <w:placeholder>
              <w:docPart w:val="6A272B1532C945DB8FBDE76169186DAB"/>
            </w:placeholder>
            <w:dataBinding w:prefixMappings="xmlns:ns0='urn:microsoft-dynamics-nav/reports/Standard_Sales_Order_Conf/1305/'" w:xpath="/ns0:NavWordReportXmlPart[1]/ns0:Header[1]/ns0:PaymentTermsDescription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C6095D" w:rsidP="00B61749" w:rsidRDefault="00C6095D" w14:paraId="24D3C8D1" w14:textId="3DBB3EF0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PaymentTermsDescription</w:t>
                </w:r>
              </w:p>
            </w:tc>
          </w:sdtContent>
        </w:sdt>
      </w:tr>
      <w:tr w:rsidRPr="009A1C79" w:rsidR="009A1C79" w:rsidTr="00B27299" w14:paraId="00F22792" w14:textId="77777777">
        <w:sdt>
          <w:sdtPr>
            <w:rPr>
              <w:szCs w:val="18"/>
            </w:rPr>
            <w:alias w:val="#Nav: /Header/QuoteNo_Lbl"/>
            <w:tag w:val="#Nav: Standard_Sales_Order_Conf/1305"/>
            <w:id w:val="-629861427"/>
            <w:placeholder>
              <w:docPart w:val="D733AC77639C4711A19B1265C15FE0DA"/>
            </w:placeholder>
            <w:dataBinding w:prefixMappings="xmlns:ns0='urn:microsoft-dynamics-nav/reports/Standard_Sales_Order_Conf/1305/'" w:xpath="/ns0:NavWordReportXmlPart[1]/ns0:Header[1]/ns0:QuoteNo_Lbl[1]" w:storeItemID="{534044D7-BF80-4F39-BB01-2EBB277C890C}"/>
            <w:text/>
          </w:sdtPr>
          <w:sdtEndPr/>
          <w:sdtContent>
            <w:tc>
              <w:tcPr>
                <w:tcW w:w="1276" w:type="dxa"/>
                <w:vAlign w:val="bottom"/>
              </w:tcPr>
              <w:p w:rsidRPr="009A1C79" w:rsidR="009A1C79" w:rsidP="00D164A2" w:rsidRDefault="009A1C79" w14:paraId="1B362A5A" w14:textId="0C0B047F">
                <w:pPr>
                  <w:pStyle w:val="Titre1"/>
                  <w:outlineLvl w:val="0"/>
                  <w:rPr>
                    <w:szCs w:val="18"/>
                  </w:rPr>
                </w:pPr>
                <w:r w:rsidRPr="009A1C79">
                  <w:rPr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szCs w:val="18"/>
            </w:rPr>
            <w:alias w:val="#Nav: /Header/YourReference_Lbl"/>
            <w:tag w:val="#Nav: Standard_Sales_Order_Conf/1305"/>
            <w:id w:val="823017910"/>
            <w:placeholder>
              <w:docPart w:val="BD04518FE8A54E4290550C4AD8DD0B75"/>
            </w:placeholder>
            <w:dataBinding w:prefixMappings="xmlns:ns0='urn:microsoft-dynamics-nav/reports/Standard_Sales_Order_Conf/1305/'" w:xpath="/ns0:NavWordReportXmlPart[1]/ns0:Header[1]/ns0:YourReference_Lbl[1]" w:storeItemID="{534044D7-BF80-4F39-BB01-2EBB277C890C}"/>
            <w:text/>
          </w:sdtPr>
          <w:sdtEndPr/>
          <w:sdtContent>
            <w:tc>
              <w:tcPr>
                <w:tcW w:w="2268" w:type="dxa"/>
                <w:vAlign w:val="bottom"/>
              </w:tcPr>
              <w:p w:rsidRPr="009A1C79" w:rsidR="009A1C79" w:rsidP="00D164A2" w:rsidRDefault="009A1C79" w14:paraId="08039025" w14:textId="3F649221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wanReqDelivDate_Lbl"/>
            <w:tag w:val="#Nav: Standard_Sales_Order_Conf/1305"/>
            <w:id w:val="131668742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_Lbl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  <w:vAlign w:val="bottom"/>
              </w:tcPr>
              <w:p w:rsidRPr="009A1C79" w:rsidR="009A1C79" w:rsidP="00D164A2" w:rsidRDefault="009A1C79" w14:paraId="0BBD9FEE" w14:textId="70BA81AC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A1C79">
                  <w:rPr>
                    <w:szCs w:val="18"/>
                  </w:rPr>
                  <w:t>wanReqDelivDate_Lbl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wanPromDelivDate_Lbl"/>
            <w:tag w:val="#Nav: Standard_Sales_Order_Conf/1305"/>
            <w:id w:val="-192594550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_Lbl[1]" w:storeItemID="{534044D7-BF80-4F39-BB01-2EBB277C890C}"/>
            <w:text/>
          </w:sdtPr>
          <w:sdtEndPr/>
          <w:sdtContent>
            <w:tc>
              <w:tcPr>
                <w:tcW w:w="1984" w:type="dxa"/>
                <w:vAlign w:val="bottom"/>
              </w:tcPr>
              <w:p w:rsidRPr="009A1C79" w:rsidR="009A1C79" w:rsidP="00D164A2" w:rsidRDefault="009A1C79" w14:paraId="0EDAD699" w14:textId="44F03430">
                <w:pPr>
                  <w:spacing w:after="0"/>
                  <w:rPr>
                    <w:sz w:val="18"/>
                    <w:szCs w:val="18"/>
                  </w:rPr>
                </w:pPr>
                <w:proofErr w:type="spellStart"/>
                <w:r w:rsidRPr="00D164A2">
                  <w:rPr>
                    <w:b/>
                    <w:sz w:val="18"/>
                    <w:szCs w:val="18"/>
                  </w:rPr>
                  <w:t>wanPromDelivDate_Lbl</w:t>
                </w:r>
                <w:proofErr w:type="spellEnd"/>
              </w:p>
            </w:tc>
          </w:sdtContent>
        </w:sdt>
        <w:sdt>
          <w:sdtPr>
            <w:rPr>
              <w:szCs w:val="18"/>
              <w:lang w:val="da-DK"/>
            </w:rPr>
            <w:alias w:val="#Nav: /Header/VATRegistrationNo_Lbl"/>
            <w:tag w:val="#Nav: Standard_Sales_Order_Conf/1305"/>
            <w:id w:val="-134077163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_Lbl[1]" w:storeItemID="{534044D7-BF80-4F39-BB01-2EBB277C890C}"/>
            <w:text/>
          </w:sdtPr>
          <w:sdtEndPr/>
          <w:sdtContent>
            <w:tc>
              <w:tcPr>
                <w:tcW w:w="3827" w:type="dxa"/>
                <w:vAlign w:val="bottom"/>
              </w:tcPr>
              <w:p w:rsidRPr="009A1C79" w:rsidR="009A1C79" w:rsidP="00D164A2" w:rsidRDefault="009A1C79" w14:paraId="04AD21B1" w14:textId="613A2644">
                <w:pPr>
                  <w:pStyle w:val="Titre1"/>
                  <w:outlineLvl w:val="0"/>
                  <w:rPr>
                    <w:szCs w:val="18"/>
                    <w:lang w:val="da-DK"/>
                  </w:rPr>
                </w:pPr>
                <w:r w:rsidRPr="009A1C79">
                  <w:rPr>
                    <w:szCs w:val="18"/>
                    <w:lang w:val="da-DK"/>
                  </w:rPr>
                  <w:t>VATRegistrationNo_Lbl</w:t>
                </w:r>
              </w:p>
            </w:tc>
          </w:sdtContent>
        </w:sdt>
      </w:tr>
      <w:tr w:rsidRPr="009A1C79" w:rsidR="009A1C79" w:rsidTr="00B27299" w14:paraId="5F130A93" w14:textId="77777777">
        <w:sdt>
          <w:sdtPr>
            <w:rPr>
              <w:sz w:val="18"/>
              <w:szCs w:val="18"/>
            </w:rPr>
            <w:alias w:val="#Nav: /Header/QuoteNo"/>
            <w:tag w:val="#Nav: Standard_Sales_Order_Conf/1305"/>
            <w:id w:val="-1445924232"/>
            <w:placeholder>
              <w:docPart w:val="FF6A47C08D084CBE803ADAEB6FC0CE9A"/>
            </w:placeholder>
            <w:dataBinding w:prefixMappings="xmlns:ns0='urn:microsoft-dynamics-nav/reports/Standard_Sales_Order_Conf/1305/'" w:xpath="/ns0:NavWordReportXmlPart[1]/ns0:Header[1]/ns0:QuoteNo[1]" w:storeItemID="{534044D7-BF80-4F39-BB01-2EBB277C890C}"/>
            <w:text/>
          </w:sdtPr>
          <w:sdtEndPr/>
          <w:sdtContent>
            <w:tc>
              <w:tcPr>
                <w:tcW w:w="1276" w:type="dxa"/>
              </w:tcPr>
              <w:p w:rsidRPr="009A1C79" w:rsidR="009A1C79" w:rsidP="00843A0E" w:rsidRDefault="009A1C79" w14:paraId="64E4BC37" w14:textId="59CB9BD5">
                <w:pPr>
                  <w:spacing w:after="120"/>
                  <w:rPr>
                    <w:sz w:val="18"/>
                    <w:szCs w:val="18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YourReference"/>
            <w:tag w:val="#Nav: Standard_Sales_Order_Conf/1305"/>
            <w:id w:val="19593183"/>
            <w:placeholder>
              <w:docPart w:val="47E9C4C41BAE4D1E85085F45EDA5090C"/>
            </w:placeholder>
            <w:dataBinding w:prefixMappings="xmlns:ns0='urn:microsoft-dynamics-nav/reports/Standard_Sales_Order_Conf/1305/'" w:xpath="/ns0:NavWordReportXmlPart[1]/ns0:Header[1]/ns0:YourReference[1]" w:storeItemID="{534044D7-BF80-4F39-BB01-2EBB277C890C}"/>
            <w:text/>
          </w:sdtPr>
          <w:sdtEndPr/>
          <w:sdtContent>
            <w:tc>
              <w:tcPr>
                <w:tcW w:w="2268" w:type="dxa"/>
              </w:tcPr>
              <w:p w:rsidRPr="009A1C79" w:rsidR="009A1C79" w:rsidP="00843A0E" w:rsidRDefault="009A1C79" w14:paraId="36158251" w14:textId="11099616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ReqDelivDate"/>
            <w:tag w:val="#Nav: Standard_Sales_Order_Conf/1305"/>
            <w:id w:val="-539746301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ReqDelivDate[1]" w:storeItemID="{534044D7-BF80-4F39-BB01-2EBB277C890C}"/>
            <w:text/>
          </w:sdtPr>
          <w:sdtEndPr/>
          <w:sdtContent>
            <w:tc>
              <w:tcPr>
                <w:tcW w:w="1418" w:type="dxa"/>
                <w:tcMar>
                  <w:right w:w="0" w:type="dxa"/>
                </w:tcMar>
              </w:tcPr>
              <w:p w:rsidRPr="009A1C79" w:rsidR="009A1C79" w:rsidP="006864EF" w:rsidRDefault="00656638" w14:paraId="2DBA5ACD" w14:textId="69BD76EF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wanReqDelivDate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wanPromDelivDate"/>
            <w:tag w:val="#Nav: Standard_Sales_Order_Conf/1305"/>
            <w:id w:val="512507366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PromDelivDate[1]" w:storeItemID="{534044D7-BF80-4F39-BB01-2EBB277C890C}"/>
            <w:text/>
          </w:sdtPr>
          <w:sdtEndPr/>
          <w:sdtContent>
            <w:tc>
              <w:tcPr>
                <w:tcW w:w="1984" w:type="dxa"/>
              </w:tcPr>
              <w:p w:rsidRPr="009A1C79" w:rsidR="009A1C79" w:rsidP="009A1C79" w:rsidRDefault="009A1C79" w14:paraId="723537C9" w14:textId="196EBD3E">
                <w:pPr>
                  <w:spacing w:after="120"/>
                  <w:rPr>
                    <w:sz w:val="18"/>
                    <w:szCs w:val="18"/>
                  </w:rPr>
                </w:pPr>
                <w:proofErr w:type="spellStart"/>
                <w:r w:rsidRPr="009A1C79">
                  <w:rPr>
                    <w:sz w:val="18"/>
                    <w:szCs w:val="18"/>
                  </w:rPr>
                  <w:t>wanPromDelivDate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VATRegistrationNo"/>
            <w:tag w:val="#Nav: Standard_Sales_Order_Conf/1305"/>
            <w:id w:val="323783815"/>
            <w:placeholder>
              <w:docPart w:val="910BC02D351345F398C318E706A2D8EA"/>
            </w:placeholder>
            <w:dataBinding w:prefixMappings="xmlns:ns0='urn:microsoft-dynamics-nav/reports/Standard_Sales_Order_Conf/1305/'" w:xpath="/ns0:NavWordReportXmlPart[1]/ns0:Header[1]/ns0:VATRegistrationNo[1]" w:storeItemID="{534044D7-BF80-4F39-BB01-2EBB277C890C}"/>
            <w:text/>
          </w:sdtPr>
          <w:sdtEndPr/>
          <w:sdtContent>
            <w:tc>
              <w:tcPr>
                <w:tcW w:w="3827" w:type="dxa"/>
              </w:tcPr>
              <w:p w:rsidRPr="009A1C79" w:rsidR="009A1C79" w:rsidP="006864EF" w:rsidRDefault="009A1C79" w14:paraId="7EAA1C77" w14:textId="10FFB0D3">
                <w:pPr>
                  <w:spacing w:after="120"/>
                  <w:rPr>
                    <w:sz w:val="18"/>
                    <w:szCs w:val="18"/>
                    <w:lang w:val="da-DK"/>
                  </w:rPr>
                </w:pPr>
                <w:r w:rsidRPr="009A1C79">
                  <w:rPr>
                    <w:sz w:val="18"/>
                    <w:szCs w:val="18"/>
                    <w:lang w:val="da-DK"/>
                  </w:rPr>
                  <w:t>VATRegistrationNo</w:t>
                </w:r>
              </w:p>
            </w:tc>
          </w:sdtContent>
        </w:sdt>
      </w:tr>
    </w:tbl>
    <w:bookmarkEnd w:displacedByCustomXml="next" w:id="0"/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534044D7-BF80-4F39-BB01-2EBB277C890C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534044D7-BF80-4F39-BB01-2EBB277C890C}"/>
                <w:text/>
              </w:sdtPr>
              <w:sdtEndPr/>
              <w:sdtContent>
                <w:p w:rsidRPr="00E33456" w:rsidR="009C75FB" w:rsidP="00745127" w:rsidRDefault="00A9461D" w14:paraId="4567A2F9" w14:textId="77777777">
                  <w:pPr>
                    <w:pStyle w:val="Sansinterligne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Style w:val="Grilledutableau"/>
        <w:tblW w:w="1077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6379"/>
        <w:gridCol w:w="992"/>
        <w:gridCol w:w="993"/>
        <w:gridCol w:w="708"/>
        <w:gridCol w:w="284"/>
        <w:gridCol w:w="850"/>
        <w:gridCol w:w="567"/>
      </w:tblGrid>
      <w:tr w:rsidRPr="00944D1B" w:rsidR="009801F4" w:rsidTr="00B522B1" w14:paraId="6B67A4E9" w14:textId="56C34E70">
        <w:trPr>
          <w:cantSplit/>
          <w:trHeight w:val="546"/>
          <w:tblHeader/>
        </w:trPr>
        <w:sdt>
          <w:sdtPr>
            <w:rPr>
              <w:szCs w:val="18"/>
            </w:rPr>
            <w:alias w:val="#Nav: /Header/Line/Description_Line_Lbl"/>
            <w:tag w:val="#Nav: Standard_Sales_Order_Conf/1305"/>
            <w:id w:val="154539984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  <w:text/>
          </w:sdtPr>
          <w:sdtEndPr/>
          <w:sdtContent>
            <w:tc>
              <w:tcPr>
                <w:tcW w:w="6379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9801F4" w:rsidRDefault="009801F4" w14:paraId="50264B05" w14:textId="77777777">
                <w:pPr>
                  <w:pStyle w:val="Titre1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Quantity_Line_Lbl"/>
            <w:tag w:val="#Nav: Standard_Sales_Order_Conf/1305"/>
            <w:id w:val="616415257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  <w:text/>
          </w:sdtPr>
          <w:sdtEndPr/>
          <w:sdtContent>
            <w:tc>
              <w:tcPr>
                <w:tcW w:w="992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6818D2F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UnitPrice_Lbl"/>
            <w:tag w:val="#Nav: Standard_Sales_Order_Conf/1305"/>
            <w:id w:val="-1521079236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UnitPrice_Lbl[1]" w:storeItemID="{534044D7-BF80-4F39-BB01-2EBB277C890C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944D1B" w:rsidR="009801F4" w:rsidP="00745127" w:rsidRDefault="009801F4" w14:paraId="19BB4118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UnitPrice_Lbl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944D1B" w:rsidR="009801F4" w:rsidP="00745127" w:rsidRDefault="009801F4" w14:paraId="3FBCE779" w14:textId="77777777">
            <w:pPr>
              <w:pStyle w:val="Titre1"/>
              <w:jc w:val="right"/>
              <w:outlineLvl w:val="0"/>
              <w:rPr>
                <w:szCs w:val="18"/>
              </w:rPr>
            </w:pPr>
          </w:p>
        </w:tc>
        <w:sdt>
          <w:sdtPr>
            <w:rPr>
              <w:szCs w:val="18"/>
            </w:rPr>
            <w:alias w:val="#Nav: /Header/Line/LineAmount_Line_Lbl"/>
            <w:tag w:val="#Nav: Standard_Sales_Order_Conf/1305"/>
            <w:id w:val="1532234539"/>
            <w:placeholder>
              <w:docPart w:val="C33D1ECF429C4D99A4124107468BED6B"/>
            </w:placeholder>
  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  <w:text/>
          </w:sdtPr>
          <w:sdtEndPr/>
          <w:sdtContent>
            <w:tc>
              <w:tcPr>
                <w:tcW w:w="113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944D1B" w:rsidR="009801F4" w:rsidP="00745127" w:rsidRDefault="009801F4" w14:paraId="674C0BA5" w14:textId="77777777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LineAmount_Line_Lbl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Line/VATPct_Line_Lbl"/>
            <w:tag w:val="#Nav: Standard_Sales_Order_Conf/1305"/>
            <w:id w:val="1291246806"/>
            <w:placeholder>
              <w:docPart w:val="CE1B8D68157A4B8E8398CD2186B89228"/>
            </w:placeholder>
            <w:dataBinding w:prefixMappings="xmlns:ns0='urn:microsoft-dynamics-nav/reports/Standard_Sales_Order_Conf/1305/'" w:xpath="/ns0:NavWordReportXmlPart[1]/ns0:Header[1]/ns0:Line[1]/ns0:VATPct_Line_Lbl[1]" w:storeItemID="{534044D7-BF80-4F39-BB01-2EBB277C890C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9801F4" w:rsidP="00745127" w:rsidRDefault="009801F4" w14:paraId="1DA4F2E9" w14:textId="77B946C0">
                <w:pPr>
                  <w:pStyle w:val="Titre1"/>
                  <w:jc w:val="right"/>
                  <w:outlineLvl w:val="0"/>
                  <w:rPr>
                    <w:szCs w:val="18"/>
                  </w:rPr>
                </w:pPr>
                <w:proofErr w:type="spellStart"/>
                <w:r w:rsidRPr="00944D1B">
                  <w:rPr>
                    <w:szCs w:val="18"/>
                  </w:rPr>
                  <w:t>VATPct_Line_Lbl</w:t>
                </w:r>
                <w:proofErr w:type="spellEnd"/>
              </w:p>
            </w:tc>
          </w:sdtContent>
        </w:sdt>
      </w:tr>
      <w:tr w:rsidRPr="00944D1B" w:rsidR="009801F4" w:rsidTr="00B522B1" w14:paraId="43D947A9" w14:textId="5C078E6A">
        <w:trPr>
          <w:trHeight w:val="182"/>
        </w:trPr>
        <w:tc>
          <w:tcPr>
            <w:tcW w:w="6379" w:type="dxa"/>
            <w:tcBorders>
              <w:top w:val="single" w:color="auto" w:sz="4" w:space="0"/>
            </w:tcBorders>
          </w:tcPr>
          <w:p w:rsidRPr="00944D1B" w:rsidR="009801F4" w:rsidP="009801F4" w:rsidRDefault="009801F4" w14:paraId="4B4C8D72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</w:tcBorders>
          </w:tcPr>
          <w:p w:rsidRPr="00944D1B" w:rsidR="009801F4" w:rsidP="00745127" w:rsidRDefault="009801F4" w14:paraId="52DB2A94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944D1B" w:rsidR="009801F4" w:rsidP="00745127" w:rsidRDefault="009801F4" w14:paraId="5C176FD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944D1B" w:rsidR="009801F4" w:rsidP="00745127" w:rsidRDefault="009801F4" w14:paraId="0A297F98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944D1B" w:rsidR="009801F4" w:rsidP="00745127" w:rsidRDefault="009801F4" w14:paraId="1842559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944D1B" w:rsidR="009801F4" w:rsidP="00745127" w:rsidRDefault="009801F4" w14:paraId="28EF5412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872800820"/>
              <w:placeholder>
                <w:docPart w:val="5E0B9CA9064F4017BE1F808C18334CA2"/>
              </w:placeholder>
              <w15:repeatingSectionItem/>
            </w:sdtPr>
            <w:sdtEndPr/>
            <w:sdtContent>
              <w:tr w:rsidRPr="00944D1B" w:rsidR="009801F4" w:rsidTr="00B522B1" w14:paraId="0FB49025" w14:textId="00790F09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9801F4" w:rsidP="009801F4" w:rsidRDefault="005A32D0" w14:paraId="487B206E" w14:textId="1D205BD4">
                    <w:pPr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wanMemoPad"/>
                        <w:tag w:val="#Nav: Standard_Sales_Order_Conf/1305"/>
                        <w:id w:val="1883283846"/>
                        <w:placeholder>
                          <w:docPart w:val="6BA5561752274351ADE0E380ED802BCC"/>
                        </w:placeholder>
                        <w:dataBinding w:prefixMappings="xmlns:ns0='urn:microsoft-dynamics-nav/reports/Standard_Sales_Order_Conf/1305/'" w:xpath="/ns0:NavWordReportXmlPart[1]/ns0:Header[1]/ns0:Line[1]/ns0:wanMemoPad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wanMemoPad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Line/wanQuantity_UOM"/>
                    <w:tag w:val="#Nav: Standard_Sales_Order_Conf/1305"/>
                    <w:id w:val="-989332881"/>
                    <w:placeholder>
                      <w:docPart w:val="F05EDED5851C486CBCF66BA306F932F2"/>
                    </w:placeholder>
                    <w:dataBinding w:prefixMappings="xmlns:ns0='urn:microsoft-dynamics-nav/reports/Standard_Sales_Order_Conf/1305/'" w:xpath="/ns0:NavWordReportXmlPart[1]/ns0:Header[1]/ns0:Line[1]/ns0:wanQuantity_UOM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944D1B" w:rsidR="009801F4" w:rsidP="00745127" w:rsidRDefault="009801F4" w14:paraId="3697EB16" w14:textId="7899C58D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wanQuantity_UOM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683D7E19931741158B87DD80E9D47DDD"/>
                    </w:placeholder>
                    <w:dataBinding w:prefixMappings="xmlns:ns0='urn:microsoft-dynamics-nav/reports/Standard_Sales_Order_Conf/1305/'" w:xpath="/ns0:NavWordReportXmlPart[1]/ns0:Header[1]/ns0:Line[1]/ns0:UnitPric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993" w:type="dxa"/>
                      </w:tcPr>
                      <w:p w:rsidRPr="00944D1B" w:rsidR="009801F4" w:rsidP="00745127" w:rsidRDefault="009801F4" w14:paraId="30F289AE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03050A8819A543138C25DE8A2A757B9A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944D1B" w:rsidR="009801F4" w:rsidP="00745127" w:rsidRDefault="009801F4" w14:paraId="6398ACF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C9751F1B751A41C5B108D6A599E59261"/>
                    </w:placeholder>
                    <w:dataBinding w:prefixMappings="xmlns:ns0='urn:microsoft-dynamics-nav/reports/Standard_Sales_Order_Conf/1305/'" w:xpath="/ns0:NavWordReportXmlPart[1]/ns0:Header[1]/ns0:Line[1]/ns0:LineAmount_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134" w:type="dxa"/>
                        <w:gridSpan w:val="2"/>
                        <w:tcMar>
                          <w:right w:w="0" w:type="dxa"/>
                        </w:tcMar>
                      </w:tcPr>
                      <w:p w:rsidRPr="00944D1B" w:rsidR="009801F4" w:rsidP="00745127" w:rsidRDefault="009801F4" w14:paraId="122AD185" w14:textId="0441D289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sz w:val="18"/>
                            <w:szCs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9801F4" w:rsidP="00745127" w:rsidRDefault="005A32D0" w14:paraId="3F426D3D" w14:textId="7D6F94C0">
                    <w:pPr>
                      <w:jc w:val="right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#Nav: /Header/Line/VATPct_Line"/>
                        <w:tag w:val="#Nav: Standard_Sales_Order_Conf/1305"/>
                        <w:id w:val="1684940473"/>
                        <w:placeholder>
                          <w:docPart w:val="D0715A9BB8264FF6856E3F5BFD422117"/>
                        </w:placeholder>
                        <w:dataBinding w:prefixMappings="xmlns:ns0='urn:microsoft-dynamics-nav/reports/Standard_Sales_Order_Conf/1305/'" w:xpath="/ns0:NavWordReportXmlPart[1]/ns0:Header[1]/ns0:Line[1]/ns0:VATPct_Line[1]" w:storeItemID="{534044D7-BF80-4F39-BB01-2EBB277C890C}"/>
                        <w:text/>
                      </w:sdtPr>
                      <w:sdtEndPr/>
                      <w:sdtContent>
                        <w:proofErr w:type="spellStart"/>
                        <w:r w:rsidRPr="00944D1B" w:rsidR="009801F4">
                          <w:rPr>
                            <w:sz w:val="18"/>
                            <w:szCs w:val="18"/>
                          </w:rPr>
                          <w:t>VATPct_Line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  <w:tr w:rsidRPr="00944D1B" w:rsidR="003F13AE" w:rsidTr="00B522B1" w14:paraId="017DF65C" w14:textId="77777777">
        <w:trPr>
          <w:trHeight w:val="132"/>
        </w:trPr>
        <w:tc>
          <w:tcPr>
            <w:tcW w:w="6379" w:type="dxa"/>
          </w:tcPr>
          <w:p w:rsidRPr="00944D1B" w:rsidR="003F13AE" w:rsidP="008350A8" w:rsidRDefault="003F13AE" w14:paraId="396CFB4B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4" w:space="0"/>
            </w:tcBorders>
          </w:tcPr>
          <w:p w:rsidRPr="00944D1B" w:rsidR="003F13AE" w:rsidP="00745127" w:rsidRDefault="003F13AE" w14:paraId="24F14137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</w:tcPr>
          <w:p w:rsidRPr="00944D1B" w:rsidR="003F13AE" w:rsidP="00745127" w:rsidRDefault="003F13AE" w14:paraId="308BEF41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708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3666CDB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bottom w:val="single" w:color="auto" w:sz="4" w:space="0"/>
            </w:tcBorders>
          </w:tcPr>
          <w:p w:rsidRPr="00944D1B" w:rsidR="003F13AE" w:rsidP="00745127" w:rsidRDefault="003F13AE" w14:paraId="0B6AB1AD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tcMar>
              <w:right w:w="0" w:type="dxa"/>
            </w:tcMar>
          </w:tcPr>
          <w:p w:rsidRPr="00944D1B" w:rsidR="003F13AE" w:rsidP="00745127" w:rsidRDefault="003F13AE" w14:paraId="172F0275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534044D7-BF80-4F39-BB01-2EBB277C890C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768507247"/>
              <w:placeholder>
                <w:docPart w:val="E238E78D8FEF4FA69E7291F61FF50E30"/>
              </w:placeholder>
              <w15:repeatingSectionItem/>
            </w:sdtPr>
            <w:sdtEndPr/>
            <w:sdtContent>
              <w:tr w:rsidRPr="00944D1B" w:rsidR="004F195F" w:rsidTr="00B522B1" w14:paraId="761CE824" w14:textId="77777777">
                <w:trPr>
                  <w:cantSplit/>
                  <w:trHeight w:val="227"/>
                </w:trPr>
                <w:tc>
                  <w:tcPr>
                    <w:tcW w:w="6379" w:type="dxa"/>
                  </w:tcPr>
                  <w:p w:rsidRPr="00944D1B" w:rsidR="004F195F" w:rsidP="008350A8" w:rsidRDefault="004F195F" w14:paraId="14FA0F68" w14:textId="67236D79">
                    <w:pPr>
                      <w:pStyle w:val="Sansinterligne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b/>
                      <w:bCs/>
                      <w:sz w:val="18"/>
                      <w:szCs w:val="18"/>
                      <w:lang w:val="fr-FR"/>
                    </w:rPr>
                    <w:alias w:val="#Nav: /Header/ReportTotalsLine/Description_ReportTotalsLine"/>
                    <w:tag w:val="#Nav: Standard_Sales_Order_Conf/1305"/>
                    <w:id w:val="353313118"/>
                    <w:placeholder>
                      <w:docPart w:val="026EEFED11AF4472BE230548812EE68E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2977" w:type="dxa"/>
                        <w:gridSpan w:val="4"/>
                        <w:tcBorders>
                          <w:top w:val="single" w:color="auto" w:sz="4" w:space="0"/>
                        </w:tcBorders>
                      </w:tcPr>
                      <w:p w:rsidRPr="004F195F" w:rsidR="004F195F" w:rsidP="00745127" w:rsidRDefault="004F195F" w14:paraId="7D4B9A2D" w14:textId="43065A7B">
                        <w:pPr>
                          <w:pStyle w:val="Sansinterligne"/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1C505A30A3F448C990D5723D4FC9077B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534044D7-BF80-4F39-BB01-2EBB277C890C}"/>
                    <w:text/>
                  </w:sdtPr>
                  <w:sdtEndPr/>
                  <w:sdtContent>
                    <w:tc>
                      <w:tcPr>
                        <w:tcW w:w="1417" w:type="dxa"/>
                        <w:gridSpan w:val="2"/>
                        <w:tcBorders>
                          <w:top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944D1B" w:rsidR="004F195F" w:rsidP="00745127" w:rsidRDefault="004F195F" w14:paraId="5866AD8D" w14:textId="552BB743">
                        <w:pPr>
                          <w:pStyle w:val="Sansinterligne"/>
                          <w:jc w:val="right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944D1B">
                          <w:rPr>
                            <w:b/>
                            <w:bCs/>
                            <w:sz w:val="18"/>
                            <w:szCs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944D1B" w:rsidR="009801F4" w:rsidTr="00B522B1" w14:paraId="2CF40FED" w14:textId="77777777">
        <w:trPr>
          <w:trHeight w:val="113"/>
        </w:trPr>
        <w:tc>
          <w:tcPr>
            <w:tcW w:w="6379" w:type="dxa"/>
          </w:tcPr>
          <w:p w:rsidRPr="00944D1B" w:rsidR="009801F4" w:rsidP="008350A8" w:rsidRDefault="009801F4" w14:paraId="54ADB848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2977" w:type="dxa"/>
            <w:gridSpan w:val="4"/>
          </w:tcPr>
          <w:p w:rsidRPr="00944D1B" w:rsidR="009801F4" w:rsidP="00745127" w:rsidRDefault="009801F4" w14:paraId="664EB326" w14:textId="77777777">
            <w:pPr>
              <w:pStyle w:val="Sansinterligne"/>
              <w:rPr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Mar>
              <w:right w:w="0" w:type="dxa"/>
            </w:tcMar>
          </w:tcPr>
          <w:p w:rsidRPr="00944D1B" w:rsidR="009801F4" w:rsidP="00745127" w:rsidRDefault="009801F4" w14:paraId="743B95F0" w14:textId="77777777">
            <w:pPr>
              <w:pStyle w:val="Sansinterligne"/>
              <w:jc w:val="right"/>
              <w:rPr>
                <w:sz w:val="18"/>
                <w:szCs w:val="18"/>
              </w:rPr>
            </w:pPr>
          </w:p>
        </w:tc>
      </w:tr>
      <w:tr w:rsidRPr="00944D1B" w:rsidR="004F195F" w:rsidTr="00B522B1" w14:paraId="67BB359B" w14:textId="77777777">
        <w:trPr>
          <w:cantSplit/>
          <w:trHeight w:val="227"/>
        </w:trPr>
        <w:sdt>
          <w:sdtPr>
            <w:rPr>
              <w:sz w:val="18"/>
              <w:szCs w:val="18"/>
            </w:rPr>
            <w:alias w:val="#Nav: /Header/wanVATClause"/>
            <w:tag w:val="#Nav: Standard_Sales_Order_Conf/1305"/>
            <w:id w:val="-1306230654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wanVATClause[1]" w:storeItemID="{534044D7-BF80-4F39-BB01-2EBB277C890C}"/>
            <w:text/>
          </w:sdtPr>
          <w:sdtEndPr/>
          <w:sdtContent>
            <w:tc>
              <w:tcPr>
                <w:tcW w:w="6379" w:type="dxa"/>
              </w:tcPr>
              <w:p w:rsidRPr="00944D1B" w:rsidR="004F195F" w:rsidP="008350A8" w:rsidRDefault="00BB3436" w14:paraId="510A897C" w14:textId="389911D6">
                <w:pPr>
                  <w:pStyle w:val="Sansinterligne"/>
                  <w:rPr>
                    <w:sz w:val="18"/>
                    <w:szCs w:val="18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wanVATClause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IncludingVATText"/>
            <w:tag w:val="#Nav: Standard_Sales_Order_Conf/1305"/>
            <w:id w:val="1496384203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IncludingVATTex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2977" w:type="dxa"/>
                <w:gridSpan w:val="4"/>
                <w:tcBorders>
                  <w:bottom w:val="single" w:color="auto" w:sz="4" w:space="0"/>
                </w:tcBorders>
              </w:tcPr>
              <w:p w:rsidRPr="00944D1B" w:rsidR="004F195F" w:rsidP="00745127" w:rsidRDefault="004F195F" w14:paraId="4D561FE4" w14:textId="77777777">
                <w:pPr>
                  <w:pStyle w:val="Sansinterligne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lev"/>
              <w:sz w:val="18"/>
              <w:szCs w:val="18"/>
            </w:rPr>
            <w:alias w:val="#Nav: /Header/Totals/TotalAmountIncludingVAT"/>
            <w:tag w:val="#Nav: Standard_Sales_Order_Conf/1305"/>
            <w:id w:val="1661501859"/>
            <w:placeholder>
              <w:docPart w:val="C1F2A0128FE04EFFB02E119FC33FB24D"/>
            </w:placeholder>
            <w:dataBinding w:prefixMappings="xmlns:ns0='urn:microsoft-dynamics-nav/reports/Standard_Sales_Order_Conf/1305/'" w:xpath="/ns0:NavWordReportXmlPart[1]/ns0:Header[1]/ns0:Totals[1]/ns0:TotalAmountIncludingVAT[1]" w:storeItemID="{534044D7-BF80-4F39-BB01-2EBB277C890C}"/>
            <w:text/>
          </w:sdtPr>
          <w:sdtEndPr>
            <w:rPr>
              <w:rStyle w:val="lev"/>
            </w:rPr>
          </w:sdtEndPr>
          <w:sdtContent>
            <w:tc>
              <w:tcPr>
                <w:tcW w:w="1417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944D1B" w:rsidR="004F195F" w:rsidP="00745127" w:rsidRDefault="004F195F" w14:paraId="7C125E5E" w14:textId="77777777">
                <w:pPr>
                  <w:pStyle w:val="Sansinterligne"/>
                  <w:jc w:val="right"/>
                  <w:rPr>
                    <w:rStyle w:val="lev"/>
                    <w:sz w:val="18"/>
                    <w:szCs w:val="18"/>
                  </w:rPr>
                </w:pPr>
                <w:proofErr w:type="spellStart"/>
                <w:r w:rsidRPr="00944D1B">
                  <w:rPr>
                    <w:rStyle w:val="lev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</w:tr>
      <w:tr w:rsidRPr="00820413" w:rsidR="003A348F" w:rsidTr="00E10F51" w14:paraId="6B65D9D4" w14:textId="77777777">
        <w:trPr>
          <w:cantSplit/>
          <w:trHeight w:val="227"/>
        </w:trPr>
        <w:tc>
          <w:tcPr>
            <w:tcW w:w="10773" w:type="dxa"/>
            <w:gridSpan w:val="7"/>
          </w:tcPr>
          <w:p w:rsidR="003A348F" w:rsidP="00745127" w:rsidRDefault="005A32D0" w14:paraId="7BE716E2" w14:textId="3EB5285B">
            <w:pPr>
              <w:pStyle w:val="Sansinterligne"/>
              <w:tabs>
                <w:tab w:val="left" w:pos="3600"/>
              </w:tabs>
              <w:spacing w:before="12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ompanyBankName_Lbl"/>
                <w:tag w:val="#Nav: Standard_Sales_Order_Conf/1305"/>
                <w:id w:val="15579679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BankName"/>
                <w:tag w:val="#Nav: Standard_Sales_Order_Conf/1305"/>
                <w:id w:val="98342358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BankName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CompanyBankName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_Lbl"/>
                <w:tag w:val="#Nav: Standard_Sales_Order_Conf/1305"/>
                <w:id w:val="1167361441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_Lbl[1]" w:storeItemID="{534044D7-BF80-4F39-BB01-2EBB277C890C}"/>
                <w:text/>
              </w:sdtPr>
              <w:sdtEndPr/>
              <w:sdtContent>
                <w:proofErr w:type="spellStart"/>
                <w:r w:rsidR="000E0712">
                  <w:rPr>
                    <w:sz w:val="18"/>
                    <w:szCs w:val="18"/>
                  </w:rPr>
                  <w:t>CompanyIBAN_Lbl</w:t>
                </w:r>
                <w:proofErr w:type="spellEnd"/>
              </w:sdtContent>
            </w:sdt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IBAN"/>
                <w:tag w:val="#Nav: Standard_Sales_Order_Conf/1305"/>
                <w:id w:val="206482459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IBAN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CompanyIBAN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r w:rsidR="000E0712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_Lbl"/>
                <w:tag w:val="#Nav: Standard_Sales_Order_Conf/1305"/>
                <w:id w:val="-714893829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_Lbl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CompanySWIFT_Lbl</w:t>
                </w:r>
                <w:proofErr w:type="spellEnd"/>
              </w:sdtContent>
            </w:sdt>
            <w:r w:rsidR="00F168D5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</w:rPr>
                <w:alias w:val="#Nav: /Header/CompanySWIFT"/>
                <w:tag w:val="#Nav: Standard_Sales_Order_Conf/1305"/>
                <w:id w:val="-120466036"/>
                <w:placeholder>
                  <w:docPart w:val="DefaultPlaceholder_-1854013440"/>
                </w:placeholder>
                <w:dataBinding w:prefixMappings="xmlns:ns0='urn:microsoft-dynamics-nav/reports/Standard_Sales_Order_Conf/1305/'" w:xpath="/ns0:NavWordReportXmlPart[1]/ns0:Header[1]/ns0:CompanySWIFT[1]" w:storeItemID="{534044D7-BF80-4F39-BB01-2EBB277C890C}"/>
                <w:text/>
              </w:sdtPr>
              <w:sdtEndPr/>
              <w:sdtContent>
                <w:proofErr w:type="spellStart"/>
                <w:r w:rsidR="00F168D5">
                  <w:rPr>
                    <w:sz w:val="18"/>
                    <w:szCs w:val="18"/>
                  </w:rPr>
                  <w:t>CompanySWIFT</w:t>
                </w:r>
                <w:proofErr w:type="spellEnd"/>
              </w:sdtContent>
            </w:sdt>
          </w:p>
        </w:tc>
      </w:tr>
    </w:tbl>
    <w:p w:rsidR="001F68D7" w:rsidRDefault="001F68D7" w14:paraId="58D9ADB8" w14:textId="6F8DA686">
      <w:pPr>
        <w:spacing w:after="160" w:line="259" w:lineRule="auto"/>
        <w:rPr>
          <w:sz w:val="12"/>
          <w:szCs w:val="12"/>
        </w:rPr>
      </w:pPr>
    </w:p>
    <w:sectPr w:rsidR="001F68D7" w:rsidSect="007F67F7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32D0" w:rsidP="00E40C63" w:rsidRDefault="005A32D0" w14:paraId="0AE124AB" w14:textId="77777777">
      <w:pPr>
        <w:spacing w:after="0"/>
      </w:pPr>
      <w:r>
        <w:separator/>
      </w:r>
    </w:p>
  </w:endnote>
  <w:endnote w:type="continuationSeparator" w:id="0">
    <w:p w:rsidR="005A32D0" w:rsidP="00E40C63" w:rsidRDefault="005A32D0" w14:paraId="48F450A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534044D7-BF80-4F39-BB01-2EBB277C890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544"/>
      <w:gridCol w:w="3402"/>
      <w:gridCol w:w="3817"/>
    </w:tblGrid>
    <w:tr w:rsidRPr="008B0A5B" w:rsidR="00574725" w:rsidTr="006E6779" w14:paraId="1C21B571" w14:textId="77777777">
      <w:sdt>
        <w:sdtPr>
          <w:rPr>
            <w:sz w:val="18"/>
            <w:szCs w:val="18"/>
          </w:rPr>
          <w:alias w:val="#Nav: /Header/wanCompanyAddress"/>
          <w:tag w:val="#Nav: Standard_Sales_Order_Conf/1305"/>
          <w:id w:val="-215439963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Address[1]" w:storeItemID="{534044D7-BF80-4F39-BB01-2EBB277C890C}"/>
          <w:text/>
        </w:sdtPr>
        <w:sdtEndPr/>
        <w:sdtContent>
          <w:tc>
            <w:tcPr>
              <w:tcW w:w="3544" w:type="dxa"/>
            </w:tcPr>
            <w:p w:rsidRPr="008B0A5B" w:rsidR="00724677" w:rsidP="00724677" w:rsidRDefault="00724677" w14:paraId="23C2894B" w14:textId="112FE293">
              <w:pPr>
                <w:pStyle w:val="Pieddepage"/>
                <w:tabs>
                  <w:tab w:val="clear" w:pos="4680"/>
                  <w:tab w:val="clear" w:pos="9360"/>
                  <w:tab w:val="left" w:pos="1875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wanCompanyAddress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ContactInfo"/>
          <w:tag w:val="#Nav: Standard_Sales_Order_Conf/1305"/>
          <w:id w:val="604083629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ContactInfo[1]" w:storeItemID="{534044D7-BF80-4F39-BB01-2EBB277C890C}"/>
          <w:text/>
        </w:sdtPr>
        <w:sdtEndPr/>
        <w:sdtContent>
          <w:tc>
            <w:tcPr>
              <w:tcW w:w="3402" w:type="dxa"/>
            </w:tcPr>
            <w:p w:rsidRPr="008B0A5B" w:rsidR="008B0A5B" w:rsidP="008B0A5B" w:rsidRDefault="00C40F07" w14:paraId="7919B63E" w14:textId="62B0531D">
              <w:pPr>
                <w:tabs>
                  <w:tab w:val="center" w:pos="2062"/>
                </w:tabs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wanCompanyContactInfo</w:t>
              </w:r>
              <w:proofErr w:type="spellEnd"/>
            </w:p>
          </w:tc>
        </w:sdtContent>
      </w:sdt>
      <w:sdt>
        <w:sdtPr>
          <w:rPr>
            <w:sz w:val="18"/>
            <w:szCs w:val="18"/>
          </w:rPr>
          <w:alias w:val="#Nav: /Header/wanCompanyLegalInfo"/>
          <w:tag w:val="#Nav: Standard_Sales_Order_Conf/1305"/>
          <w:id w:val="-1264224645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wanCompanyLegalInfo[1]" w:storeItemID="{534044D7-BF80-4F39-BB01-2EBB277C890C}"/>
          <w:text/>
        </w:sdtPr>
        <w:sdtEndPr/>
        <w:sdtContent>
          <w:tc>
            <w:tcPr>
              <w:tcW w:w="3817" w:type="dxa"/>
            </w:tcPr>
            <w:p w:rsidRPr="008B0A5B" w:rsidR="008B0A5B" w:rsidP="00C40F07" w:rsidRDefault="00C40F07" w14:paraId="6A716AF9" w14:textId="10D01D56">
              <w:pPr>
                <w:tabs>
                  <w:tab w:val="left" w:pos="2670"/>
                </w:tabs>
                <w:spacing w:after="0"/>
                <w:rPr>
                  <w:sz w:val="18"/>
                  <w:szCs w:val="18"/>
                </w:rPr>
              </w:pPr>
              <w:proofErr w:type="spellStart"/>
              <w:r>
                <w:rPr>
                  <w:sz w:val="18"/>
                  <w:szCs w:val="18"/>
                </w:rPr>
                <w:t>wanCompanyLegalInfo</w:t>
              </w:r>
              <w:proofErr w:type="spellEnd"/>
            </w:p>
          </w:tc>
        </w:sdtContent>
      </w:sdt>
    </w:tr>
  </w:tbl>
  <w:p w:rsidRPr="008B0A5B" w:rsidR="00574725" w:rsidP="008B0A5B" w:rsidRDefault="00574725" w14:paraId="42A0F816" w14:textId="77777777">
    <w:pPr>
      <w:pStyle w:val="Pieddepage"/>
      <w:tabs>
        <w:tab w:val="clear" w:pos="4680"/>
        <w:tab w:val="clear" w:pos="9360"/>
        <w:tab w:val="left" w:pos="219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32D0" w:rsidP="00E40C63" w:rsidRDefault="005A32D0" w14:paraId="026C71B9" w14:textId="77777777">
      <w:pPr>
        <w:spacing w:after="0"/>
      </w:pPr>
      <w:r>
        <w:separator/>
      </w:r>
    </w:p>
  </w:footnote>
  <w:footnote w:type="continuationSeparator" w:id="0">
    <w:p w:rsidR="005A32D0" w:rsidP="00E40C63" w:rsidRDefault="005A32D0" w14:paraId="40AC068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089"/>
      <w:gridCol w:w="3290"/>
      <w:gridCol w:w="1134"/>
      <w:gridCol w:w="992"/>
      <w:gridCol w:w="567"/>
      <w:gridCol w:w="1134"/>
      <w:gridCol w:w="567"/>
    </w:tblGrid>
    <w:tr w:rsidRPr="003A348F" w:rsidR="008F418C" w:rsidTr="00776CC9" w14:paraId="66491B22" w14:textId="77777777">
      <w:sdt>
        <w:sdtPr>
          <w:rPr>
            <w:rStyle w:val="lev"/>
            <w:lang w:val="fr-FR"/>
          </w:rPr>
          <w:alias w:val="#Nav: /Header/CompanyAddress1"/>
          <w:tag w:val="#Nav: Standard_Sales_Order_Conf/1305"/>
          <w:id w:val="1485584341"/>
          <w:placeholder>
            <w:docPart w:val="DefaultPlaceholder_-1854013440"/>
          </w:placeholder>
          <w:dataBinding w:prefixMappings="xmlns:ns0='urn:microsoft-dynamics-nav/reports/Standard_Sales_Order_Conf/1305/'" w:xpath="/ns0:NavWordReportXmlPart[1]/ns0:Header[1]/ns0:CompanyAddress1[1]" w:storeItemID="{534044D7-BF80-4F39-BB01-2EBB277C890C}"/>
          <w:text/>
        </w:sdtPr>
        <w:sdtEndPr>
          <w:rPr>
            <w:rStyle w:val="lev"/>
          </w:rPr>
        </w:sdtEndPr>
        <w:sdtContent>
          <w:tc>
            <w:tcPr>
              <w:tcW w:w="3089" w:type="dxa"/>
            </w:tcPr>
            <w:p w:rsidR="008F418C" w:rsidP="002F0999" w:rsidRDefault="000F4D71" w14:paraId="22C08C17" w14:textId="611BA70A">
              <w:pPr>
                <w:rPr>
                  <w:rStyle w:val="lev"/>
                  <w:lang w:val="fr-FR"/>
                </w:rPr>
              </w:pPr>
              <w:r>
                <w:rPr>
                  <w:rStyle w:val="lev"/>
                  <w:lang w:val="fr-FR"/>
                </w:rPr>
                <w:t>CompanyAddress1</w:t>
              </w:r>
            </w:p>
          </w:tc>
        </w:sdtContent>
      </w:sdt>
      <w:tc>
        <w:tcPr>
          <w:tcW w:w="7684" w:type="dxa"/>
          <w:gridSpan w:val="6"/>
        </w:tcPr>
        <w:p w:rsidRPr="00AA0569" w:rsidR="008F418C" w:rsidP="00776CC9" w:rsidRDefault="005A32D0" w14:paraId="63EFBD48" w14:textId="487A9C07">
          <w:pPr>
            <w:spacing w:after="0"/>
            <w:jc w:val="right"/>
            <w:rPr>
              <w:rStyle w:val="lev"/>
              <w:lang w:val="fr-FR"/>
            </w:rPr>
          </w:pPr>
          <w:sdt>
            <w:sdtPr>
              <w:rPr>
                <w:rStyle w:val="lev"/>
                <w:lang w:val="fr-FR"/>
              </w:rPr>
              <w:alias w:val="#Nav: /Header/Invoice_Lbl"/>
              <w:tag w:val="#Nav: Standard_Sales_Order_Conf/1305"/>
              <w:id w:val="-1808087455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AA0569" w:rsidR="008F418C">
                <w:rPr>
                  <w:rStyle w:val="lev"/>
                  <w:lang w:val="fr-FR"/>
                </w:rPr>
                <w:t>Invoice_Lbl</w:t>
              </w:r>
              <w:proofErr w:type="spellEnd"/>
            </w:sdtContent>
          </w:sdt>
          <w:r w:rsidRPr="00AA0569" w:rsidR="008F418C">
            <w:rPr>
              <w:rStyle w:val="lev"/>
              <w:lang w:val="fr-FR"/>
            </w:rPr>
            <w:t xml:space="preserve"> </w:t>
          </w:r>
          <w:sdt>
            <w:sdtPr>
              <w:rPr>
                <w:rStyle w:val="lev"/>
                <w:lang w:val="fr-FR"/>
              </w:rPr>
              <w:alias w:val="#Nav: /Header/DocumentNo"/>
              <w:tag w:val="#Nav: Standard_Sales_Order_Conf/1305"/>
              <w:id w:val="-816805812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="008F418C">
                <w:rPr>
                  <w:rStyle w:val="lev"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lang w:val="fr-FR"/>
            </w:rPr>
            <w:alias w:val="#Nav: /Header/DocumentDate"/>
            <w:tag w:val="#Nav: Standard_Sales_Order_Conf/1305"/>
            <w:id w:val="484896011"/>
            <w:placeholder>
              <w:docPart w:val="9B5E4B8E804045399D4889C83CF3AFF7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335EEF" w:rsidR="008F418C" w:rsidP="00776CC9" w:rsidRDefault="008F418C" w14:paraId="7F3D6A83" w14:textId="77777777">
              <w:pPr>
                <w:pStyle w:val="Sous-titre"/>
                <w:jc w:val="right"/>
                <w:rPr>
                  <w:lang w:val="fr-FR"/>
                </w:rPr>
              </w:pPr>
              <w:proofErr w:type="spellStart"/>
              <w:r w:rsidRPr="00335EEF">
                <w:rPr>
                  <w:lang w:val="fr-FR"/>
                </w:rPr>
                <w:t>DocumentDate</w:t>
              </w:r>
              <w:proofErr w:type="spellEnd"/>
            </w:p>
          </w:sdtContent>
        </w:sdt>
        <w:p w:rsidRPr="008F418C" w:rsidR="008F418C" w:rsidP="00776CC9" w:rsidRDefault="005A32D0" w14:paraId="246E3D03" w14:textId="5956EA9C">
          <w:pPr>
            <w:pStyle w:val="Sous-titre"/>
            <w:spacing w:after="120"/>
            <w:jc w:val="right"/>
            <w:rPr>
              <w:lang w:val="fr-FR"/>
            </w:rPr>
          </w:pPr>
          <w:sdt>
            <w:sdtPr>
              <w:rPr>
                <w:lang w:val="fr-FR"/>
              </w:rPr>
              <w:alias w:val="#Nav: /Header/Page_Lbl"/>
              <w:tag w:val="#Nav: Standard_Sales_Order_Conf/1305"/>
              <w:id w:val="413125616"/>
              <w:placeholder>
                <w:docPart w:val="4494D3D176E34C678FE7B0B3548CFC21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r w:rsidRPr="00335EEF" w:rsidR="008F418C">
                <w:rPr>
                  <w:lang w:val="fr-FR"/>
                </w:rPr>
                <w:t>Page_Lbl</w:t>
              </w:r>
            </w:sdtContent>
          </w:sdt>
          <w:r w:rsidRPr="00335EEF" w:rsidR="008F418C">
            <w:rPr>
              <w:lang w:val="fr-FR"/>
            </w:rPr>
            <w:t xml:space="preserve">  </w:t>
          </w:r>
          <w:r w:rsidRPr="002F2688" w:rsidR="008F418C">
            <w:fldChar w:fldCharType="begin"/>
          </w:r>
          <w:r w:rsidRPr="00335EEF" w:rsidR="008F418C">
            <w:rPr>
              <w:lang w:val="fr-FR"/>
            </w:rPr>
            <w:instrText xml:space="preserve"> PAGE  \* Arabic  \* MERGEFORMAT </w:instrText>
          </w:r>
          <w:r w:rsidRPr="002F2688" w:rsidR="008F418C"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Pr="002F2688" w:rsidR="008F418C">
            <w:fldChar w:fldCharType="end"/>
          </w:r>
          <w:r w:rsidRPr="00335EEF" w:rsidR="008F418C">
            <w:rPr>
              <w:lang w:val="fr-FR"/>
            </w:rPr>
            <w:t xml:space="preserve"> / </w:t>
          </w:r>
          <w:r w:rsidR="008F418C">
            <w:rPr>
              <w:noProof/>
            </w:rPr>
            <w:fldChar w:fldCharType="begin"/>
          </w:r>
          <w:r w:rsidRPr="00335EEF" w:rsidR="008F418C">
            <w:rPr>
              <w:noProof/>
              <w:lang w:val="fr-FR"/>
            </w:rPr>
            <w:instrText xml:space="preserve"> NUMPAGES  \* Arabic  \* MERGEFORMAT </w:instrText>
          </w:r>
          <w:r w:rsidR="008F418C">
            <w:rPr>
              <w:noProof/>
            </w:rPr>
            <w:fldChar w:fldCharType="separate"/>
          </w:r>
          <w:r w:rsidRPr="00335EEF" w:rsidR="008F418C">
            <w:rPr>
              <w:noProof/>
              <w:lang w:val="fr-FR"/>
            </w:rPr>
            <w:t>2</w:t>
          </w:r>
          <w:r w:rsidR="008F418C">
            <w:rPr>
              <w:noProof/>
            </w:rPr>
            <w:fldChar w:fldCharType="end"/>
          </w:r>
        </w:p>
      </w:tc>
    </w:tr>
    <w:tr w:rsidRPr="00944D1B" w:rsidR="00776CC9" w:rsidTr="00776CC9" w14:paraId="5BBC2D23" w14:textId="77777777">
      <w:tblPrEx>
        <w:tblCellMar>
          <w:right w:w="113" w:type="dxa"/>
        </w:tblCellMar>
      </w:tblPrEx>
      <w:trPr>
        <w:cantSplit/>
        <w:trHeight w:val="546"/>
        <w:tblHeader/>
      </w:trPr>
      <w:sdt>
        <w:sdtPr>
          <w:rPr>
            <w:szCs w:val="18"/>
          </w:rPr>
          <w:alias w:val="#Nav: /Header/Line/Description_Line_Lbl"/>
          <w:tag w:val="#Nav: Standard_Sales_Order_Conf/1305"/>
          <w:id w:val="-203241425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Description_Line_Lbl[1]" w:storeItemID="{534044D7-BF80-4F39-BB01-2EBB277C890C}"/>
          <w:text/>
        </w:sdtPr>
        <w:sdtEndPr/>
        <w:sdtContent>
          <w:tc>
            <w:tcPr>
              <w:tcW w:w="6379" w:type="dxa"/>
              <w:gridSpan w:val="2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3402D74A" w14:textId="77777777">
              <w:pPr>
                <w:pStyle w:val="Titre1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Description_Line_Lbl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Quantity_Line_Lbl"/>
          <w:tag w:val="#Nav: Standard_Sales_Order_Conf/1305"/>
          <w:id w:val="367417715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Quantity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6C0A080C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Quantity_Line_Lbl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UnitPrice_Lbl"/>
          <w:tag w:val="#Nav: Standard_Sales_Order_Conf/1305"/>
          <w:id w:val="-376551249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UnitPrice_Lbl[1]" w:storeItemID="{534044D7-BF80-4F39-BB01-2EBB277C890C}"/>
          <w:text/>
        </w:sdtPr>
        <w:sdtEndPr/>
        <w:sdtContent>
          <w:tc>
            <w:tcPr>
              <w:tcW w:w="992" w:type="dxa"/>
              <w:tcBorders>
                <w:bottom w:val="single" w:color="auto" w:sz="4" w:space="0"/>
              </w:tcBorders>
              <w:vAlign w:val="bottom"/>
            </w:tcPr>
            <w:p w:rsidRPr="00944D1B" w:rsidR="00776CC9" w:rsidP="00776CC9" w:rsidRDefault="00776CC9" w14:paraId="57E3B037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UnitPrice_Lbl</w:t>
              </w:r>
              <w:proofErr w:type="spellEnd"/>
            </w:p>
          </w:tc>
        </w:sdtContent>
      </w:sdt>
      <w:tc>
        <w:tcPr>
          <w:tcW w:w="567" w:type="dxa"/>
          <w:tcBorders>
            <w:bottom w:val="single" w:color="auto" w:sz="4" w:space="0"/>
          </w:tcBorders>
          <w:vAlign w:val="bottom"/>
        </w:tcPr>
        <w:p w:rsidRPr="00944D1B" w:rsidR="00776CC9" w:rsidP="00776CC9" w:rsidRDefault="00776CC9" w14:paraId="54EC118F" w14:textId="77777777">
          <w:pPr>
            <w:pStyle w:val="Titre1"/>
            <w:jc w:val="right"/>
            <w:outlineLvl w:val="0"/>
            <w:rPr>
              <w:szCs w:val="18"/>
            </w:rPr>
          </w:pPr>
        </w:p>
      </w:tc>
      <w:sdt>
        <w:sdtPr>
          <w:rPr>
            <w:szCs w:val="18"/>
          </w:rPr>
          <w:alias w:val="#Nav: /Header/Line/LineAmount_Line_Lbl"/>
          <w:tag w:val="#Nav: Standard_Sales_Order_Conf/1305"/>
          <w:id w:val="-1521308041"/>
          <w:placeholder>
            <w:docPart w:val="F92940ED750341C4AEBF803173464171"/>
          </w:placeholder>
          <w:dataBinding w:prefixMappings="xmlns:ns0='urn:microsoft-dynamics-nav/reports/Standard_Sales_Order_Conf/1305/'" w:xpath="/ns0:NavWordReportXmlPart[1]/ns0:Header[1]/ns0:Line[1]/ns0:LineAmount_Line_Lbl[1]" w:storeItemID="{534044D7-BF80-4F39-BB01-2EBB277C890C}"/>
          <w:text/>
        </w:sdtPr>
        <w:sdtEndPr/>
        <w:sdtContent>
          <w:tc>
            <w:tcPr>
              <w:tcW w:w="1134" w:type="dxa"/>
              <w:tcBorders>
                <w:bottom w:val="single" w:color="auto" w:sz="4" w:space="0"/>
              </w:tcBorders>
              <w:tcMar>
                <w:right w:w="0" w:type="dxa"/>
              </w:tcMar>
              <w:vAlign w:val="bottom"/>
            </w:tcPr>
            <w:p w:rsidRPr="00944D1B" w:rsidR="00776CC9" w:rsidP="00776CC9" w:rsidRDefault="00776CC9" w14:paraId="7F6A8425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LineAmount_Line_Lbl</w:t>
              </w:r>
              <w:proofErr w:type="spellEnd"/>
            </w:p>
          </w:tc>
        </w:sdtContent>
      </w:sdt>
      <w:sdt>
        <w:sdtPr>
          <w:rPr>
            <w:szCs w:val="18"/>
          </w:rPr>
          <w:alias w:val="#Nav: /Header/Line/VATPct_Line_Lbl"/>
          <w:tag w:val="#Nav: Standard_Sales_Order_Conf/1305"/>
          <w:id w:val="2095976510"/>
          <w:placeholder>
            <w:docPart w:val="7BECBE18CEF04507B084430683B0775D"/>
          </w:placeholder>
          <w:dataBinding w:prefixMappings="xmlns:ns0='urn:microsoft-dynamics-nav/reports/Standard_Sales_Order_Conf/1305/'" w:xpath="/ns0:NavWordReportXmlPart[1]/ns0:Header[1]/ns0:Line[1]/ns0:VATPct_Line_Lbl[1]" w:storeItemID="{534044D7-BF80-4F39-BB01-2EBB277C890C}"/>
          <w:text/>
        </w:sdtPr>
        <w:sdtEndPr/>
        <w:sdtContent>
          <w:tc>
            <w:tcPr>
              <w:tcW w:w="567" w:type="dxa"/>
              <w:tcBorders>
                <w:bottom w:val="single" w:color="auto" w:sz="4" w:space="0"/>
              </w:tcBorders>
              <w:vAlign w:val="bottom"/>
            </w:tcPr>
            <w:p w:rsidR="00776CC9" w:rsidP="00776CC9" w:rsidRDefault="00776CC9" w14:paraId="345C808B" w14:textId="77777777">
              <w:pPr>
                <w:pStyle w:val="Titre1"/>
                <w:jc w:val="right"/>
                <w:outlineLvl w:val="0"/>
                <w:rPr>
                  <w:szCs w:val="18"/>
                </w:rPr>
              </w:pPr>
              <w:proofErr w:type="spellStart"/>
              <w:r w:rsidRPr="00944D1B">
                <w:rPr>
                  <w:szCs w:val="18"/>
                </w:rPr>
                <w:t>VATPct_Line_Lbl</w:t>
              </w:r>
              <w:proofErr w:type="spellEnd"/>
            </w:p>
          </w:tc>
        </w:sdtContent>
      </w:sdt>
    </w:tr>
  </w:tbl>
  <w:p w:rsidRPr="00335EEF" w:rsidR="00D6006D" w:rsidP="00235CC6" w:rsidRDefault="00D6006D" w14:paraId="1DA2E41C" w14:textId="77777777">
    <w:pPr>
      <w:pStyle w:val="En-tte"/>
      <w:ind w:right="141"/>
      <w:rPr>
        <w:b/>
        <w:sz w:val="12"/>
        <w:szCs w:val="12"/>
        <w:lang w:val="fr-FR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77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1701"/>
      <w:gridCol w:w="5811"/>
    </w:tblGrid>
    <w:tr w:rsidRPr="003A348F" w:rsidR="003F13AE" w:rsidTr="00B27299" w14:paraId="43D73066" w14:textId="77777777">
      <w:tc>
        <w:tcPr>
          <w:tcW w:w="3261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534044D7-BF80-4F39-BB01-2EBB277C890C}"/>
            <w:picture/>
          </w:sdtPr>
          <w:sdtEndPr/>
          <w:sdtContent>
            <w:p w:rsidR="003F13AE" w:rsidP="00AA20C0" w:rsidRDefault="003F13AE" w14:paraId="30D60731" w14:textId="34F5F7B9">
              <w:pPr>
                <w:pStyle w:val="Titre"/>
                <w:rPr>
                  <w:lang w:val="fr-FR"/>
                </w:rPr>
              </w:pPr>
              <w:r>
                <w:rPr>
                  <w:noProof/>
                </w:rPr>
                <w:drawing>
                  <wp:inline distT="0" distB="0" distL="0" distR="0" wp14:anchorId="5B2D38EA" wp14:editId="7EBF266F">
                    <wp:extent cx="2000250" cy="11715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001186" cy="1172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1701" w:type="dxa"/>
        </w:tcPr>
        <w:p w:rsidRPr="003F13AE" w:rsidR="003F13AE" w:rsidP="00AA20C0" w:rsidRDefault="003F13AE" w14:paraId="557ECD44" w14:textId="0C582341">
          <w:pPr>
            <w:pStyle w:val="Titre"/>
            <w:rPr>
              <w:sz w:val="18"/>
              <w:szCs w:val="18"/>
              <w:lang w:val="fr-FR"/>
            </w:rPr>
          </w:pPr>
        </w:p>
      </w:tc>
      <w:tc>
        <w:tcPr>
          <w:tcW w:w="5811" w:type="dxa"/>
        </w:tcPr>
        <w:p w:rsidRPr="00B27299" w:rsidR="003F13AE" w:rsidP="00AA20C0" w:rsidRDefault="005A32D0" w14:paraId="4970DDDA" w14:textId="55D48853">
          <w:pPr>
            <w:pStyle w:val="Titre"/>
            <w:jc w:val="right"/>
            <w:rPr>
              <w:b/>
              <w:bCs/>
              <w:lang w:val="fr-FR"/>
            </w:rPr>
          </w:pPr>
          <w:sdt>
            <w:sdtPr>
              <w:rPr>
                <w:b/>
                <w:bCs/>
                <w:lang w:val="fr-FR"/>
              </w:rPr>
              <w:alias w:val="#Nav: /Header/Invoice_Lbl"/>
              <w:tag w:val="#Nav: Standard_Sales_Order_Conf/1305"/>
              <w:id w:val="-1617909868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Invoice_Lbl[1]" w:storeItemID="{534044D7-BF80-4F39-BB01-2EBB277C890C}"/>
              <w:text/>
            </w:sdtPr>
            <w:sdtEndPr/>
            <w:sdtContent>
              <w:proofErr w:type="spellStart"/>
              <w:r w:rsidRPr="00B27299" w:rsidR="003F13AE">
                <w:rPr>
                  <w:b/>
                  <w:bCs/>
                  <w:lang w:val="fr-FR"/>
                </w:rPr>
                <w:t>Invoice_Lbl</w:t>
              </w:r>
              <w:proofErr w:type="spellEnd"/>
            </w:sdtContent>
          </w:sdt>
          <w:r w:rsidRPr="00B27299" w:rsidR="003F13AE">
            <w:rPr>
              <w:b/>
              <w:bCs/>
              <w:lang w:val="fr-FR"/>
            </w:rPr>
            <w:t xml:space="preserve"> </w:t>
          </w:r>
          <w:sdt>
            <w:sdtPr>
              <w:rPr>
                <w:b/>
                <w:bCs/>
                <w:lang w:val="fr-FR"/>
              </w:rPr>
              <w:alias w:val="#Nav: /Header/DocumentNo"/>
              <w:tag w:val="#Nav: Standard_Sales_Order_Conf/1305"/>
              <w:id w:val="-1661532074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DocumentNo[1]" w:storeItemID="{534044D7-BF80-4F39-BB01-2EBB277C890C}"/>
              <w:text/>
            </w:sdtPr>
            <w:sdtEndPr/>
            <w:sdtContent>
              <w:proofErr w:type="spellStart"/>
              <w:r w:rsidR="003F13AE">
                <w:rPr>
                  <w:b/>
                  <w:bCs/>
                  <w:lang w:val="fr-FR"/>
                </w:rPr>
                <w:t>DocumentNo</w:t>
              </w:r>
              <w:proofErr w:type="spellEnd"/>
            </w:sdtContent>
          </w:sdt>
        </w:p>
        <w:sdt>
          <w:sdtPr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alias w:val="#Nav: /Header/DocumentDate"/>
            <w:tag w:val="#Nav: Standard_Sales_Order_Conf/1305"/>
            <w:id w:val="832561865"/>
            <w:placeholder>
              <w:docPart w:val="5C7EA656F3EB46EF9D9830DB5614E2D5"/>
            </w:placeholder>
            <w:dataBinding w:prefixMappings="xmlns:ns0='urn:microsoft-dynamics-nav/reports/Standard_Sales_Order_Conf/1305/'" w:xpath="/ns0:NavWordReportXmlPart[1]/ns0:Header[1]/ns0:DocumentDate[1]" w:storeItemID="{534044D7-BF80-4F39-BB01-2EBB277C890C}"/>
            <w:text/>
          </w:sdtPr>
          <w:sdtEndPr/>
          <w:sdtContent>
            <w:p w:rsidRPr="00724677" w:rsidR="003F13AE" w:rsidP="00AA20C0" w:rsidRDefault="003F13AE" w14:paraId="09FBD994" w14:textId="77777777">
              <w:pPr>
                <w:pStyle w:val="Sous-titre"/>
                <w:jc w:val="right"/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</w:pPr>
              <w:proofErr w:type="spellStart"/>
              <w:r w:rsidRPr="00724677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DocumentDate</w:t>
              </w:r>
              <w:proofErr w:type="spellEnd"/>
            </w:p>
          </w:sdtContent>
        </w:sdt>
        <w:p w:rsidRPr="00724677" w:rsidR="003F13AE" w:rsidP="00AA20C0" w:rsidRDefault="005A32D0" w14:paraId="1DD6AD07" w14:textId="77777777">
          <w:pPr>
            <w:pStyle w:val="Sous-titre"/>
            <w:jc w:val="right"/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</w:pPr>
          <w:sdt>
            <w:sdtPr>
              <w:rPr>
                <w:rFonts w:asciiTheme="majorHAnsi" w:hAnsiTheme="majorHAnsi"/>
                <w:b/>
                <w:bCs/>
                <w:sz w:val="24"/>
                <w:szCs w:val="24"/>
                <w:lang w:val="fr-FR"/>
              </w:rPr>
              <w:alias w:val="#Nav: /Header/Page_Lbl"/>
              <w:tag w:val="#Nav: Standard_Sales_Order_Conf/1305"/>
              <w:id w:val="1447419442"/>
              <w:placeholder>
                <w:docPart w:val="8A47997924104CD78B379DECF5317798"/>
              </w:placeholder>
              <w:dataBinding w:prefixMappings="xmlns:ns0='urn:microsoft-dynamics-nav/reports/Standard_Sales_Order_Conf/1305/'" w:xpath="/ns0:NavWordReportXmlPart[1]/ns0:Header[1]/ns0:Page_Lbl[1]" w:storeItemID="{534044D7-BF80-4F39-BB01-2EBB277C890C}"/>
              <w:text/>
            </w:sdtPr>
            <w:sdtEndPr/>
            <w:sdtContent>
              <w:proofErr w:type="spellStart"/>
              <w:r w:rsidRPr="00724677" w:rsidR="003F13AE">
                <w:rPr>
                  <w:rFonts w:asciiTheme="majorHAnsi" w:hAnsiTheme="majorHAnsi"/>
                  <w:b/>
                  <w:bCs/>
                  <w:sz w:val="24"/>
                  <w:szCs w:val="24"/>
                  <w:lang w:val="fr-FR"/>
                </w:rPr>
                <w:t>Page_Lbl</w:t>
              </w:r>
              <w:proofErr w:type="spellEnd"/>
            </w:sdtContent>
          </w:sdt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PAGE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 xml:space="preserve"> / 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begin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instrText xml:space="preserve"> NUMPAGES  \* Arabic  \* MERGEFORMAT </w:instrTex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separate"/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t>1</w:t>
          </w:r>
          <w:r w:rsidRPr="00724677" w:rsidR="003F13AE">
            <w:rPr>
              <w:rFonts w:asciiTheme="majorHAnsi" w:hAnsiTheme="majorHAnsi"/>
              <w:b/>
              <w:bCs/>
              <w:sz w:val="24"/>
              <w:szCs w:val="24"/>
              <w:lang w:val="fr-FR"/>
            </w:rPr>
            <w:fldChar w:fldCharType="end"/>
          </w:r>
        </w:p>
        <w:p w:rsidRPr="00B27299" w:rsidR="003F13AE" w:rsidP="00AA20C0" w:rsidRDefault="003F13AE" w14:paraId="22C40E7D" w14:textId="77777777">
          <w:pPr>
            <w:pStyle w:val="En-tte"/>
            <w:jc w:val="right"/>
            <w:rPr>
              <w:rFonts w:asciiTheme="majorHAnsi" w:hAnsiTheme="majorHAnsi"/>
              <w:b/>
              <w:bCs/>
              <w:sz w:val="36"/>
              <w:lang w:val="fr-FR"/>
            </w:rPr>
          </w:pPr>
        </w:p>
      </w:tc>
    </w:tr>
  </w:tbl>
  <w:p w:rsidRPr="002F4DEB" w:rsidR="002F2688" w:rsidRDefault="002F2688" w14:paraId="31688C4D" w14:textId="77777777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224A3"/>
    <w:rsid w:val="00032E69"/>
    <w:rsid w:val="000357EB"/>
    <w:rsid w:val="00052BBA"/>
    <w:rsid w:val="00054618"/>
    <w:rsid w:val="00070EE8"/>
    <w:rsid w:val="00074151"/>
    <w:rsid w:val="000844A3"/>
    <w:rsid w:val="000948D6"/>
    <w:rsid w:val="000A665A"/>
    <w:rsid w:val="000C007A"/>
    <w:rsid w:val="000D5A6D"/>
    <w:rsid w:val="000E0712"/>
    <w:rsid w:val="000E071F"/>
    <w:rsid w:val="000E0C76"/>
    <w:rsid w:val="000F4D71"/>
    <w:rsid w:val="00103846"/>
    <w:rsid w:val="0011793B"/>
    <w:rsid w:val="00126D5A"/>
    <w:rsid w:val="00134A71"/>
    <w:rsid w:val="001410CF"/>
    <w:rsid w:val="00151C73"/>
    <w:rsid w:val="00151E88"/>
    <w:rsid w:val="00151E92"/>
    <w:rsid w:val="001621D9"/>
    <w:rsid w:val="001637BA"/>
    <w:rsid w:val="001643F1"/>
    <w:rsid w:val="00181CB7"/>
    <w:rsid w:val="001A4CBD"/>
    <w:rsid w:val="001B793C"/>
    <w:rsid w:val="001C570D"/>
    <w:rsid w:val="001D1CE2"/>
    <w:rsid w:val="001D5AC3"/>
    <w:rsid w:val="001D6807"/>
    <w:rsid w:val="001F68D7"/>
    <w:rsid w:val="0020108A"/>
    <w:rsid w:val="002220D6"/>
    <w:rsid w:val="00225D84"/>
    <w:rsid w:val="0023524F"/>
    <w:rsid w:val="00235CA0"/>
    <w:rsid w:val="00235CC6"/>
    <w:rsid w:val="002371BA"/>
    <w:rsid w:val="002411A3"/>
    <w:rsid w:val="002435FB"/>
    <w:rsid w:val="00245B0E"/>
    <w:rsid w:val="002604C3"/>
    <w:rsid w:val="00261876"/>
    <w:rsid w:val="0026269B"/>
    <w:rsid w:val="002669DB"/>
    <w:rsid w:val="00267789"/>
    <w:rsid w:val="00270588"/>
    <w:rsid w:val="00273BA9"/>
    <w:rsid w:val="002952C4"/>
    <w:rsid w:val="0029628E"/>
    <w:rsid w:val="00297B04"/>
    <w:rsid w:val="002A29DF"/>
    <w:rsid w:val="002A382C"/>
    <w:rsid w:val="002A4A93"/>
    <w:rsid w:val="002B6B46"/>
    <w:rsid w:val="002C4E66"/>
    <w:rsid w:val="002E2A56"/>
    <w:rsid w:val="002F0999"/>
    <w:rsid w:val="002F2688"/>
    <w:rsid w:val="002F4DEB"/>
    <w:rsid w:val="002F64E6"/>
    <w:rsid w:val="00335EEF"/>
    <w:rsid w:val="00337723"/>
    <w:rsid w:val="00355E20"/>
    <w:rsid w:val="00361705"/>
    <w:rsid w:val="00372A9D"/>
    <w:rsid w:val="00374316"/>
    <w:rsid w:val="0038349C"/>
    <w:rsid w:val="0038488E"/>
    <w:rsid w:val="00394029"/>
    <w:rsid w:val="003A11C9"/>
    <w:rsid w:val="003A31D7"/>
    <w:rsid w:val="003A348F"/>
    <w:rsid w:val="003A7E69"/>
    <w:rsid w:val="003B1D59"/>
    <w:rsid w:val="003D120B"/>
    <w:rsid w:val="003D4B80"/>
    <w:rsid w:val="003E2178"/>
    <w:rsid w:val="003F13AE"/>
    <w:rsid w:val="003F77E2"/>
    <w:rsid w:val="00400EF7"/>
    <w:rsid w:val="004604A5"/>
    <w:rsid w:val="00492354"/>
    <w:rsid w:val="004A4D71"/>
    <w:rsid w:val="004B0FA2"/>
    <w:rsid w:val="004B22F6"/>
    <w:rsid w:val="004B47ED"/>
    <w:rsid w:val="004B6FE5"/>
    <w:rsid w:val="004C60A5"/>
    <w:rsid w:val="004F195F"/>
    <w:rsid w:val="004F2432"/>
    <w:rsid w:val="00504DE9"/>
    <w:rsid w:val="0051660C"/>
    <w:rsid w:val="00524FE6"/>
    <w:rsid w:val="00543913"/>
    <w:rsid w:val="00552846"/>
    <w:rsid w:val="00563DCD"/>
    <w:rsid w:val="00563FB1"/>
    <w:rsid w:val="005675D2"/>
    <w:rsid w:val="005731CF"/>
    <w:rsid w:val="00574725"/>
    <w:rsid w:val="00584BBD"/>
    <w:rsid w:val="00587157"/>
    <w:rsid w:val="00590DC0"/>
    <w:rsid w:val="00595F7F"/>
    <w:rsid w:val="005963DE"/>
    <w:rsid w:val="005A0994"/>
    <w:rsid w:val="005A32D0"/>
    <w:rsid w:val="005D6DA2"/>
    <w:rsid w:val="005F2559"/>
    <w:rsid w:val="005F5EC9"/>
    <w:rsid w:val="005F6BCC"/>
    <w:rsid w:val="0060202A"/>
    <w:rsid w:val="00610A30"/>
    <w:rsid w:val="00612ABF"/>
    <w:rsid w:val="006245DA"/>
    <w:rsid w:val="00654762"/>
    <w:rsid w:val="00656638"/>
    <w:rsid w:val="00662427"/>
    <w:rsid w:val="0067225B"/>
    <w:rsid w:val="00675FB4"/>
    <w:rsid w:val="00676789"/>
    <w:rsid w:val="00677AD5"/>
    <w:rsid w:val="0068273F"/>
    <w:rsid w:val="00683CCE"/>
    <w:rsid w:val="00684EEB"/>
    <w:rsid w:val="006864EF"/>
    <w:rsid w:val="006907F2"/>
    <w:rsid w:val="006A0DA0"/>
    <w:rsid w:val="006A2297"/>
    <w:rsid w:val="006A2A7B"/>
    <w:rsid w:val="006B0EC4"/>
    <w:rsid w:val="006B5180"/>
    <w:rsid w:val="006C30D9"/>
    <w:rsid w:val="006C4581"/>
    <w:rsid w:val="006D4B90"/>
    <w:rsid w:val="006D64AE"/>
    <w:rsid w:val="006E6779"/>
    <w:rsid w:val="006F1BCF"/>
    <w:rsid w:val="006F2626"/>
    <w:rsid w:val="0071439C"/>
    <w:rsid w:val="00715109"/>
    <w:rsid w:val="00716E24"/>
    <w:rsid w:val="007220FB"/>
    <w:rsid w:val="00724677"/>
    <w:rsid w:val="007379E2"/>
    <w:rsid w:val="00741F6B"/>
    <w:rsid w:val="00745127"/>
    <w:rsid w:val="007537BA"/>
    <w:rsid w:val="00760FA8"/>
    <w:rsid w:val="00765190"/>
    <w:rsid w:val="00766078"/>
    <w:rsid w:val="007732D4"/>
    <w:rsid w:val="00776CC9"/>
    <w:rsid w:val="007773B8"/>
    <w:rsid w:val="00777ADC"/>
    <w:rsid w:val="00797305"/>
    <w:rsid w:val="007A0A2F"/>
    <w:rsid w:val="007B235B"/>
    <w:rsid w:val="007C1F35"/>
    <w:rsid w:val="007E323C"/>
    <w:rsid w:val="007E3D01"/>
    <w:rsid w:val="007E7142"/>
    <w:rsid w:val="007F67F7"/>
    <w:rsid w:val="00802B5B"/>
    <w:rsid w:val="00815D27"/>
    <w:rsid w:val="00817EE6"/>
    <w:rsid w:val="00820262"/>
    <w:rsid w:val="00820DA4"/>
    <w:rsid w:val="00826088"/>
    <w:rsid w:val="008350A8"/>
    <w:rsid w:val="00836184"/>
    <w:rsid w:val="0084232A"/>
    <w:rsid w:val="00844D12"/>
    <w:rsid w:val="00845DAF"/>
    <w:rsid w:val="00845E08"/>
    <w:rsid w:val="008533EF"/>
    <w:rsid w:val="00856BBF"/>
    <w:rsid w:val="00872DCE"/>
    <w:rsid w:val="00873A5E"/>
    <w:rsid w:val="008769CC"/>
    <w:rsid w:val="008B0A5B"/>
    <w:rsid w:val="008C3901"/>
    <w:rsid w:val="008D7475"/>
    <w:rsid w:val="008E5E91"/>
    <w:rsid w:val="008E766D"/>
    <w:rsid w:val="008F0A38"/>
    <w:rsid w:val="008F418C"/>
    <w:rsid w:val="009072D1"/>
    <w:rsid w:val="00911B29"/>
    <w:rsid w:val="0092542A"/>
    <w:rsid w:val="00926FD7"/>
    <w:rsid w:val="00933DB5"/>
    <w:rsid w:val="00943A17"/>
    <w:rsid w:val="00944D1B"/>
    <w:rsid w:val="009453BC"/>
    <w:rsid w:val="00954C6C"/>
    <w:rsid w:val="00966D04"/>
    <w:rsid w:val="00973BEA"/>
    <w:rsid w:val="009801F4"/>
    <w:rsid w:val="00982950"/>
    <w:rsid w:val="00991278"/>
    <w:rsid w:val="0099175E"/>
    <w:rsid w:val="009943A4"/>
    <w:rsid w:val="00997858"/>
    <w:rsid w:val="009A1C79"/>
    <w:rsid w:val="009B485A"/>
    <w:rsid w:val="009C75FB"/>
    <w:rsid w:val="009D508B"/>
    <w:rsid w:val="009D6FE7"/>
    <w:rsid w:val="009E16EA"/>
    <w:rsid w:val="009E251E"/>
    <w:rsid w:val="009E4F58"/>
    <w:rsid w:val="009F21B5"/>
    <w:rsid w:val="00A00B95"/>
    <w:rsid w:val="00A01AB9"/>
    <w:rsid w:val="00A048EC"/>
    <w:rsid w:val="00A11E4E"/>
    <w:rsid w:val="00A30C38"/>
    <w:rsid w:val="00A42BE5"/>
    <w:rsid w:val="00A476F1"/>
    <w:rsid w:val="00A76642"/>
    <w:rsid w:val="00A76F36"/>
    <w:rsid w:val="00A9010E"/>
    <w:rsid w:val="00A940EF"/>
    <w:rsid w:val="00A9461D"/>
    <w:rsid w:val="00A9726D"/>
    <w:rsid w:val="00AA0569"/>
    <w:rsid w:val="00AA20C0"/>
    <w:rsid w:val="00AC163E"/>
    <w:rsid w:val="00AF1EDD"/>
    <w:rsid w:val="00AF4452"/>
    <w:rsid w:val="00B01DA6"/>
    <w:rsid w:val="00B1731C"/>
    <w:rsid w:val="00B22FDE"/>
    <w:rsid w:val="00B27299"/>
    <w:rsid w:val="00B32D4B"/>
    <w:rsid w:val="00B402B9"/>
    <w:rsid w:val="00B437D5"/>
    <w:rsid w:val="00B522B1"/>
    <w:rsid w:val="00B57659"/>
    <w:rsid w:val="00B60D54"/>
    <w:rsid w:val="00B61749"/>
    <w:rsid w:val="00B67C69"/>
    <w:rsid w:val="00B7093C"/>
    <w:rsid w:val="00B8205C"/>
    <w:rsid w:val="00B86BCD"/>
    <w:rsid w:val="00B91CA1"/>
    <w:rsid w:val="00B96060"/>
    <w:rsid w:val="00BB3436"/>
    <w:rsid w:val="00BC232B"/>
    <w:rsid w:val="00BD2533"/>
    <w:rsid w:val="00BD35AE"/>
    <w:rsid w:val="00BE5952"/>
    <w:rsid w:val="00BE6BE6"/>
    <w:rsid w:val="00BF0F10"/>
    <w:rsid w:val="00C00FAF"/>
    <w:rsid w:val="00C17ACF"/>
    <w:rsid w:val="00C27C1A"/>
    <w:rsid w:val="00C36F18"/>
    <w:rsid w:val="00C40BE4"/>
    <w:rsid w:val="00C40F07"/>
    <w:rsid w:val="00C41DE3"/>
    <w:rsid w:val="00C47206"/>
    <w:rsid w:val="00C6095D"/>
    <w:rsid w:val="00CA6394"/>
    <w:rsid w:val="00CB70AD"/>
    <w:rsid w:val="00CD1B92"/>
    <w:rsid w:val="00CD2D6A"/>
    <w:rsid w:val="00CF4F6E"/>
    <w:rsid w:val="00CF67C3"/>
    <w:rsid w:val="00D164A2"/>
    <w:rsid w:val="00D179ED"/>
    <w:rsid w:val="00D21D63"/>
    <w:rsid w:val="00D235D0"/>
    <w:rsid w:val="00D41DC8"/>
    <w:rsid w:val="00D53B6F"/>
    <w:rsid w:val="00D54A61"/>
    <w:rsid w:val="00D6006D"/>
    <w:rsid w:val="00D6266A"/>
    <w:rsid w:val="00D72A07"/>
    <w:rsid w:val="00D72E02"/>
    <w:rsid w:val="00D75AAF"/>
    <w:rsid w:val="00DA0F11"/>
    <w:rsid w:val="00DA580A"/>
    <w:rsid w:val="00DB4B5B"/>
    <w:rsid w:val="00DE4232"/>
    <w:rsid w:val="00DF30F1"/>
    <w:rsid w:val="00E006D2"/>
    <w:rsid w:val="00E111C4"/>
    <w:rsid w:val="00E22B7E"/>
    <w:rsid w:val="00E33456"/>
    <w:rsid w:val="00E40C63"/>
    <w:rsid w:val="00E41182"/>
    <w:rsid w:val="00E4361D"/>
    <w:rsid w:val="00E54F17"/>
    <w:rsid w:val="00E65451"/>
    <w:rsid w:val="00E66BC6"/>
    <w:rsid w:val="00E67097"/>
    <w:rsid w:val="00E6789D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168D5"/>
    <w:rsid w:val="00F20F72"/>
    <w:rsid w:val="00F219F1"/>
    <w:rsid w:val="00F335AB"/>
    <w:rsid w:val="00F36FA0"/>
    <w:rsid w:val="00F44822"/>
    <w:rsid w:val="00F66A1F"/>
    <w:rsid w:val="00F66DD7"/>
    <w:rsid w:val="00F77E19"/>
    <w:rsid w:val="00F81AE9"/>
    <w:rsid w:val="00F848FB"/>
    <w:rsid w:val="00F86468"/>
    <w:rsid w:val="00FA2DC0"/>
    <w:rsid w:val="00FA4A06"/>
    <w:rsid w:val="00FA4D66"/>
    <w:rsid w:val="00FB06A1"/>
    <w:rsid w:val="00FB3DCE"/>
    <w:rsid w:val="00FB4E40"/>
    <w:rsid w:val="00FD6A00"/>
    <w:rsid w:val="00FE1664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E40C6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basedOn w:val="Normal"/>
    <w:uiPriority w:val="1"/>
    <w:qFormat/>
    <w:rsid w:val="00E111C4"/>
    <w:pPr>
      <w:spacing w:after="0"/>
    </w:pPr>
  </w:style>
  <w:style w:type="character" w:customStyle="1" w:styleId="Titre1Car">
    <w:name w:val="Titre 1 Car"/>
    <w:basedOn w:val="Policepardfaut"/>
    <w:link w:val="Titre1"/>
    <w:uiPriority w:val="9"/>
    <w:rsid w:val="00A42BE5"/>
    <w:rPr>
      <w:b/>
      <w:sz w:val="18"/>
      <w:szCs w:val="16"/>
    </w:rPr>
  </w:style>
  <w:style w:type="paragraph" w:styleId="Titre">
    <w:name w:val="Title"/>
    <w:basedOn w:val="En-tte"/>
    <w:next w:val="Normal"/>
    <w:link w:val="TitreC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reCar">
    <w:name w:val="Titre Car"/>
    <w:basedOn w:val="Policepardfaut"/>
    <w:link w:val="Titre"/>
    <w:uiPriority w:val="10"/>
    <w:rsid w:val="00A42BE5"/>
    <w:rPr>
      <w:rFonts w:asciiTheme="majorHAnsi" w:hAnsiTheme="majorHAnsi"/>
      <w:sz w:val="36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A42BE5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A42BE5"/>
    <w:rPr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60A5"/>
    <w:rPr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Liste6Couleur-Accentuation5">
    <w:name w:val="List Table 6 Colorful Accent 5"/>
    <w:basedOn w:val="Tableau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A11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78540D-7C65-4259-9735-5D38BD00A41F}"/>
      </w:docPartPr>
      <w:docPartBody>
        <w:p w:rsidR="004950CD" w:rsidRDefault="00366CEC"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AFF0FDB05CE4BC09441B1EDDE7C9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472639-A578-4FEC-91AA-D8AFD4B0E524}"/>
      </w:docPartPr>
      <w:docPartBody>
        <w:p w:rsidR="002537A1" w:rsidRDefault="004950CD" w:rsidP="004950CD">
          <w:pPr>
            <w:pStyle w:val="3AFF0FDB05CE4BC09441B1EDDE7C99E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5DC039D9A764D20BF42FEAC264042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75872B-1CA7-4C70-8987-89B770AE2672}"/>
      </w:docPartPr>
      <w:docPartBody>
        <w:p w:rsidR="002537A1" w:rsidRDefault="004950CD" w:rsidP="004950CD">
          <w:pPr>
            <w:pStyle w:val="B5DC039D9A764D20BF42FEAC264042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ED56E8EC44C435EB504E8F65E4661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0C295-3597-4BD0-8F6A-9D7A16501359}"/>
      </w:docPartPr>
      <w:docPartBody>
        <w:p w:rsidR="002537A1" w:rsidRDefault="004950CD" w:rsidP="004950CD">
          <w:pPr>
            <w:pStyle w:val="4ED56E8EC44C435EB504E8F65E46615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F614D2B8D6D4C9093D6E617B2CFF4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7BB649-0042-42D4-80DA-415A1AEB3557}"/>
      </w:docPartPr>
      <w:docPartBody>
        <w:p w:rsidR="002537A1" w:rsidRDefault="004950CD" w:rsidP="004950CD">
          <w:pPr>
            <w:pStyle w:val="5F614D2B8D6D4C9093D6E617B2CFF48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351709F405341069AEFFB1C5F6457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DAABF-B7BA-4CB8-BAB5-4495FFC686F9}"/>
      </w:docPartPr>
      <w:docPartBody>
        <w:p w:rsidR="002537A1" w:rsidRDefault="004950CD" w:rsidP="004950CD">
          <w:pPr>
            <w:pStyle w:val="1351709F405341069AEFFB1C5F64575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A272B1532C945DB8FBDE76169186D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5BAFD2-DE8C-4216-867E-AA00C7902B73}"/>
      </w:docPartPr>
      <w:docPartBody>
        <w:p w:rsidR="002537A1" w:rsidRDefault="004950CD" w:rsidP="004950CD">
          <w:pPr>
            <w:pStyle w:val="6A272B1532C945DB8FBDE76169186DAB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E7BE45826194DA0886544EA44F7CD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9C9457-D2D6-4968-BD50-81916317FDDB}"/>
      </w:docPartPr>
      <w:docPartBody>
        <w:p w:rsidR="00DF55F3" w:rsidRDefault="00481726" w:rsidP="00481726">
          <w:pPr>
            <w:pStyle w:val="EE7BE45826194DA0886544EA44F7CD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494D3D176E34C678FE7B0B3548CFC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5874CB-C462-4AE0-B2BC-EC6D7B1982AB}"/>
      </w:docPartPr>
      <w:docPartBody>
        <w:p w:rsidR="00C43982" w:rsidRDefault="00E445BC" w:rsidP="00E445BC">
          <w:pPr>
            <w:pStyle w:val="4494D3D176E34C678FE7B0B3548CFC2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9B5E4B8E804045399D4889C83CF3AF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49D5F0-406F-4102-AC4D-C3A334F411FC}"/>
      </w:docPartPr>
      <w:docPartBody>
        <w:p w:rsidR="00C43982" w:rsidRDefault="00E445BC" w:rsidP="00E445BC">
          <w:pPr>
            <w:pStyle w:val="9B5E4B8E804045399D4889C83CF3AFF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A47997924104CD78B379DECF5317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FABAB2-5CD2-47A6-9969-C6E06E56E474}"/>
      </w:docPartPr>
      <w:docPartBody>
        <w:p w:rsidR="00A21F0C" w:rsidRDefault="00C43982" w:rsidP="00C43982">
          <w:pPr>
            <w:pStyle w:val="8A47997924104CD78B379DECF531779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C7EA656F3EB46EF9D9830DB5614E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6BF2E-9B6D-47FB-949A-EA45A4E17E2A}"/>
      </w:docPartPr>
      <w:docPartBody>
        <w:p w:rsidR="00A21F0C" w:rsidRDefault="00C43982" w:rsidP="00C43982">
          <w:pPr>
            <w:pStyle w:val="5C7EA656F3EB46EF9D9830DB5614E2D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733AC77639C4711A19B1265C15FE0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AEA6EE-C207-477A-B89D-34C818108E19}"/>
      </w:docPartPr>
      <w:docPartBody>
        <w:p w:rsidR="00A21F0C" w:rsidRDefault="00C43982" w:rsidP="00C43982">
          <w:pPr>
            <w:pStyle w:val="D733AC77639C4711A19B1265C15FE0D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D04518FE8A54E4290550C4AD8DD0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268531-E570-4031-B1FD-BEA9350113CB}"/>
      </w:docPartPr>
      <w:docPartBody>
        <w:p w:rsidR="00A21F0C" w:rsidRDefault="00C43982" w:rsidP="00C43982">
          <w:pPr>
            <w:pStyle w:val="BD04518FE8A54E4290550C4AD8DD0B75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10BC02D351345F398C318E706A2D8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431741-39A7-433D-8629-B033E2F0785F}"/>
      </w:docPartPr>
      <w:docPartBody>
        <w:p w:rsidR="00A21F0C" w:rsidRDefault="00C43982" w:rsidP="00C43982">
          <w:pPr>
            <w:pStyle w:val="910BC02D351345F398C318E706A2D8EA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6A47C08D084CBE803ADAEB6FC0CE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40974A-1C41-4734-8697-DC6E695DB85A}"/>
      </w:docPartPr>
      <w:docPartBody>
        <w:p w:rsidR="00A21F0C" w:rsidRDefault="00C43982" w:rsidP="00C43982">
          <w:pPr>
            <w:pStyle w:val="FF6A47C08D084CBE803ADAEB6FC0CE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47E9C4C41BAE4D1E85085F45EDA509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8FFF-FEDD-43D4-9255-48C13F2B0016}"/>
      </w:docPartPr>
      <w:docPartBody>
        <w:p w:rsidR="00A21F0C" w:rsidRDefault="00C43982" w:rsidP="00C43982">
          <w:pPr>
            <w:pStyle w:val="47E9C4C41BAE4D1E85085F45EDA5090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238E78D8FEF4FA69E7291F61FF50E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E9741E-C4A8-45BD-BE93-DC457FB876CD}"/>
      </w:docPartPr>
      <w:docPartBody>
        <w:p w:rsidR="00D27780" w:rsidRDefault="00A21F0C" w:rsidP="00A21F0C">
          <w:pPr>
            <w:pStyle w:val="E238E78D8FEF4FA69E7291F61FF50E30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6EEFED11AF4472BE230548812EE6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AA2589-C4FE-4753-897D-FF96405E50D7}"/>
      </w:docPartPr>
      <w:docPartBody>
        <w:p w:rsidR="00D27780" w:rsidRDefault="00A21F0C" w:rsidP="00A21F0C">
          <w:pPr>
            <w:pStyle w:val="026EEFED11AF4472BE230548812EE68E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C505A30A3F448C990D5723D4FC907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090043-71E4-48A1-884A-823135A2CE04}"/>
      </w:docPartPr>
      <w:docPartBody>
        <w:p w:rsidR="00D27780" w:rsidRDefault="00A21F0C" w:rsidP="00A21F0C">
          <w:pPr>
            <w:pStyle w:val="1C505A30A3F448C990D5723D4FC9077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1F2A0128FE04EFFB02E119FC33FB2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C9A52-61C4-4B98-AC44-713054594D4F}"/>
      </w:docPartPr>
      <w:docPartBody>
        <w:p w:rsidR="00D27780" w:rsidRDefault="00A21F0C" w:rsidP="00A21F0C">
          <w:pPr>
            <w:pStyle w:val="C1F2A0128FE04EFFB02E119FC33FB24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33D1ECF429C4D99A4124107468BED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4A567-7150-491B-8176-AC5A0687C6EA}"/>
      </w:docPartPr>
      <w:docPartBody>
        <w:p w:rsidR="00DA10F2" w:rsidRDefault="00D27780" w:rsidP="00D27780">
          <w:pPr>
            <w:pStyle w:val="C33D1ECF429C4D99A4124107468BED6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E1B8D68157A4B8E8398CD2186B892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47A4B1-5BAE-4126-AE4A-FD4E9FEF57A3}"/>
      </w:docPartPr>
      <w:docPartBody>
        <w:p w:rsidR="00DA10F2" w:rsidRDefault="00D27780" w:rsidP="00D27780">
          <w:pPr>
            <w:pStyle w:val="CE1B8D68157A4B8E8398CD2186B8922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E0B9CA9064F4017BE1F808C18334C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9D8355-8D82-451A-8A57-E73482875D78}"/>
      </w:docPartPr>
      <w:docPartBody>
        <w:p w:rsidR="00DA10F2" w:rsidRDefault="00D27780" w:rsidP="00D27780">
          <w:pPr>
            <w:pStyle w:val="5E0B9CA9064F4017BE1F808C18334CA2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BA5561752274351ADE0E380ED802B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2B2C37-6235-4FE9-A5BF-6DD9D1EC49F2}"/>
      </w:docPartPr>
      <w:docPartBody>
        <w:p w:rsidR="00DA10F2" w:rsidRDefault="00D27780" w:rsidP="00D27780">
          <w:pPr>
            <w:pStyle w:val="6BA5561752274351ADE0E380ED802BCC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05EDED5851C486CBCF66BA306F932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48800-EF51-4D9B-8067-5755FF59CA91}"/>
      </w:docPartPr>
      <w:docPartBody>
        <w:p w:rsidR="00DA10F2" w:rsidRDefault="00D27780" w:rsidP="00D27780">
          <w:pPr>
            <w:pStyle w:val="F05EDED5851C486CBCF66BA306F932F2"/>
          </w:pPr>
          <w:r w:rsidRPr="0050515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83D7E19931741158B87DD80E9D47D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AAE7EB-3C79-4915-ABF5-FDC66EF07C59}"/>
      </w:docPartPr>
      <w:docPartBody>
        <w:p w:rsidR="00DA10F2" w:rsidRDefault="00D27780" w:rsidP="00D27780">
          <w:pPr>
            <w:pStyle w:val="683D7E19931741158B87DD80E9D47DD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03050A8819A543138C25DE8A2A757B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8E707-C90F-4AB5-A172-141490FC47B4}"/>
      </w:docPartPr>
      <w:docPartBody>
        <w:p w:rsidR="00DA10F2" w:rsidRDefault="00D27780" w:rsidP="00D27780">
          <w:pPr>
            <w:pStyle w:val="03050A8819A543138C25DE8A2A757B9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C9751F1B751A41C5B108D6A599E592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0B4C57-1EA9-42E6-BF28-0B49753312D3}"/>
      </w:docPartPr>
      <w:docPartBody>
        <w:p w:rsidR="00DA10F2" w:rsidRDefault="00D27780" w:rsidP="00D27780">
          <w:pPr>
            <w:pStyle w:val="C9751F1B751A41C5B108D6A599E5926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0715A9BB8264FF6856E3F5BFD4221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A0EBB6-634C-4F74-B454-57BE51FED89A}"/>
      </w:docPartPr>
      <w:docPartBody>
        <w:p w:rsidR="00DA10F2" w:rsidRDefault="00D27780" w:rsidP="00D27780">
          <w:pPr>
            <w:pStyle w:val="D0715A9BB8264FF6856E3F5BFD422117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92940ED750341C4AEBF8031734641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168B21-B684-46EA-8962-848EC9B470C5}"/>
      </w:docPartPr>
      <w:docPartBody>
        <w:p w:rsidR="00DA10F2" w:rsidRDefault="00D27780" w:rsidP="00D27780">
          <w:pPr>
            <w:pStyle w:val="F92940ED750341C4AEBF80317346417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BECBE18CEF04507B084430683B07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13540D-C865-4BB5-BF20-4B099A88780D}"/>
      </w:docPartPr>
      <w:docPartBody>
        <w:p w:rsidR="00DA10F2" w:rsidRDefault="00D27780" w:rsidP="00D27780">
          <w:pPr>
            <w:pStyle w:val="7BECBE18CEF04507B084430683B0775D"/>
          </w:pPr>
          <w:r w:rsidRPr="00783ECD">
            <w:rPr>
              <w:rStyle w:val="Textedelespacerserv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336F6"/>
    <w:rsid w:val="000827EE"/>
    <w:rsid w:val="00085A17"/>
    <w:rsid w:val="000A4ED1"/>
    <w:rsid w:val="000D3233"/>
    <w:rsid w:val="000E249B"/>
    <w:rsid w:val="00167AC4"/>
    <w:rsid w:val="002537A1"/>
    <w:rsid w:val="00255395"/>
    <w:rsid w:val="00281485"/>
    <w:rsid w:val="00366CEC"/>
    <w:rsid w:val="00481726"/>
    <w:rsid w:val="004950CD"/>
    <w:rsid w:val="004D542B"/>
    <w:rsid w:val="005431B0"/>
    <w:rsid w:val="00580879"/>
    <w:rsid w:val="006D6EBD"/>
    <w:rsid w:val="006E43C7"/>
    <w:rsid w:val="00747F0A"/>
    <w:rsid w:val="007B7266"/>
    <w:rsid w:val="00805499"/>
    <w:rsid w:val="008C0479"/>
    <w:rsid w:val="00901D68"/>
    <w:rsid w:val="00930259"/>
    <w:rsid w:val="00A13F65"/>
    <w:rsid w:val="00A21F0C"/>
    <w:rsid w:val="00A83FEE"/>
    <w:rsid w:val="00A97C90"/>
    <w:rsid w:val="00AC5B31"/>
    <w:rsid w:val="00B56AF6"/>
    <w:rsid w:val="00BE2BC9"/>
    <w:rsid w:val="00C43982"/>
    <w:rsid w:val="00C566A7"/>
    <w:rsid w:val="00C95BD9"/>
    <w:rsid w:val="00CE14DA"/>
    <w:rsid w:val="00D05ADC"/>
    <w:rsid w:val="00D27780"/>
    <w:rsid w:val="00D72C86"/>
    <w:rsid w:val="00DA10F2"/>
    <w:rsid w:val="00DB0186"/>
    <w:rsid w:val="00DC2B07"/>
    <w:rsid w:val="00DC7172"/>
    <w:rsid w:val="00DE7CE3"/>
    <w:rsid w:val="00DF55F3"/>
    <w:rsid w:val="00DF6648"/>
    <w:rsid w:val="00E143A5"/>
    <w:rsid w:val="00E445BC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4ED1"/>
    <w:rPr>
      <w:color w:val="808080"/>
    </w:rPr>
  </w:style>
  <w:style w:type="paragraph" w:customStyle="1" w:styleId="BB4DF878670043C0A4AACF144363537B">
    <w:name w:val="BB4DF878670043C0A4AACF144363537B"/>
    <w:rsid w:val="00281485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3AFF0FDB05CE4BC09441B1EDDE7C99E5">
    <w:name w:val="3AFF0FDB05CE4BC09441B1EDDE7C99E5"/>
    <w:rsid w:val="004950CD"/>
    <w:rPr>
      <w:lang w:val="fr-FR" w:eastAsia="fr-FR"/>
    </w:rPr>
  </w:style>
  <w:style w:type="paragraph" w:customStyle="1" w:styleId="B5DC039D9A764D20BF42FEAC264042C1">
    <w:name w:val="B5DC039D9A764D20BF42FEAC264042C1"/>
    <w:rsid w:val="004950CD"/>
    <w:rPr>
      <w:lang w:val="fr-FR" w:eastAsia="fr-FR"/>
    </w:rPr>
  </w:style>
  <w:style w:type="paragraph" w:customStyle="1" w:styleId="4ED56E8EC44C435EB504E8F65E46615B">
    <w:name w:val="4ED56E8EC44C435EB504E8F65E46615B"/>
    <w:rsid w:val="004950CD"/>
    <w:rPr>
      <w:lang w:val="fr-FR" w:eastAsia="fr-FR"/>
    </w:rPr>
  </w:style>
  <w:style w:type="paragraph" w:customStyle="1" w:styleId="5F614D2B8D6D4C9093D6E617B2CFF48B">
    <w:name w:val="5F614D2B8D6D4C9093D6E617B2CFF48B"/>
    <w:rsid w:val="004950CD"/>
    <w:rPr>
      <w:lang w:val="fr-FR" w:eastAsia="fr-FR"/>
    </w:rPr>
  </w:style>
  <w:style w:type="paragraph" w:customStyle="1" w:styleId="1351709F405341069AEFFB1C5F64575A">
    <w:name w:val="1351709F405341069AEFFB1C5F64575A"/>
    <w:rsid w:val="004950CD"/>
    <w:rPr>
      <w:lang w:val="fr-FR" w:eastAsia="fr-FR"/>
    </w:rPr>
  </w:style>
  <w:style w:type="paragraph" w:customStyle="1" w:styleId="6A272B1532C945DB8FBDE76169186DAB">
    <w:name w:val="6A272B1532C945DB8FBDE76169186DAB"/>
    <w:rsid w:val="004950CD"/>
    <w:rPr>
      <w:lang w:val="fr-FR" w:eastAsia="fr-FR"/>
    </w:rPr>
  </w:style>
  <w:style w:type="paragraph" w:customStyle="1" w:styleId="EE7BE45826194DA0886544EA44F7CD0C">
    <w:name w:val="EE7BE45826194DA0886544EA44F7CD0C"/>
    <w:rsid w:val="00481726"/>
    <w:rPr>
      <w:lang w:val="fr-FR" w:eastAsia="fr-FR"/>
    </w:rPr>
  </w:style>
  <w:style w:type="paragraph" w:customStyle="1" w:styleId="E499C4EB3A924F368E8509287D3526E6">
    <w:name w:val="E499C4EB3A924F368E8509287D3526E6"/>
    <w:rsid w:val="00481726"/>
    <w:rPr>
      <w:lang w:val="fr-FR" w:eastAsia="fr-FR"/>
    </w:rPr>
  </w:style>
  <w:style w:type="paragraph" w:customStyle="1" w:styleId="4494D3D176E34C678FE7B0B3548CFC21">
    <w:name w:val="4494D3D176E34C678FE7B0B3548CFC21"/>
    <w:rsid w:val="00E445BC"/>
    <w:rPr>
      <w:lang w:val="fr-FR" w:eastAsia="fr-FR"/>
    </w:rPr>
  </w:style>
  <w:style w:type="paragraph" w:customStyle="1" w:styleId="9B5E4B8E804045399D4889C83CF3AFF7">
    <w:name w:val="9B5E4B8E804045399D4889C83CF3AFF7"/>
    <w:rsid w:val="00E445BC"/>
    <w:rPr>
      <w:lang w:val="fr-FR" w:eastAsia="fr-FR"/>
    </w:rPr>
  </w:style>
  <w:style w:type="paragraph" w:customStyle="1" w:styleId="8A47997924104CD78B379DECF5317798">
    <w:name w:val="8A47997924104CD78B379DECF5317798"/>
    <w:rsid w:val="00C43982"/>
    <w:rPr>
      <w:lang w:val="fr-FR" w:eastAsia="fr-FR"/>
    </w:rPr>
  </w:style>
  <w:style w:type="paragraph" w:customStyle="1" w:styleId="5C7EA656F3EB46EF9D9830DB5614E2D5">
    <w:name w:val="5C7EA656F3EB46EF9D9830DB5614E2D5"/>
    <w:rsid w:val="00C43982"/>
    <w:rPr>
      <w:lang w:val="fr-FR" w:eastAsia="fr-FR"/>
    </w:rPr>
  </w:style>
  <w:style w:type="paragraph" w:customStyle="1" w:styleId="D733AC77639C4711A19B1265C15FE0DA">
    <w:name w:val="D733AC77639C4711A19B1265C15FE0DA"/>
    <w:rsid w:val="00C43982"/>
    <w:rPr>
      <w:lang w:val="fr-FR" w:eastAsia="fr-FR"/>
    </w:rPr>
  </w:style>
  <w:style w:type="paragraph" w:customStyle="1" w:styleId="BD04518FE8A54E4290550C4AD8DD0B75">
    <w:name w:val="BD04518FE8A54E4290550C4AD8DD0B75"/>
    <w:rsid w:val="00C43982"/>
    <w:rPr>
      <w:lang w:val="fr-FR" w:eastAsia="fr-FR"/>
    </w:rPr>
  </w:style>
  <w:style w:type="paragraph" w:customStyle="1" w:styleId="910BC02D351345F398C318E706A2D8EA">
    <w:name w:val="910BC02D351345F398C318E706A2D8EA"/>
    <w:rsid w:val="00C43982"/>
    <w:rPr>
      <w:lang w:val="fr-FR" w:eastAsia="fr-FR"/>
    </w:rPr>
  </w:style>
  <w:style w:type="paragraph" w:customStyle="1" w:styleId="FF6A47C08D084CBE803ADAEB6FC0CE9A">
    <w:name w:val="FF6A47C08D084CBE803ADAEB6FC0CE9A"/>
    <w:rsid w:val="00C43982"/>
    <w:rPr>
      <w:lang w:val="fr-FR" w:eastAsia="fr-FR"/>
    </w:rPr>
  </w:style>
  <w:style w:type="paragraph" w:customStyle="1" w:styleId="47E9C4C41BAE4D1E85085F45EDA5090C">
    <w:name w:val="47E9C4C41BAE4D1E85085F45EDA5090C"/>
    <w:rsid w:val="00C43982"/>
    <w:rPr>
      <w:lang w:val="fr-FR" w:eastAsia="fr-FR"/>
    </w:rPr>
  </w:style>
  <w:style w:type="paragraph" w:customStyle="1" w:styleId="E238E78D8FEF4FA69E7291F61FF50E30">
    <w:name w:val="E238E78D8FEF4FA69E7291F61FF50E30"/>
    <w:rsid w:val="00A21F0C"/>
    <w:rPr>
      <w:lang w:val="fr-FR" w:eastAsia="fr-FR"/>
    </w:rPr>
  </w:style>
  <w:style w:type="paragraph" w:customStyle="1" w:styleId="026EEFED11AF4472BE230548812EE68E">
    <w:name w:val="026EEFED11AF4472BE230548812EE68E"/>
    <w:rsid w:val="00A21F0C"/>
    <w:rPr>
      <w:lang w:val="fr-FR" w:eastAsia="fr-FR"/>
    </w:rPr>
  </w:style>
  <w:style w:type="paragraph" w:customStyle="1" w:styleId="1C505A30A3F448C990D5723D4FC9077B">
    <w:name w:val="1C505A30A3F448C990D5723D4FC9077B"/>
    <w:rsid w:val="00A21F0C"/>
    <w:rPr>
      <w:lang w:val="fr-FR" w:eastAsia="fr-FR"/>
    </w:rPr>
  </w:style>
  <w:style w:type="paragraph" w:customStyle="1" w:styleId="C1F2A0128FE04EFFB02E119FC33FB24D">
    <w:name w:val="C1F2A0128FE04EFFB02E119FC33FB24D"/>
    <w:rsid w:val="00A21F0C"/>
    <w:rPr>
      <w:lang w:val="fr-FR" w:eastAsia="fr-FR"/>
    </w:rPr>
  </w:style>
  <w:style w:type="paragraph" w:customStyle="1" w:styleId="C33D1ECF429C4D99A4124107468BED6B">
    <w:name w:val="C33D1ECF429C4D99A4124107468BED6B"/>
    <w:rsid w:val="00D27780"/>
    <w:rPr>
      <w:lang w:val="fr-FR" w:eastAsia="fr-FR"/>
    </w:rPr>
  </w:style>
  <w:style w:type="paragraph" w:customStyle="1" w:styleId="CE1B8D68157A4B8E8398CD2186B89228">
    <w:name w:val="CE1B8D68157A4B8E8398CD2186B89228"/>
    <w:rsid w:val="00D27780"/>
    <w:rPr>
      <w:lang w:val="fr-FR" w:eastAsia="fr-FR"/>
    </w:rPr>
  </w:style>
  <w:style w:type="paragraph" w:customStyle="1" w:styleId="5E0B9CA9064F4017BE1F808C18334CA2">
    <w:name w:val="5E0B9CA9064F4017BE1F808C18334CA2"/>
    <w:rsid w:val="00D27780"/>
    <w:rPr>
      <w:lang w:val="fr-FR" w:eastAsia="fr-FR"/>
    </w:rPr>
  </w:style>
  <w:style w:type="paragraph" w:customStyle="1" w:styleId="6BA5561752274351ADE0E380ED802BCC">
    <w:name w:val="6BA5561752274351ADE0E380ED802BCC"/>
    <w:rsid w:val="00D27780"/>
    <w:rPr>
      <w:lang w:val="fr-FR" w:eastAsia="fr-FR"/>
    </w:rPr>
  </w:style>
  <w:style w:type="paragraph" w:customStyle="1" w:styleId="F05EDED5851C486CBCF66BA306F932F2">
    <w:name w:val="F05EDED5851C486CBCF66BA306F932F2"/>
    <w:rsid w:val="00D27780"/>
    <w:rPr>
      <w:lang w:val="fr-FR" w:eastAsia="fr-FR"/>
    </w:rPr>
  </w:style>
  <w:style w:type="paragraph" w:customStyle="1" w:styleId="683D7E19931741158B87DD80E9D47DDD">
    <w:name w:val="683D7E19931741158B87DD80E9D47DDD"/>
    <w:rsid w:val="00D27780"/>
    <w:rPr>
      <w:lang w:val="fr-FR" w:eastAsia="fr-FR"/>
    </w:rPr>
  </w:style>
  <w:style w:type="paragraph" w:customStyle="1" w:styleId="03050A8819A543138C25DE8A2A757B9A">
    <w:name w:val="03050A8819A543138C25DE8A2A757B9A"/>
    <w:rsid w:val="00D27780"/>
    <w:rPr>
      <w:lang w:val="fr-FR" w:eastAsia="fr-FR"/>
    </w:rPr>
  </w:style>
  <w:style w:type="paragraph" w:customStyle="1" w:styleId="C9751F1B751A41C5B108D6A599E59261">
    <w:name w:val="C9751F1B751A41C5B108D6A599E59261"/>
    <w:rsid w:val="00D27780"/>
    <w:rPr>
      <w:lang w:val="fr-FR" w:eastAsia="fr-FR"/>
    </w:rPr>
  </w:style>
  <w:style w:type="paragraph" w:customStyle="1" w:styleId="D0715A9BB8264FF6856E3F5BFD422117">
    <w:name w:val="D0715A9BB8264FF6856E3F5BFD422117"/>
    <w:rsid w:val="00D27780"/>
    <w:rPr>
      <w:lang w:val="fr-FR" w:eastAsia="fr-FR"/>
    </w:rPr>
  </w:style>
  <w:style w:type="paragraph" w:customStyle="1" w:styleId="F92940ED750341C4AEBF803173464171">
    <w:name w:val="F92940ED750341C4AEBF803173464171"/>
    <w:rsid w:val="00D27780"/>
    <w:rPr>
      <w:lang w:val="fr-FR" w:eastAsia="fr-FR"/>
    </w:rPr>
  </w:style>
  <w:style w:type="paragraph" w:customStyle="1" w:styleId="7BECBE18CEF04507B084430683B0775D">
    <w:name w:val="7BECBE18CEF04507B084430683B0775D"/>
    <w:rsid w:val="00D27780"/>
    <w:rPr>
      <w:lang w:val="fr-FR" w:eastAsia="fr-FR"/>
    </w:rPr>
  </w:style>
  <w:style w:type="paragraph" w:customStyle="1" w:styleId="21F7A8E9DB134CF2853B357DB0FE7393">
    <w:name w:val="21F7A8E9DB134CF2853B357DB0FE7393"/>
    <w:rsid w:val="000A4ED1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w a n B i l l T o A d d r e s s > w a n B i l l T o A d d r e s s < / w a n B i l l T o A d d r e s s >  
         < w a n B i l l T o A d d r e s s _ L b l > w a n B i l l T o A d d r e s s _ L b l < / w a n B i l l T o A d d r e s s _ L b l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M a i l B o d y T e x t > w a n M a i l B o d y T e x t < / w a n M a i l B o d y T e x t >  
         < w a n M a i l C l o s i n g T e x t > w a n M a i l C l o s i n g T e x t < / w a n M a i l C l o s i n g T e x t >  
         < w a n M a i l G r e e t i n g T e x t > w a n M a i l G r e e t i n g T e x t < / w a n M a i l G r e e t i n g T e x t >  
         < w a n O u r A c c o u n t N o > w a n O u r A c c o u n t N o < / w a n O u r A c c o u n t N o >  
         < w a n O u r A c c o u n t N o _ L b l > w a n O u r A c c o u n t N o _ L b l < / w a n O u r A c c o u n t N o _ L b l >  
         < w a n P r o m D e l i v D a t e > w a n P r o m D e l i v D a t e < / w a n P r o m D e l i v D a t e >  
         < w a n P r o m D e l i v D a t e _ L b l > w a n P r o m D e l i v D a t e _ L b l < / w a n P r o m D e l i v D a t e _ L b l >  
         < w a n R e q D e l i v D a t e > w a n R e q D e l i v D a t e < / w a n R e q D e l i v D a t e >  
         < w a n R e q D e l i v D a t e _ L b l > w a n R e q D e l i v D a t e _ L b l < / w a n R e q D e l i v D a t e _ L b l >  
         < w a n S e l l T o A d d r e s s > w a n S e l l T o A d d r e s s < / w a n S e l l T o A d d r e s s >  
         < w a n S e l l T o A d d r e s s _ L b l > w a n S e l l T o A d d r e s s _ L b l < / w a n S e l l T o A d d r e s s _ L b l >  
         < w a n S h i p T o A d d r e s s > w a n S h i p T o A d d r e s s < / w a n S h i p T o A d d r e s s >  
         < w a n S h i p T o A d d r e s s _ L b l > w a n S h i p T o A d d r e s s _ L b l < / w a n S h i p T o A d d r e s s _ L b l >  
         < w a n V A T C l a u s e > w a n V A T C l a u s e < / w a n V A T C l a u s e >  
         < w a n V e r s i o n > w a n V e r s i o n < / w a n V e r s i o n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a n L i n e A m o u n t O r O p t i o n > w a n L i n e A m o u n t O r O p t i o n < / w a n L i n e A m o u n t O r O p t i o n >  
             < w a n M e m o P a d > w a n M e m o P a d < / w a n M e m o P a d >  
             < w a n P o s i t i o n > w a n P o s i t i o n < / w a n P o s i t i o n >  
             < w a n Q u a n t i t y _ U O M > w a n Q u a n t i t y _ U O M < / w a n Q u a n t i t y _ U O M >  
             < w a n T i t l e M e m o P a d > w a n T i t l e M e m o P a d < / w a n T i t l e M e m o P a d >  
             < w a n T o t a l L i n e A m o u n t > w a n T o t a l L i n e A m o u n t < / w a n T o t a l L i n e A m o u n t >  
             < w a n T o t a l M e m o P a d > w a n T o t a l M e m o P a d < / w a n T o t a l M e m o P a d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    < w a n B e g i n n i n g C o n t e n t > w a n B e g i n n i n g C o n t e n t < / w a n B e g i n n i n g C o n t e n t >  
             < w a n E n d i n g C o n t e n t > w a n E n d i n g C o n t e n t < / w a n E n d i n g C o n t e n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044D7-BF80-4F39-BB01-2EBB277C890C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2021-12-04T18:24:00Z</dcterms:created>
  <dcterms:modified xsi:type="dcterms:W3CDTF">2022-02-16T18:43:00Z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