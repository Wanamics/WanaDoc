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Credit_Memo/1307"/>
            <w:id w:val="15726838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SellToAddress_Lbl[1]" w:storeItemID="{D5358600-93C6-41BB-80A2-1D3271F75AB0}"/>
            <w:text/>
          </w:sdtPr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Credit_Memo/1307"/>
            <w:id w:val="11811614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ShipToAddress_Lbl[1]" w:storeItemID="{D5358600-93C6-41BB-80A2-1D3271F75AB0}"/>
            <w:text/>
          </w:sdtPr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Credit_Memo/1307"/>
            <w:id w:val="-49811285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BillToAddress_Lbl[1]" w:storeItemID="{D5358600-93C6-41BB-80A2-1D3271F75AB0}"/>
            <w:text/>
          </w:sdtPr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="00AA20C0" w:rsidP="00C42495" w:rsidRDefault="00000000" w14:paraId="6FA1714E" w14:textId="74AC21CF">
            <w:pPr>
              <w:pStyle w:val="Sansinterligne"/>
              <w:tabs>
                <w:tab w:val="center" w:pos="1701"/>
                <w:tab w:val="left" w:pos="2400"/>
              </w:tabs>
            </w:pPr>
            <w:sdt>
              <w:sdtPr>
                <w:alias w:val="#Nav: /Header/wanSellToAddress"/>
                <w:tag w:val="#Nav: Standard_Sales_Credit_Memo/1307"/>
                <w:id w:val="344989696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anSellToAddress[1]" w:storeItemID="{D5358600-93C6-41BB-80A2-1D3271F75AB0}"/>
                <w:text/>
              </w:sdtPr>
              <w:sdtContent>
                <w:proofErr w:type="spellStart"/>
                <w:r w:rsidRPr="00B27299" w:rsidR="00B27299">
                  <w:t>wanSellToAddress</w:t>
                </w:r>
                <w:proofErr w:type="spellEnd"/>
              </w:sdtContent>
            </w:sdt>
            <w:r w:rsidR="00C42495">
              <w:tab/>
            </w:r>
          </w:p>
          <w:p w:rsidRPr="00AA20C0" w:rsidR="00C42495" w:rsidP="00C42495" w:rsidRDefault="00000000" w14:paraId="336B29F1" w14:textId="3586A761">
            <w:pPr>
              <w:pStyle w:val="Sansinterligne"/>
              <w:tabs>
                <w:tab w:val="center" w:pos="1701"/>
                <w:tab w:val="left" w:pos="2400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sz w:val="18"/>
                  <w:szCs w:val="18"/>
                  <w:lang w:val="fr-FR"/>
                </w:rPr>
                <w:alias w:val="#Nav: /Header/wanOurAccountNo_Lbl"/>
                <w:tag w:val="#Nav: Standard_Sales_Credit_Memo/1307"/>
                <w:id w:val="-1258824947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anOurAccountNo_Lbl[1]" w:storeItemID="{D5358600-93C6-41BB-80A2-1D3271F75AB0}"/>
                <w:text/>
              </w:sdtPr>
              <w:sdtContent>
                <w:proofErr w:type="spellStart"/>
                <w:r w:rsidR="00C42495">
                  <w:rPr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="00C42495">
              <w:rPr>
                <w:sz w:val="18"/>
                <w:szCs w:val="18"/>
                <w:lang w:val="fr-FR"/>
              </w:rPr>
              <w:t xml:space="preserve"> 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Credit_Memo/1307"/>
                <w:id w:val="544793709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anOurAccountNo[1]" w:storeItemID="{D5358600-93C6-41BB-80A2-1D3271F75AB0}"/>
                <w:text/>
              </w:sdtPr>
              <w:sdtContent>
                <w:proofErr w:type="spellStart"/>
                <w:r w:rsidR="00C42495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Credit_Memo/1307"/>
            <w:id w:val="-498725124"/>
            <w:placeholder>
              <w:docPart w:val="EE7BE45826194DA0886544EA44F7CD0C"/>
            </w:placeholder>
            <w:dataBinding w:prefixMappings="xmlns:ns0='urn:microsoft-dynamics-nav/reports/Standard_Sales_Credit_Memo/1307/'" w:xpath="/ns0:NavWordReportXmlPart[1]/ns0:Header[1]/ns0:wanShipToAddress[1]" w:storeItemID="{D5358600-93C6-41BB-80A2-1D3271F75AB0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Credit_Memo/1307"/>
            <w:id w:val="-2068865642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BillToAddress[1]" w:storeItemID="{D5358600-93C6-41BB-80A2-1D3271F75AB0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410DC7" w14:paraId="123C1B60" w14:textId="41D2D520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984"/>
        <w:gridCol w:w="1701"/>
        <w:gridCol w:w="2126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_Lbl"/>
            <w:tag w:val="#Nav: Standard_Sales_Credit_Memo/1307"/>
            <w:id w:val="-41809282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5358600-93C6-41BB-80A2-1D3271F75AB0}"/>
            <w:text/>
          </w:sdtPr>
          <w:sdtContent>
            <w:tc>
              <w:tcPr>
                <w:tcW w:w="3544" w:type="dxa"/>
                <w:gridSpan w:val="2"/>
              </w:tcPr>
              <w:p w:rsidR="00C6095D" w:rsidP="00B61749" w:rsidRDefault="00F443AD" w14:paraId="270D1E1D" w14:textId="5D967AC3">
                <w:pPr>
                  <w:pStyle w:val="Titre1"/>
                  <w:outlineLvl w:val="0"/>
                </w:pPr>
                <w:proofErr w:type="spellStart"/>
                <w:r>
                  <w:t>SalesPerson_Lbl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Credit_Memo/1307"/>
            <w:id w:val="-1844006567"/>
            <w:placeholder>
              <w:docPart w:val="B5DC039D9A764D20BF42FEAC264042C1"/>
            </w:placeholder>
            <w:dataBinding w:prefixMappings="xmlns:ns0='urn:microsoft-dynamics-nav/reports/Standard_Sales_Credit_Memo/1307/'" w:xpath="/ns0:NavWordReportXmlPart[1]/ns0:Header[1]/ns0:ShipmentMethodDescription_Lbl[1]" w:storeItemID="{D5358600-93C6-41BB-80A2-1D3271F75AB0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Credit_Memo/1307"/>
            <w:id w:val="199518857"/>
            <w:placeholder>
              <w:docPart w:val="4ED56E8EC44C435EB504E8F65E46615B"/>
            </w:placeholder>
            <w:dataBinding w:prefixMappings="xmlns:ns0='urn:microsoft-dynamics-nav/reports/Standard_Sales_Credit_Memo/1307/'" w:xpath="/ns0:NavWordReportXmlPart[1]/ns0:Header[1]/ns0:PaymentTermsDescription_Lbl[1]" w:storeItemID="{D5358600-93C6-41BB-80A2-1D3271F75AB0}"/>
            <w:text/>
          </w:sdtPr>
          <w:sdtContent>
            <w:tc>
              <w:tcPr>
                <w:tcW w:w="3827" w:type="dxa"/>
                <w:gridSpan w:val="2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Credit_Memo/1307"/>
            <w:id w:val="-2093382796"/>
            <w:placeholder>
              <w:docPart w:val="5F614D2B8D6D4C9093D6E617B2CFF48B"/>
            </w:placeholder>
            <w:dataBinding w:prefixMappings="xmlns:ns0='urn:microsoft-dynamics-nav/reports/Standard_Sales_Credit_Memo/1307/'" w:xpath="/ns0:NavWordReportXmlPart[1]/ns0:Header[1]/ns0:SalesPersonName[1]" w:storeItemID="{D5358600-93C6-41BB-80A2-1D3271F75AB0}"/>
            <w:text/>
          </w:sdtPr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Credit_Memo/1307"/>
            <w:id w:val="-168258069"/>
            <w:placeholder>
              <w:docPart w:val="1351709F405341069AEFFB1C5F64575A"/>
            </w:placeholder>
            <w:dataBinding w:prefixMappings="xmlns:ns0='urn:microsoft-dynamics-nav/reports/Standard_Sales_Credit_Memo/1307/'" w:xpath="/ns0:NavWordReportXmlPart[1]/ns0:Header[1]/ns0:ShipmentMethodDescription[1]" w:storeItemID="{D5358600-93C6-41BB-80A2-1D3271F75AB0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Credit_Memo/1307"/>
            <w:id w:val="-1577116777"/>
            <w:placeholder>
              <w:docPart w:val="6A272B1532C945DB8FBDE76169186DAB"/>
            </w:placeholder>
            <w:dataBinding w:prefixMappings="xmlns:ns0='urn:microsoft-dynamics-nav/reports/Standard_Sales_Credit_Memo/1307/'" w:xpath="/ns0:NavWordReportXmlPart[1]/ns0:Header[1]/ns0:PaymentTermsDescription[1]" w:storeItemID="{D5358600-93C6-41BB-80A2-1D3271F75AB0}"/>
            <w:text/>
          </w:sdtPr>
          <w:sdtContent>
            <w:tc>
              <w:tcPr>
                <w:tcW w:w="3827" w:type="dxa"/>
                <w:gridSpan w:val="2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E32881" w:rsidTr="00E04E5C" w14:paraId="00F22792" w14:textId="271559F7">
        <w:sdt>
          <w:sdtPr>
            <w:rPr>
              <w:szCs w:val="18"/>
            </w:rPr>
            <w:alias w:val="#Nav: /Header/YourReference_Lbl"/>
            <w:tag w:val="#Nav: Standard_Sales_Credit_Memo/1307"/>
            <w:id w:val="823017910"/>
            <w:placeholder>
              <w:docPart w:val="238DA2F4EB10461F86DE89D032AC16A1"/>
            </w:placeholder>
            <w:dataBinding w:prefixMappings="xmlns:ns0='urn:microsoft-dynamics-nav/reports/Standard_Sales_Credit_Memo/1307/'" w:xpath="/ns0:NavWordReportXmlPart[1]/ns0:Header[1]/ns0:YourReference_Lbl[1]" w:storeItemID="{D5358600-93C6-41BB-80A2-1D3271F75AB0}"/>
            <w:text/>
          </w:sdtPr>
          <w:sdtContent>
            <w:tc>
              <w:tcPr>
                <w:tcW w:w="2127" w:type="dxa"/>
                <w:vAlign w:val="bottom"/>
              </w:tcPr>
              <w:p w:rsidRPr="009A1C79" w:rsidR="00E32881" w:rsidP="00360170" w:rsidRDefault="00E32881" w14:paraId="1B362A5A" w14:textId="07C03DB9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tc>
          <w:tcPr>
            <w:tcW w:w="1417" w:type="dxa"/>
            <w:vAlign w:val="bottom"/>
          </w:tcPr>
          <w:p w:rsidRPr="009A1C79" w:rsidR="00E32881" w:rsidP="00360170" w:rsidRDefault="00E32881" w14:paraId="08039025" w14:textId="7FF20133">
            <w:pPr>
              <w:pStyle w:val="Titre1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ShipmentDate_Lbl"/>
            <w:tag w:val="#Nav: Standard_Sales_Credit_Memo/1307"/>
            <w:id w:val="54479048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mentDate_Lbl[1]" w:storeItemID="{D5358600-93C6-41BB-80A2-1D3271F75AB0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E32881" w:rsidP="00360170" w:rsidRDefault="00F80A4A" w14:paraId="0BBD9FEE" w14:textId="0ED4B01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1984" w:type="dxa"/>
            <w:vAlign w:val="bottom"/>
          </w:tcPr>
          <w:p w:rsidRPr="009A1C79" w:rsidR="00E32881" w:rsidP="00DA2C3D" w:rsidRDefault="00A2132A" w14:paraId="0EDAD699" w14:textId="77D90229">
            <w:pPr>
              <w:pStyle w:val="Titre1"/>
              <w:outlineLvl w:val="0"/>
              <w:rPr>
                <w:szCs w:val="18"/>
              </w:rPr>
            </w:pPr>
            <w:r>
              <w:rPr>
                <w:szCs w:val="18"/>
              </w:rPr>
              <w:t xml:space="preserve">N° doc. </w:t>
            </w:r>
            <w:proofErr w:type="spellStart"/>
            <w:r>
              <w:rPr>
                <w:szCs w:val="18"/>
              </w:rPr>
              <w:t>externe</w:t>
            </w:r>
            <w:proofErr w:type="spellEnd"/>
          </w:p>
        </w:tc>
        <w:sdt>
          <w:sdtPr>
            <w:rPr>
              <w:szCs w:val="18"/>
              <w:lang w:val="da-DK"/>
            </w:rPr>
            <w:alias w:val="#Nav: /Header/DueDate_Lbl"/>
            <w:tag w:val="#Nav: Standard_Sales_Credit_Memo/1307"/>
            <w:id w:val="815689386"/>
            <w:placeholder>
              <w:docPart w:val="D6A30100B7564572A3FF62563470BDFB"/>
            </w:placeholder>
            <w:dataBinding w:prefixMappings="xmlns:ns0='urn:microsoft-dynamics-nav/reports/Standard_Sales_Credit_Memo/1307/'" w:xpath="/ns0:NavWordReportXmlPart[1]/ns0:Header[1]/ns0:DueDate_Lbl[1]" w:storeItemID="{D5358600-93C6-41BB-80A2-1D3271F75AB0}"/>
            <w:text/>
          </w:sdtPr>
          <w:sdtContent>
            <w:tc>
              <w:tcPr>
                <w:tcW w:w="1701" w:type="dxa"/>
                <w:vAlign w:val="bottom"/>
              </w:tcPr>
              <w:p w:rsidR="00E32881" w:rsidP="00360170" w:rsidRDefault="00E32881" w14:paraId="2C128A14" w14:textId="336F3CD6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Credit_Memo/1307"/>
            <w:id w:val="-1340771635"/>
            <w:placeholder>
              <w:docPart w:val="370A8C6402B6405AA6F3004AA7A1EB96"/>
            </w:placeholder>
            <w:dataBinding w:prefixMappings="xmlns:ns0='urn:microsoft-dynamics-nav/reports/Standard_Sales_Credit_Memo/1307/'" w:xpath="/ns0:NavWordReportXmlPart[1]/ns0:Header[1]/ns0:VATRegistrationNo_Lbl[1]" w:storeItemID="{D5358600-93C6-41BB-80A2-1D3271F75AB0}"/>
            <w:text/>
          </w:sdtPr>
          <w:sdtContent>
            <w:tc>
              <w:tcPr>
                <w:tcW w:w="2126" w:type="dxa"/>
                <w:vAlign w:val="bottom"/>
              </w:tcPr>
              <w:p w:rsidRPr="009A1C79" w:rsidR="00E32881" w:rsidP="00360170" w:rsidRDefault="00E32881" w14:paraId="04AD21B1" w14:textId="237E10FB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E32881" w:rsidTr="00E04E5C" w14:paraId="5F130A93" w14:textId="37027C36">
        <w:sdt>
          <w:sdtPr>
            <w:rPr>
              <w:sz w:val="18"/>
              <w:szCs w:val="18"/>
            </w:rPr>
            <w:alias w:val="#Nav: /Header/YourReference"/>
            <w:tag w:val="#Nav: Standard_Sales_Credit_Memo/1307"/>
            <w:id w:val="19593183"/>
            <w:placeholder>
              <w:docPart w:val="CDF3E371BA6249CA99355DD5A3C3D8B4"/>
            </w:placeholder>
            <w:dataBinding w:prefixMappings="xmlns:ns0='urn:microsoft-dynamics-nav/reports/Standard_Sales_Credit_Memo/1307/'" w:xpath="/ns0:NavWordReportXmlPart[1]/ns0:Header[1]/ns0:YourReference[1]" w:storeItemID="{D5358600-93C6-41BB-80A2-1D3271F75AB0}"/>
            <w:text/>
          </w:sdtPr>
          <w:sdtContent>
            <w:tc>
              <w:tcPr>
                <w:tcW w:w="2127" w:type="dxa"/>
              </w:tcPr>
              <w:p w:rsidRPr="009A1C79" w:rsidR="00E32881" w:rsidP="00E32881" w:rsidRDefault="00E32881" w14:paraId="64E4BC37" w14:textId="210C2EA8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tc>
          <w:tcPr>
            <w:tcW w:w="1417" w:type="dxa"/>
          </w:tcPr>
          <w:p w:rsidRPr="009A1C79" w:rsidR="00E32881" w:rsidP="00E32881" w:rsidRDefault="00E32881" w14:paraId="36158251" w14:textId="018DE9DC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Header/ShipmentDate"/>
            <w:tag w:val="#Nav: Standard_Sales_Credit_Memo/1307"/>
            <w:id w:val="118301246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mentDate[1]" w:storeItemID="{D5358600-93C6-41BB-80A2-1D3271F75AB0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E32881" w:rsidP="00E32881" w:rsidRDefault="00F80A4A" w14:paraId="2DBA5ACD" w14:textId="6743AC2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Credit_Memo/1307"/>
            <w:id w:val="127128433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ExternalDocumentNo[1]" w:storeItemID="{D5358600-93C6-41BB-80A2-1D3271F75AB0}"/>
            <w:text/>
          </w:sdtPr>
          <w:sdtContent>
            <w:tc>
              <w:tcPr>
                <w:tcW w:w="1984" w:type="dxa"/>
              </w:tcPr>
              <w:p w:rsidRPr="009A1C79" w:rsidR="00E32881" w:rsidP="00E32881" w:rsidRDefault="00E04E5C" w14:paraId="723537C9" w14:textId="451C973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DueDate"/>
            <w:tag w:val="#Nav: Standard_Sales_Credit_Memo/1307"/>
            <w:id w:val="-740257040"/>
            <w:placeholder>
              <w:docPart w:val="FA669A6821E949B6B6AFC4A86BD3E91F"/>
            </w:placeholder>
            <w:dataBinding w:prefixMappings="xmlns:ns0='urn:microsoft-dynamics-nav/reports/Standard_Sales_Credit_Memo/1307/'" w:xpath="/ns0:NavWordReportXmlPart[1]/ns0:Header[1]/ns0:DueDate[1]" w:storeItemID="{D5358600-93C6-41BB-80A2-1D3271F75AB0}"/>
            <w:text/>
          </w:sdtPr>
          <w:sdtContent>
            <w:tc>
              <w:tcPr>
                <w:tcW w:w="1701" w:type="dxa"/>
              </w:tcPr>
              <w:p w:rsidR="00E32881" w:rsidP="00E32881" w:rsidRDefault="00E32881" w14:paraId="05A50418" w14:textId="5C5D2DD6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Credit_Memo/1307"/>
            <w:id w:val="323783815"/>
            <w:placeholder>
              <w:docPart w:val="370A8C6402B6405AA6F3004AA7A1EB96"/>
            </w:placeholder>
            <w:dataBinding w:prefixMappings="xmlns:ns0='urn:microsoft-dynamics-nav/reports/Standard_Sales_Credit_Memo/1307/'" w:xpath="/ns0:NavWordReportXmlPart[1]/ns0:Header[1]/ns0:VATRegistrationNo[1]" w:storeItemID="{D5358600-93C6-41BB-80A2-1D3271F75AB0}"/>
            <w:text/>
          </w:sdtPr>
          <w:sdtContent>
            <w:tc>
              <w:tcPr>
                <w:tcW w:w="2126" w:type="dxa"/>
              </w:tcPr>
              <w:p w:rsidRPr="009A1C79" w:rsidR="00E32881" w:rsidP="00E32881" w:rsidRDefault="00E32881" w14:paraId="7EAA1C77" w14:textId="585C13EC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Credit_Memo/1307"/>
        <w:id w:val="-156540891"/>
        <w15:dataBinding w:prefixMappings="xmlns:ns0='urn:microsoft-dynamics-nav/reports/Standard_Sales_Credit_Memo/1307/'" w:xpath="/ns0:NavWordReportXmlPart[1]/ns0:Header[1]/ns0:WorkDescriptionLines" w:storeItemID="{D5358600-93C6-41BB-80A2-1D3271F75AB0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Credit_Memo/1307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Credit_Memo/1307/'" w:xpath="/ns0:NavWordReportXmlPart[1]/ns0:Header[1]/ns0:WorkDescriptionLines[1]/ns0:WorkDescriptionLine[1]" w:storeItemID="{D5358600-93C6-41BB-80A2-1D3271F75AB0}"/>
                <w:text/>
              </w:sdtPr>
              <w:sdtContent>
                <w:p w:rsidRPr="00E33456" w:rsidR="009C75FB" w:rsidP="00312FAA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284"/>
        <w:gridCol w:w="850"/>
        <w:gridCol w:w="567"/>
      </w:tblGrid>
      <w:tr w:rsidRPr="00944D1B" w:rsidR="009801F4" w:rsidTr="009801F4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Credit_Memo/1307"/>
            <w:id w:val="1545399846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Description_Line_Lbl[1]" w:storeItemID="{D5358600-93C6-41BB-80A2-1D3271F75AB0}"/>
            <w:text/>
          </w:sdtPr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Credit_Memo/1307"/>
            <w:id w:val="616415257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Quantity_Line_Lbl[1]" w:storeItemID="{D5358600-93C6-41BB-80A2-1D3271F75AB0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B447E8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Credit_Memo/1307"/>
            <w:id w:val="-1521079236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UnitPrice_Lbl[1]" w:storeItemID="{D5358600-93C6-41BB-80A2-1D3271F75AB0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B447E8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9801F4" w:rsidP="00B447E8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Credit_Memo/1307"/>
            <w:id w:val="1532234539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LineAmount_Line_Lbl[1]" w:storeItemID="{D5358600-93C6-41BB-80A2-1D3271F75AB0}"/>
            <w:text/>
          </w:sdtPr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B447E8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Credit_Memo/1307"/>
            <w:id w:val="1291246806"/>
            <w:placeholder>
              <w:docPart w:val="CE1B8D68157A4B8E8398CD2186B89228"/>
            </w:placeholder>
            <w:dataBinding w:prefixMappings="xmlns:ns0='urn:microsoft-dynamics-nav/reports/Standard_Sales_Credit_Memo/1307/'" w:xpath="/ns0:NavWordReportXmlPart[1]/ns0:Header[1]/ns0:Line[1]/ns0:VATPct_Line_Lbl[1]" w:storeItemID="{D5358600-93C6-41BB-80A2-1D3271F75AB0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B447E8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9801F4" w14:paraId="43D947A9" w14:textId="5C078E6A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B447E8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B447E8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B447E8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B447E8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B447E8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5358600-93C6-41BB-80A2-1D3271F75AB0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Content>
              <w:tr w:rsidRPr="00944D1B" w:rsidR="009801F4" w:rsidTr="009801F4" w14:paraId="0FB49025" w14:textId="00790F09">
                <w:trPr>
                  <w:cantSplit/>
                  <w:trHeight w:val="227"/>
                </w:trPr>
                <w:tc>
                  <w:tcPr>
                    <w:tcW w:w="6521" w:type="dxa"/>
                  </w:tcPr>
                  <w:p w:rsidRPr="00944D1B" w:rsidR="009801F4" w:rsidP="00E44BC5" w:rsidRDefault="00000000" w14:paraId="487B206E" w14:textId="1D205BD4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Credit_Memo/1307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Credit_Memo/1307/'" w:xpath="/ns0:NavWordReportXmlPart[1]/ns0:Header[1]/ns0:Line[1]/ns0:wanMemoPad[1]" w:storeItemID="{D5358600-93C6-41BB-80A2-1D3271F75AB0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Credit_Memo/1307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Standard_Sales_Credit_Memo/1307/'" w:xpath="/ns0:NavWordReportXmlPart[1]/ns0:Header[1]/ns0:Line[1]/ns0:wanQuantity_UOM[1]" w:storeItemID="{D5358600-93C6-41BB-80A2-1D3271F75AB0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9801F4" w:rsidP="00B447E8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Credit_Memo/1307"/>
                    <w:id w:val="773364929"/>
                    <w:placeholder>
                      <w:docPart w:val="683D7E19931741158B87DD80E9D47DDD"/>
                    </w:placeholder>
                    <w:dataBinding w:prefixMappings="xmlns:ns0='urn:microsoft-dynamics-nav/reports/Standard_Sales_Credit_Memo/1307/'" w:xpath="/ns0:NavWordReportXmlPart[1]/ns0:Header[1]/ns0:Line[1]/ns0:UnitPrice[1]" w:storeItemID="{D5358600-93C6-41BB-80A2-1D3271F75AB0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9801F4" w:rsidP="00B447E8" w:rsidRDefault="009801F4" w14:paraId="30F289AE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03050A8819A543138C25DE8A2A757B9A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5358600-93C6-41BB-80A2-1D3271F75AB0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944D1B" w:rsidR="009801F4" w:rsidP="00B447E8" w:rsidRDefault="009801F4" w14:paraId="6398ACF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Credit_Memo/1307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5358600-93C6-41BB-80A2-1D3271F75AB0}"/>
                    <w:text/>
                  </w:sdtPr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B447E8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B447E8" w:rsidRDefault="00000000" w14:paraId="3F426D3D" w14:textId="7D6F94C0">
                    <w:pPr>
                      <w:spacing w:after="120"/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Credit_Memo/1307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Credit_Memo/1307/'" w:xpath="/ns0:NavWordReportXmlPart[1]/ns0:Header[1]/ns0:Line[1]/ns0:VATPct_Line[1]" w:storeItemID="{D5358600-93C6-41BB-80A2-1D3271F75AB0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1643F1" w14:paraId="017DF65C" w14:textId="77777777">
        <w:trPr>
          <w:trHeight w:val="132"/>
        </w:trPr>
        <w:tc>
          <w:tcPr>
            <w:tcW w:w="6521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410DC7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410DC7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3F13AE" w:rsidP="00410DC7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410DC7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410DC7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5358600-93C6-41BB-80A2-1D3271F75AB0}"/>
          <w15:repeatingSection/>
        </w:sdtPr>
        <w:sdtContent>
          <w:sdt>
            <w:sdtPr>
              <w:rPr>
                <w:sz w:val="18"/>
                <w:szCs w:val="18"/>
              </w:rPr>
              <w:id w:val="768507247"/>
              <w:placeholder>
                <w:docPart w:val="E238E78D8FEF4FA69E7291F61FF50E30"/>
              </w:placeholder>
              <w15:repeatingSectionItem/>
            </w:sdtPr>
            <w:sdtContent>
              <w:tr w:rsidRPr="00944D1B" w:rsidR="004F195F" w:rsidTr="001643F1" w14:paraId="761CE824" w14:textId="77777777">
                <w:trPr>
                  <w:cantSplit/>
                  <w:trHeight w:val="227"/>
                </w:trPr>
                <w:tc>
                  <w:tcPr>
                    <w:tcW w:w="6521" w:type="dxa"/>
                  </w:tcPr>
                  <w:p w:rsidRPr="00944D1B" w:rsidR="004F195F" w:rsidP="008350A8" w:rsidRDefault="004F195F" w14:paraId="14FA0F68" w14:textId="67236D79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Credit_Memo/1307"/>
                    <w:id w:val="353313118"/>
                    <w:placeholder>
                      <w:docPart w:val="026EEFED11AF4472BE230548812EE68E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5358600-93C6-41BB-80A2-1D3271F75AB0}"/>
                    <w:text/>
                  </w:sdtPr>
                  <w:sdtContent>
                    <w:tc>
                      <w:tcPr>
                        <w:tcW w:w="2835" w:type="dxa"/>
                        <w:gridSpan w:val="4"/>
                        <w:tcBorders>
                          <w:top w:val="single" w:color="auto" w:sz="4" w:space="0"/>
                        </w:tcBorders>
                      </w:tcPr>
                      <w:p w:rsidRPr="004F195F" w:rsidR="004F195F" w:rsidP="00312FAA" w:rsidRDefault="004F195F" w14:paraId="7D4B9A2D" w14:textId="43065A7B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1C505A30A3F448C990D5723D4FC9077B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5358600-93C6-41BB-80A2-1D3271F75AB0}"/>
                    <w:text/>
                  </w:sdtPr>
                  <w:sdtContent>
                    <w:tc>
                      <w:tcPr>
                        <w:tcW w:w="1417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4F195F" w:rsidP="00312FAA" w:rsidRDefault="004F195F" w14:paraId="5866AD8D" w14:textId="552BB743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b/>
                            <w:bCs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4604A5" w14:paraId="2CF40FED" w14:textId="77777777">
        <w:trPr>
          <w:trHeight w:val="113"/>
        </w:trPr>
        <w:tc>
          <w:tcPr>
            <w:tcW w:w="6521" w:type="dxa"/>
          </w:tcPr>
          <w:p w:rsidRPr="00944D1B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4"/>
          </w:tcPr>
          <w:p w:rsidRPr="00944D1B" w:rsidR="009801F4" w:rsidP="00410DC7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944D1B" w:rsidR="009801F4" w:rsidP="00410DC7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4604A5" w14:paraId="67BB359B" w14:textId="77777777">
        <w:trPr>
          <w:cantSplit/>
          <w:trHeight w:val="227"/>
        </w:trPr>
        <w:sdt>
          <w:sdtPr>
            <w:rPr>
              <w:rFonts w:ascii="Calibri" w:hAnsi="Calibri" w:cs="Calibri"/>
              <w:sz w:val="18"/>
              <w:szCs w:val="18"/>
            </w:rPr>
            <w:alias w:val="#Nav: /Header/VATClauseLine/Description_VATClauseLine"/>
            <w:tag w:val="#Nav: Standard_Sales_Credit_Memo/1307"/>
            <w:id w:val="1603843035"/>
            <w:placeholder>
              <w:docPart w:val="4A9EF6BBD6B54D0EAE51CCF190BA548B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5358600-93C6-41BB-80A2-1D3271F75AB0}"/>
            <w:text/>
          </w:sdtPr>
          <w:sdtContent>
            <w:tc>
              <w:tcPr>
                <w:tcW w:w="6521" w:type="dxa"/>
              </w:tcPr>
              <w:p w:rsidRPr="00312FAA" w:rsidR="004F195F" w:rsidP="008350A8" w:rsidRDefault="00312FAA" w14:paraId="510A897C" w14:textId="76630A4A">
                <w:pPr>
                  <w:pStyle w:val="Sansinterligne"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312FAA">
                  <w:rPr>
                    <w:rFonts w:ascii="Calibri" w:hAnsi="Calibri" w:cs="Calibri"/>
                    <w:sz w:val="18"/>
                    <w:szCs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Credit_Memo/1307"/>
            <w:id w:val="1496384203"/>
            <w:placeholder>
              <w:docPart w:val="C1F2A0128FE04EFFB02E119FC33FB24D"/>
            </w:placeholder>
            <w:dataBinding w:prefixMappings="xmlns:ns0='urn:microsoft-dynamics-nav/reports/Standard_Sales_Credit_Memo/1307/'" w:xpath="/ns0:NavWordReportXmlPart[1]/ns0:Header[1]/ns0:Totals[1]/ns0:TotalIncludingVATText[1]" w:storeItemID="{D5358600-93C6-41BB-80A2-1D3271F75AB0}"/>
            <w:text/>
          </w:sdtPr>
          <w:sdtContent>
            <w:tc>
              <w:tcPr>
                <w:tcW w:w="2835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410DC7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Credit_Memo/1307"/>
            <w:id w:val="1661501859"/>
            <w:placeholder>
              <w:docPart w:val="C1F2A0128FE04EFFB02E119FC33FB24D"/>
            </w:placeholder>
            <w:dataBinding w:prefixMappings="xmlns:ns0='urn:microsoft-dynamics-nav/reports/Standard_Sales_Credit_Memo/1307/'" w:xpath="/ns0:NavWordReportXmlPart[1]/ns0:Header[1]/ns0:Totals[1]/ns0:TotalAmountIncludingVAT[1]" w:storeItemID="{D5358600-93C6-41BB-80A2-1D3271F75AB0}"/>
            <w:text/>
          </w:sdt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410DC7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F80A4A" w:rsidRDefault="00F80A4A" w14:paraId="513308C7" w14:textId="289C758F">
      <w:pPr>
        <w:spacing w:after="160" w:line="259" w:lineRule="auto"/>
        <w:rPr>
          <w:sz w:val="12"/>
          <w:szCs w:val="12"/>
        </w:rPr>
      </w:pPr>
    </w:p>
    <w:sectPr w:rsidR="00F80A4A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4606" w:rsidP="00E40C63" w:rsidRDefault="00E64606" w14:paraId="75F74B6C" w14:textId="77777777">
      <w:pPr>
        <w:spacing w:after="0"/>
      </w:pPr>
      <w:r>
        <w:separator/>
      </w:r>
    </w:p>
  </w:endnote>
  <w:endnote w:type="continuationSeparator" w:id="0">
    <w:p w:rsidR="00E64606" w:rsidP="00E40C63" w:rsidRDefault="00E64606" w14:paraId="6FE4545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-1281032448"/>
          <w:placeholder>
            <w:docPart w:val="BB4DF878670043C0A4AACF144363537B"/>
          </w:placeholder>
          <w:dataBinding w:prefixMappings="xmlns:ns0='urn:microsoft-dynamics-nav/reports/Standard_Sales_Credit_Memo/1307/'" w:xpath="/ns0:NavWordReportXmlPart[1]/ns0:Header[1]/ns0:CompanyLegalStatement[1]" w:storeItemID="{D5358600-93C6-41BB-80A2-1D3271F75AB0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Credit_Memo/1307"/>
          <w:id w:val="-215439963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wanCompanyAddress[1]" w:storeItemID="{D5358600-93C6-41BB-80A2-1D3271F75AB0}"/>
          <w:text/>
        </w:sdtPr>
        <w:sdtContent>
          <w:tc>
            <w:tcPr>
              <w:tcW w:w="3544" w:type="dxa"/>
            </w:tcPr>
            <w:p w:rsidRPr="008B0A5B" w:rsidR="00724677" w:rsidP="00360170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Credit_Memo/1307"/>
          <w:id w:val="60408362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wanCompanyContactInfo[1]" w:storeItemID="{D5358600-93C6-41BB-80A2-1D3271F75AB0}"/>
          <w:text/>
        </w:sdtPr>
        <w:sdtContent>
          <w:tc>
            <w:tcPr>
              <w:tcW w:w="3402" w:type="dxa"/>
            </w:tcPr>
            <w:p w:rsidRPr="008B0A5B" w:rsidR="008B0A5B" w:rsidP="00360170" w:rsidRDefault="00C40F07" w14:paraId="7919B63E" w14:textId="62B0531D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tc>
        <w:tcPr>
          <w:tcW w:w="3817" w:type="dxa"/>
        </w:tcPr>
        <w:p w:rsidRPr="008B0A5B" w:rsidR="00F80A4A" w:rsidP="00360170" w:rsidRDefault="00000000" w14:paraId="6A716AF9" w14:textId="0E63BD32">
          <w:pPr>
            <w:tabs>
              <w:tab w:val="left" w:pos="2700"/>
            </w:tabs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#Nav: /Header/wanCompanyLegalInfo"/>
              <w:tag w:val="#Nav: Standard_Sales_Credit_Memo/1307"/>
              <w:id w:val="-1264224645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wanCompanyLegalInfo[1]" w:storeItemID="{D5358600-93C6-41BB-80A2-1D3271F75AB0}"/>
              <w:text/>
            </w:sdtPr>
            <w:sdtContent>
              <w:proofErr w:type="spellStart"/>
              <w:r w:rsidR="00C40F07">
                <w:rPr>
                  <w:sz w:val="18"/>
                  <w:szCs w:val="18"/>
                </w:rPr>
                <w:t>wanCompanyLegalInfo</w:t>
              </w:r>
              <w:proofErr w:type="spellEnd"/>
            </w:sdtContent>
          </w:sdt>
        </w:p>
      </w:tc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4606" w:rsidP="00E40C63" w:rsidRDefault="00E64606" w14:paraId="275E9FC2" w14:textId="77777777">
      <w:pPr>
        <w:spacing w:after="0"/>
      </w:pPr>
      <w:r>
        <w:separator/>
      </w:r>
    </w:p>
  </w:footnote>
  <w:footnote w:type="continuationSeparator" w:id="0">
    <w:p w:rsidR="00E64606" w:rsidP="00E40C63" w:rsidRDefault="00E64606" w14:paraId="16041F6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50AA0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Credit_Memo/1307"/>
          <w:id w:val="148558434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Address1[1]" w:storeItemID="{D5358600-93C6-41BB-80A2-1D3271F75AB0}"/>
          <w:text/>
        </w:sdt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000000" w14:paraId="63EFBD48" w14:textId="077C18EC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Credit_Memo/1307"/>
              <w:id w:val="1359700594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_Lbl[1]" w:storeItemID="{D5358600-93C6-41BB-80A2-1D3271F75AB0}"/>
              <w:text/>
            </w:sdtPr>
            <w:sdtContent>
              <w:proofErr w:type="spellStart"/>
              <w:r w:rsidR="00E44BC5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="00E44BC5">
            <w:rPr>
              <w:rStyle w:val="lev"/>
              <w:lang w:val="fr-FR"/>
            </w:rPr>
            <w:t xml:space="preserve">  </w:t>
          </w:r>
          <w:sdt>
            <w:sdtPr>
              <w:rPr>
                <w:rStyle w:val="lev"/>
                <w:lang w:val="fr-FR"/>
              </w:rPr>
              <w:alias w:val="#Nav: /Header/DocumentNo_Lbl"/>
              <w:tag w:val="#Nav: Standard_Sales_Credit_Memo/1307"/>
              <w:id w:val="-1362885127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No_Lbl[1]" w:storeItemID="{D5358600-93C6-41BB-80A2-1D3271F75AB0}"/>
              <w:text/>
            </w:sdtPr>
            <w:sdtContent>
              <w:proofErr w:type="spellStart"/>
              <w:r w:rsidR="00410DC7">
                <w:rPr>
                  <w:rStyle w:val="lev"/>
                  <w:lang w:val="fr-FR"/>
                </w:rPr>
                <w:t>DocumentNo_Lbl</w:t>
              </w:r>
              <w:proofErr w:type="spellEnd"/>
            </w:sdtContent>
          </w:sdt>
          <w:r w:rsidR="00F443AD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Credit_Memo/1307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Credit_Memo/1307/'" w:xpath="/ns0:NavWordReportXmlPart[1]/ns0:Header[1]/ns0:DocumentNo[1]" w:storeItemID="{D5358600-93C6-41BB-80A2-1D3271F75AB0}"/>
              <w:text/>
            </w:sdtPr>
            <w:sdtContent>
              <w:proofErr w:type="spellStart"/>
              <w:r w:rsidR="00F50AA0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Credit_Memo/1307"/>
            <w:id w:val="484896011"/>
            <w:placeholder>
              <w:docPart w:val="9B5E4B8E804045399D4889C83CF3AFF7"/>
            </w:placeholder>
            <w:dataBinding w:prefixMappings="xmlns:ns0='urn:microsoft-dynamics-nav/reports/Standard_Sales_Credit_Memo/1307/'" w:xpath="/ns0:NavWordReportXmlPart[1]/ns0:Header[1]/ns0:DocumentDate[1]" w:storeItemID="{D5358600-93C6-41BB-80A2-1D3271F75AB0}"/>
            <w:text/>
          </w:sdtPr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00000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Credit_Memo/1307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Credit_Memo/1307/'" w:xpath="/ns0:NavWordReportXmlPart[1]/ns0:Header[1]/ns0:Page_Lbl[1]" w:storeItemID="{D5358600-93C6-41BB-80A2-1D3271F75AB0}"/>
              <w:text/>
            </w:sdtPr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Credit_Memo/1307"/>
          <w:id w:val="-2032414259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Description_Line_Lbl[1]" w:storeItemID="{D5358600-93C6-41BB-80A2-1D3271F75AB0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3402D74A" w14:textId="77777777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Credit_Memo/1307"/>
          <w:id w:val="367417715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Quantity_Line_Lbl[1]" w:storeItemID="{D5358600-93C6-41BB-80A2-1D3271F75AB0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6C0A080C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Credit_Memo/1307"/>
          <w:id w:val="-376551249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UnitPrice_Lbl[1]" w:storeItemID="{D5358600-93C6-41BB-80A2-1D3271F75AB0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57E3B037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F80A4A" w:rsidRDefault="00776CC9" w14:paraId="54EC118F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Credit_Memo/1307"/>
          <w:id w:val="-1521308041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LineAmount_Line_Lbl[1]" w:storeItemID="{D5358600-93C6-41BB-80A2-1D3271F75AB0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F80A4A" w:rsidRDefault="00776CC9" w14:paraId="7F6A8425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Credit_Memo/1307"/>
          <w:id w:val="2095976510"/>
          <w:placeholder>
            <w:docPart w:val="7BECBE18CEF04507B084430683B0775D"/>
          </w:placeholder>
          <w:dataBinding w:prefixMappings="xmlns:ns0='urn:microsoft-dynamics-nav/reports/Standard_Sales_Credit_Memo/1307/'" w:xpath="/ns0:NavWordReportXmlPart[1]/ns0:Header[1]/ns0:Line[1]/ns0:VATPct_Line_Lbl[1]" w:storeItemID="{D5358600-93C6-41BB-80A2-1D3271F75AB0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F80A4A" w:rsidRDefault="00776CC9" w14:paraId="345C808B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312FAA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5358600-93C6-41BB-80A2-1D3271F75AB0}"/>
            <w:picture/>
          </w:sdtPr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E04E5C" w:rsidRDefault="00000000" w14:paraId="4970DDDA" w14:textId="6F0FDC8E">
          <w:pPr>
            <w:pStyle w:val="Titre"/>
            <w:tabs>
              <w:tab w:val="center" w:pos="2905"/>
              <w:tab w:val="right" w:pos="5811"/>
            </w:tabs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DocumentTitle_Lbl"/>
              <w:tag w:val="#Nav: Standard_Sales_Credit_Memo/1307"/>
              <w:id w:val="988595587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_Lbl[1]" w:storeItemID="{D5358600-93C6-41BB-80A2-1D3271F75AB0}"/>
              <w:text/>
            </w:sdtPr>
            <w:sdtContent>
              <w:proofErr w:type="spellStart"/>
              <w:r w:rsidR="00E04E5C">
                <w:rPr>
                  <w:b/>
                  <w:bCs/>
                  <w:lang w:val="fr-FR"/>
                </w:rPr>
                <w:t>DocumentTitle_Lbl</w:t>
              </w:r>
              <w:proofErr w:type="spellEnd"/>
            </w:sdtContent>
          </w:sdt>
          <w:r w:rsidR="00F50AA0">
            <w:rPr>
              <w:b/>
              <w:bCs/>
              <w:lang w:val="fr-FR"/>
            </w:rPr>
            <w:t xml:space="preserve"> 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Credit_Memo/1307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Credit_Memo/1307/'" w:xpath="/ns0:NavWordReportXmlPart[1]/ns0:Header[1]/ns0:DocumentNo[1]" w:storeItemID="{D5358600-93C6-41BB-80A2-1D3271F75AB0}"/>
              <w:text/>
            </w:sdtPr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Credit_Memo/1307"/>
            <w:id w:val="832561865"/>
            <w:placeholder>
              <w:docPart w:val="5C7EA656F3EB46EF9D9830DB5614E2D5"/>
            </w:placeholder>
            <w:dataBinding w:prefixMappings="xmlns:ns0='urn:microsoft-dynamics-nav/reports/Standard_Sales_Credit_Memo/1307/'" w:xpath="/ns0:NavWordReportXmlPart[1]/ns0:Header[1]/ns0:DocumentDate[1]" w:storeItemID="{D5358600-93C6-41BB-80A2-1D3271F75AB0}"/>
            <w:text/>
          </w:sdtPr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00000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Credit_Memo/1307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Credit_Memo/1307/'" w:xpath="/ns0:NavWordReportXmlPart[1]/ns0:Header[1]/ns0:Page_Lbl[1]" w:storeItemID="{D5358600-93C6-41BB-80A2-1D3271F75AB0}"/>
              <w:text/>
            </w:sdtPr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A665A"/>
    <w:rsid w:val="000C007A"/>
    <w:rsid w:val="000D5A6D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702B3"/>
    <w:rsid w:val="00181CB7"/>
    <w:rsid w:val="00193DDD"/>
    <w:rsid w:val="001A4CBD"/>
    <w:rsid w:val="001B793C"/>
    <w:rsid w:val="001C570D"/>
    <w:rsid w:val="001D1CE2"/>
    <w:rsid w:val="001D5AC3"/>
    <w:rsid w:val="001D6807"/>
    <w:rsid w:val="001F68D7"/>
    <w:rsid w:val="0020108A"/>
    <w:rsid w:val="002220D6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3BA9"/>
    <w:rsid w:val="0029628E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12FAA"/>
    <w:rsid w:val="00324CF5"/>
    <w:rsid w:val="00335EEF"/>
    <w:rsid w:val="00337723"/>
    <w:rsid w:val="00355E20"/>
    <w:rsid w:val="00360170"/>
    <w:rsid w:val="00361705"/>
    <w:rsid w:val="00372A9D"/>
    <w:rsid w:val="00374316"/>
    <w:rsid w:val="0038349C"/>
    <w:rsid w:val="0038488E"/>
    <w:rsid w:val="00394029"/>
    <w:rsid w:val="003A11C9"/>
    <w:rsid w:val="003A31D7"/>
    <w:rsid w:val="003A7E69"/>
    <w:rsid w:val="003B1D59"/>
    <w:rsid w:val="003D120B"/>
    <w:rsid w:val="003D4B80"/>
    <w:rsid w:val="003E2178"/>
    <w:rsid w:val="003F13AE"/>
    <w:rsid w:val="003F77E2"/>
    <w:rsid w:val="00400EF7"/>
    <w:rsid w:val="00410DC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5F7F"/>
    <w:rsid w:val="005963DE"/>
    <w:rsid w:val="005A0994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A428A"/>
    <w:rsid w:val="006B0EC4"/>
    <w:rsid w:val="006B5180"/>
    <w:rsid w:val="006C30D9"/>
    <w:rsid w:val="006C4581"/>
    <w:rsid w:val="006D4B90"/>
    <w:rsid w:val="006D64AE"/>
    <w:rsid w:val="006E6779"/>
    <w:rsid w:val="006F2626"/>
    <w:rsid w:val="0071439C"/>
    <w:rsid w:val="00715109"/>
    <w:rsid w:val="00716E24"/>
    <w:rsid w:val="00724677"/>
    <w:rsid w:val="007379E2"/>
    <w:rsid w:val="00741F6B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82DD9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2132A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02D3C"/>
    <w:rsid w:val="00B1731C"/>
    <w:rsid w:val="00B22FDE"/>
    <w:rsid w:val="00B27299"/>
    <w:rsid w:val="00B32D4B"/>
    <w:rsid w:val="00B402B9"/>
    <w:rsid w:val="00B437D5"/>
    <w:rsid w:val="00B447E8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BF4863"/>
    <w:rsid w:val="00C17ACF"/>
    <w:rsid w:val="00C27C1A"/>
    <w:rsid w:val="00C36F18"/>
    <w:rsid w:val="00C40BE4"/>
    <w:rsid w:val="00C40F07"/>
    <w:rsid w:val="00C41DE3"/>
    <w:rsid w:val="00C42495"/>
    <w:rsid w:val="00C47206"/>
    <w:rsid w:val="00C6095D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2C3D"/>
    <w:rsid w:val="00DA580A"/>
    <w:rsid w:val="00DB4B5B"/>
    <w:rsid w:val="00DD0EDD"/>
    <w:rsid w:val="00DE4232"/>
    <w:rsid w:val="00DF30F1"/>
    <w:rsid w:val="00E006D2"/>
    <w:rsid w:val="00E04E5C"/>
    <w:rsid w:val="00E111C4"/>
    <w:rsid w:val="00E22B7E"/>
    <w:rsid w:val="00E32881"/>
    <w:rsid w:val="00E33456"/>
    <w:rsid w:val="00E40C63"/>
    <w:rsid w:val="00E41182"/>
    <w:rsid w:val="00E4361D"/>
    <w:rsid w:val="00E44BC5"/>
    <w:rsid w:val="00E54F17"/>
    <w:rsid w:val="00E64606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3AD"/>
    <w:rsid w:val="00F44822"/>
    <w:rsid w:val="00F44BFF"/>
    <w:rsid w:val="00F50AA0"/>
    <w:rsid w:val="00F66A1F"/>
    <w:rsid w:val="00F66DD7"/>
    <w:rsid w:val="00F77E19"/>
    <w:rsid w:val="00F80A4A"/>
    <w:rsid w:val="00F81AE9"/>
    <w:rsid w:val="00F848FB"/>
    <w:rsid w:val="00F86468"/>
    <w:rsid w:val="00F9668C"/>
    <w:rsid w:val="00F97CF0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  <w:style w:type="paragraph" w:customStyle="1" w:styleId="GroupSeparation">
    <w:name w:val="Group Separation"/>
    <w:basedOn w:val="Normal"/>
    <w:link w:val="GroupSeparationChar"/>
    <w:rsid w:val="00F80A4A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Policepardfaut"/>
    <w:link w:val="GroupSeparation"/>
    <w:rsid w:val="00F80A4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238E78D8FEF4FA69E7291F61FF50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9741E-C4A8-45BD-BE93-DC457FB876CD}"/>
      </w:docPartPr>
      <w:docPartBody>
        <w:p w:rsidR="00D27780" w:rsidRDefault="00A21F0C" w:rsidP="00A21F0C">
          <w:pPr>
            <w:pStyle w:val="E238E78D8FEF4FA69E7291F61FF50E30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6EEFED11AF4472BE230548812EE6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2589-C4FE-4753-897D-FF96405E50D7}"/>
      </w:docPartPr>
      <w:docPartBody>
        <w:p w:rsidR="00D27780" w:rsidRDefault="00A21F0C" w:rsidP="00A21F0C">
          <w:pPr>
            <w:pStyle w:val="026EEFED11AF4472BE230548812EE68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C505A30A3F448C990D5723D4FC90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090043-71E4-48A1-884A-823135A2CE04}"/>
      </w:docPartPr>
      <w:docPartBody>
        <w:p w:rsidR="00D27780" w:rsidRDefault="00A21F0C" w:rsidP="00A21F0C">
          <w:pPr>
            <w:pStyle w:val="1C505A30A3F448C990D5723D4FC907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03050A8819A543138C25DE8A2A757B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8E707-C90F-4AB5-A172-141490FC47B4}"/>
      </w:docPartPr>
      <w:docPartBody>
        <w:p w:rsidR="00DA10F2" w:rsidRDefault="00D27780" w:rsidP="00D27780">
          <w:pPr>
            <w:pStyle w:val="03050A8819A543138C25DE8A2A757B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38DA2F4EB10461F86DE89D032AC16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90A58D-F6AA-423A-BA67-0D0E36B826CA}"/>
      </w:docPartPr>
      <w:docPartBody>
        <w:p w:rsidR="00722AEF" w:rsidRDefault="00A9191C" w:rsidP="00A9191C">
          <w:pPr>
            <w:pStyle w:val="238DA2F4EB10461F86DE89D032AC16A1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6A30100B7564572A3FF62563470B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E9D14-E305-45A5-AA7A-21A013565758}"/>
      </w:docPartPr>
      <w:docPartBody>
        <w:p w:rsidR="00722AEF" w:rsidRDefault="00A9191C" w:rsidP="00A9191C">
          <w:pPr>
            <w:pStyle w:val="D6A30100B7564572A3FF62563470BDF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70A8C6402B6405AA6F3004AA7A1EB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246FC1-ACB1-40B7-9821-AE5C41F08003}"/>
      </w:docPartPr>
      <w:docPartBody>
        <w:p w:rsidR="00722AEF" w:rsidRDefault="00A9191C" w:rsidP="00A9191C">
          <w:pPr>
            <w:pStyle w:val="370A8C6402B6405AA6F3004AA7A1EB96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DF3E371BA6249CA99355DD5A3C3D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9F98DC-8B1C-4595-98C0-A7A3225E0980}"/>
      </w:docPartPr>
      <w:docPartBody>
        <w:p w:rsidR="00722AEF" w:rsidRDefault="00A9191C" w:rsidP="00A9191C">
          <w:pPr>
            <w:pStyle w:val="CDF3E371BA6249CA99355DD5A3C3D8B4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A669A6821E949B6B6AFC4A86BD3E9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F5D9-12EF-46F8-8E21-2E1BF61AF311}"/>
      </w:docPartPr>
      <w:docPartBody>
        <w:p w:rsidR="00722AEF" w:rsidRDefault="00A9191C" w:rsidP="00A9191C">
          <w:pPr>
            <w:pStyle w:val="FA669A6821E949B6B6AFC4A86BD3E91F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A9EF6BBD6B54D0EAE51CCF190BA5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64E3A0-DCDF-46C9-AA78-DAB4DF6AD527}"/>
      </w:docPartPr>
      <w:docPartBody>
        <w:p w:rsidR="00000000" w:rsidRDefault="00F97792" w:rsidP="00F97792">
          <w:pPr>
            <w:pStyle w:val="4A9EF6BBD6B54D0EAE51CCF190BA548B"/>
          </w:pPr>
          <w:r w:rsidRPr="00D63EB6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72E9A"/>
    <w:rsid w:val="000827EE"/>
    <w:rsid w:val="00085A17"/>
    <w:rsid w:val="000D3233"/>
    <w:rsid w:val="00167AC4"/>
    <w:rsid w:val="001F20A2"/>
    <w:rsid w:val="002537A1"/>
    <w:rsid w:val="00255395"/>
    <w:rsid w:val="00281485"/>
    <w:rsid w:val="00366CEC"/>
    <w:rsid w:val="00481726"/>
    <w:rsid w:val="004950CD"/>
    <w:rsid w:val="004D542B"/>
    <w:rsid w:val="00580879"/>
    <w:rsid w:val="005B79FF"/>
    <w:rsid w:val="006D6EBD"/>
    <w:rsid w:val="006E43C7"/>
    <w:rsid w:val="00722AEF"/>
    <w:rsid w:val="00747F0A"/>
    <w:rsid w:val="007B7266"/>
    <w:rsid w:val="00805499"/>
    <w:rsid w:val="00833D84"/>
    <w:rsid w:val="008C0479"/>
    <w:rsid w:val="00901D68"/>
    <w:rsid w:val="00930259"/>
    <w:rsid w:val="00A13F65"/>
    <w:rsid w:val="00A21F0C"/>
    <w:rsid w:val="00A864C9"/>
    <w:rsid w:val="00A9191C"/>
    <w:rsid w:val="00A97C90"/>
    <w:rsid w:val="00B22574"/>
    <w:rsid w:val="00B56AF6"/>
    <w:rsid w:val="00BB2550"/>
    <w:rsid w:val="00C43982"/>
    <w:rsid w:val="00C63DAA"/>
    <w:rsid w:val="00C95BD9"/>
    <w:rsid w:val="00D05ADC"/>
    <w:rsid w:val="00D27780"/>
    <w:rsid w:val="00D72C86"/>
    <w:rsid w:val="00DA10F2"/>
    <w:rsid w:val="00DB0186"/>
    <w:rsid w:val="00DC7172"/>
    <w:rsid w:val="00DE7CE3"/>
    <w:rsid w:val="00DF55F3"/>
    <w:rsid w:val="00DF6648"/>
    <w:rsid w:val="00E143A5"/>
    <w:rsid w:val="00E445BC"/>
    <w:rsid w:val="00E45027"/>
    <w:rsid w:val="00E83EB8"/>
    <w:rsid w:val="00F05179"/>
    <w:rsid w:val="00F86650"/>
    <w:rsid w:val="00F9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7792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76054B20C72D4279A486B8CA9764EE38">
    <w:name w:val="76054B20C72D4279A486B8CA9764EE38"/>
    <w:rsid w:val="00A9191C"/>
    <w:rPr>
      <w:lang w:val="fr-FR" w:eastAsia="fr-FR"/>
    </w:rPr>
  </w:style>
  <w:style w:type="paragraph" w:customStyle="1" w:styleId="71E13A98B0CC487B96268A45292B0CE6">
    <w:name w:val="71E13A98B0CC487B96268A45292B0CE6"/>
    <w:rsid w:val="00A9191C"/>
    <w:rPr>
      <w:lang w:val="fr-FR" w:eastAsia="fr-FR"/>
    </w:rPr>
  </w:style>
  <w:style w:type="paragraph" w:customStyle="1" w:styleId="1AFB28E1C80846A59ABA3E3E8ADD330A">
    <w:name w:val="1AFB28E1C80846A59ABA3E3E8ADD330A"/>
    <w:rsid w:val="00A9191C"/>
    <w:rPr>
      <w:lang w:val="fr-FR" w:eastAsia="fr-FR"/>
    </w:rPr>
  </w:style>
  <w:style w:type="paragraph" w:customStyle="1" w:styleId="5632E8F4B8A54A7288DC954F4FC19454">
    <w:name w:val="5632E8F4B8A54A7288DC954F4FC19454"/>
    <w:rsid w:val="00A9191C"/>
    <w:rPr>
      <w:lang w:val="fr-FR" w:eastAsia="fr-FR"/>
    </w:rPr>
  </w:style>
  <w:style w:type="paragraph" w:customStyle="1" w:styleId="6591C88EBACF4FDFA43C59FF012413CE">
    <w:name w:val="6591C88EBACF4FDFA43C59FF012413CE"/>
    <w:rsid w:val="00A9191C"/>
    <w:rPr>
      <w:lang w:val="fr-FR" w:eastAsia="fr-FR"/>
    </w:rPr>
  </w:style>
  <w:style w:type="paragraph" w:customStyle="1" w:styleId="C76A04CD73684BDB8004935C966C5024">
    <w:name w:val="C76A04CD73684BDB8004935C966C5024"/>
    <w:rsid w:val="00A9191C"/>
    <w:rPr>
      <w:lang w:val="fr-FR" w:eastAsia="fr-FR"/>
    </w:rPr>
  </w:style>
  <w:style w:type="paragraph" w:customStyle="1" w:styleId="C1DA002631724E57986807AA82559F2F">
    <w:name w:val="C1DA002631724E57986807AA82559F2F"/>
    <w:rsid w:val="00A9191C"/>
    <w:rPr>
      <w:lang w:val="fr-FR" w:eastAsia="fr-FR"/>
    </w:rPr>
  </w:style>
  <w:style w:type="paragraph" w:customStyle="1" w:styleId="8F92BCD06006437490E105DDDBE4FF26">
    <w:name w:val="8F92BCD06006437490E105DDDBE4FF26"/>
    <w:rsid w:val="00A9191C"/>
    <w:rPr>
      <w:lang w:val="fr-FR" w:eastAsia="fr-FR"/>
    </w:rPr>
  </w:style>
  <w:style w:type="paragraph" w:customStyle="1" w:styleId="CD0C8E3A29554EA0B56FBD6B4D86ABA8">
    <w:name w:val="CD0C8E3A29554EA0B56FBD6B4D86ABA8"/>
    <w:rsid w:val="00A9191C"/>
    <w:rPr>
      <w:lang w:val="fr-FR" w:eastAsia="fr-FR"/>
    </w:rPr>
  </w:style>
  <w:style w:type="paragraph" w:customStyle="1" w:styleId="8F3558BC4A0C44C5BECE10AD54594053">
    <w:name w:val="8F3558BC4A0C44C5BECE10AD54594053"/>
    <w:rsid w:val="00A9191C"/>
    <w:rPr>
      <w:lang w:val="fr-FR" w:eastAsia="fr-FR"/>
    </w:rPr>
  </w:style>
  <w:style w:type="paragraph" w:customStyle="1" w:styleId="F2CA71A36E074682808B32991F3624FE">
    <w:name w:val="F2CA71A36E074682808B32991F3624FE"/>
    <w:rsid w:val="00A9191C"/>
    <w:rPr>
      <w:lang w:val="fr-FR" w:eastAsia="fr-FR"/>
    </w:rPr>
  </w:style>
  <w:style w:type="paragraph" w:customStyle="1" w:styleId="2C5447CED86546449E11B28D58EE8329">
    <w:name w:val="2C5447CED86546449E11B28D58EE8329"/>
    <w:rsid w:val="00A9191C"/>
    <w:rPr>
      <w:lang w:val="fr-FR" w:eastAsia="fr-FR"/>
    </w:rPr>
  </w:style>
  <w:style w:type="paragraph" w:customStyle="1" w:styleId="DB62C9B3B3584A47BE79BBE8052C8072">
    <w:name w:val="DB62C9B3B3584A47BE79BBE8052C8072"/>
    <w:rsid w:val="00A9191C"/>
    <w:rPr>
      <w:lang w:val="fr-FR" w:eastAsia="fr-FR"/>
    </w:rPr>
  </w:style>
  <w:style w:type="paragraph" w:customStyle="1" w:styleId="F3DFE1CE67F54BF8AC817E903016D760">
    <w:name w:val="F3DFE1CE67F54BF8AC817E903016D760"/>
    <w:rsid w:val="00A9191C"/>
    <w:rPr>
      <w:lang w:val="fr-FR" w:eastAsia="fr-FR"/>
    </w:rPr>
  </w:style>
  <w:style w:type="paragraph" w:customStyle="1" w:styleId="ECDB9083AD8B4125BDB22605E2672894">
    <w:name w:val="ECDB9083AD8B4125BDB22605E2672894"/>
    <w:rsid w:val="00A9191C"/>
    <w:rPr>
      <w:lang w:val="fr-FR" w:eastAsia="fr-FR"/>
    </w:rPr>
  </w:style>
  <w:style w:type="paragraph" w:customStyle="1" w:styleId="C054E3CD7A15427280C2BAD532A92C2B">
    <w:name w:val="C054E3CD7A15427280C2BAD532A92C2B"/>
    <w:rsid w:val="00A9191C"/>
    <w:rPr>
      <w:lang w:val="fr-FR" w:eastAsia="fr-FR"/>
    </w:rPr>
  </w:style>
  <w:style w:type="paragraph" w:customStyle="1" w:styleId="6FDCB27E140448928D1222164688DC66">
    <w:name w:val="6FDCB27E140448928D1222164688DC66"/>
    <w:rsid w:val="00A9191C"/>
    <w:rPr>
      <w:lang w:val="fr-FR" w:eastAsia="fr-FR"/>
    </w:rPr>
  </w:style>
  <w:style w:type="paragraph" w:customStyle="1" w:styleId="C47B681513614B7A890D773F6F44166B">
    <w:name w:val="C47B681513614B7A890D773F6F44166B"/>
    <w:rsid w:val="00A9191C"/>
    <w:rPr>
      <w:lang w:val="fr-FR" w:eastAsia="fr-FR"/>
    </w:rPr>
  </w:style>
  <w:style w:type="paragraph" w:customStyle="1" w:styleId="4740736215F6405299EE27174E7DD0FD">
    <w:name w:val="4740736215F6405299EE27174E7DD0FD"/>
    <w:rsid w:val="00A9191C"/>
    <w:rPr>
      <w:lang w:val="fr-FR" w:eastAsia="fr-FR"/>
    </w:rPr>
  </w:style>
  <w:style w:type="paragraph" w:customStyle="1" w:styleId="0A1D8B4FD33A4AA6951DA69B61ECA803">
    <w:name w:val="0A1D8B4FD33A4AA6951DA69B61ECA803"/>
    <w:rsid w:val="00A9191C"/>
    <w:rPr>
      <w:lang w:val="fr-FR" w:eastAsia="fr-FR"/>
    </w:rPr>
  </w:style>
  <w:style w:type="paragraph" w:customStyle="1" w:styleId="238DA2F4EB10461F86DE89D032AC16A1">
    <w:name w:val="238DA2F4EB10461F86DE89D032AC16A1"/>
    <w:rsid w:val="00A9191C"/>
    <w:rPr>
      <w:lang w:val="fr-FR" w:eastAsia="fr-FR"/>
    </w:rPr>
  </w:style>
  <w:style w:type="paragraph" w:customStyle="1" w:styleId="D6A30100B7564572A3FF62563470BDFB">
    <w:name w:val="D6A30100B7564572A3FF62563470BDFB"/>
    <w:rsid w:val="00A9191C"/>
    <w:rPr>
      <w:lang w:val="fr-FR" w:eastAsia="fr-FR"/>
    </w:rPr>
  </w:style>
  <w:style w:type="paragraph" w:customStyle="1" w:styleId="370A8C6402B6405AA6F3004AA7A1EB96">
    <w:name w:val="370A8C6402B6405AA6F3004AA7A1EB96"/>
    <w:rsid w:val="00A9191C"/>
    <w:rPr>
      <w:lang w:val="fr-FR" w:eastAsia="fr-FR"/>
    </w:rPr>
  </w:style>
  <w:style w:type="paragraph" w:customStyle="1" w:styleId="CDF3E371BA6249CA99355DD5A3C3D8B4">
    <w:name w:val="CDF3E371BA6249CA99355DD5A3C3D8B4"/>
    <w:rsid w:val="00A9191C"/>
    <w:rPr>
      <w:lang w:val="fr-FR" w:eastAsia="fr-FR"/>
    </w:rPr>
  </w:style>
  <w:style w:type="paragraph" w:customStyle="1" w:styleId="FA669A6821E949B6B6AFC4A86BD3E91F">
    <w:name w:val="FA669A6821E949B6B6AFC4A86BD3E91F"/>
    <w:rsid w:val="00A9191C"/>
    <w:rPr>
      <w:lang w:val="fr-FR" w:eastAsia="fr-FR"/>
    </w:rPr>
  </w:style>
  <w:style w:type="paragraph" w:customStyle="1" w:styleId="C24187E15030468A85C4A14C20A49AC6">
    <w:name w:val="C24187E15030468A85C4A14C20A49AC6"/>
    <w:rsid w:val="00A9191C"/>
    <w:rPr>
      <w:lang w:val="fr-FR" w:eastAsia="fr-FR"/>
    </w:rPr>
  </w:style>
  <w:style w:type="paragraph" w:customStyle="1" w:styleId="2C90961C1C9B4D82BDA9020CCBD7936D">
    <w:name w:val="2C90961C1C9B4D82BDA9020CCBD7936D"/>
    <w:rsid w:val="00A9191C"/>
    <w:rPr>
      <w:lang w:val="fr-FR" w:eastAsia="fr-FR"/>
    </w:rPr>
  </w:style>
  <w:style w:type="paragraph" w:customStyle="1" w:styleId="32949ABECF834B9796AED28F323A0604">
    <w:name w:val="32949ABECF834B9796AED28F323A0604"/>
    <w:rsid w:val="00A9191C"/>
    <w:rPr>
      <w:lang w:val="fr-FR" w:eastAsia="fr-FR"/>
    </w:rPr>
  </w:style>
  <w:style w:type="paragraph" w:customStyle="1" w:styleId="4A9EF6BBD6B54D0EAE51CCF190BA548B">
    <w:name w:val="4A9EF6BBD6B54D0EAE51CCF190BA548B"/>
    <w:rsid w:val="00F9779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O u r A c c o u n t N o > w a n O u r A c c o u n t N o < / w a n O u r A c c o u n t N o >  
         < w a n O u r A c c o u n t N o _ L b l > w a n O u r A c c o u n t N o _ L b l < / w a n O u r A c c o u n t N o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8600-93C6-41BB-80A2-1D3271F75AB0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2022-09-21T21:05:00Z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