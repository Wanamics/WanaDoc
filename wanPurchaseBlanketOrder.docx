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wan_Purchase_Blanket_Order/87410"/>
            <w:id w:val="-1400821703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wanBuyFromAddress_Lbl[1]" w:storeItemID="{CA0544C7-467F-4996-B9B0-2CE95F6B0704}"/>
            <w:text/>
          </w:sdtPr>
          <w:sdtEndPr/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wan_Purchase_Blanket_Order/87410"/>
            <w:id w:val="810442828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wanShipToAddress_Lbl[1]" w:storeItemID="{CA0544C7-467F-4996-B9B0-2CE95F6B0704}"/>
            <w:text/>
          </w:sdtPr>
          <w:sdtEndPr/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wan_Purchase_Blanket_Order/87410"/>
            <w:id w:val="-228842139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wanPayToAddress_Lbl[1]" w:storeItemID="{CA0544C7-467F-4996-B9B0-2CE95F6B0704}"/>
            <w:text/>
          </w:sdtPr>
          <w:sdtEndPr/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  <w:proofErr w:type="spellEnd"/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wan_Purchase_Blanket_Order/87410"/>
            <w:id w:val="-968590793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wanBuyFromAddress[1]" w:storeItemID="{CA0544C7-467F-4996-B9B0-2CE95F6B0704}"/>
            <w:text/>
          </w:sdtPr>
          <w:sdtEndPr/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wanBuyFromAddress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wan_Purchase_Blanket_Order/87410"/>
            <w:id w:val="-247351216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wanShipToAddress[1]" w:storeItemID="{CA0544C7-467F-4996-B9B0-2CE95F6B0704}"/>
            <w:text/>
          </w:sdtPr>
          <w:sdtEndPr/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wanShipToAddress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wan_Purchase_Blanket_Order/87410"/>
            <w:id w:val="-1117915957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wanPayToAddress[1]" w:storeItemID="{CA0544C7-467F-4996-B9B0-2CE95F6B0704}"/>
            <w:text/>
          </w:sdtPr>
          <w:sdtEndPr/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wanPayToAddress</w:t>
                </w:r>
                <w:proofErr w:type="spellEnd"/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wan_Purchase_Blanket_Order/87410"/>
            <w:id w:val="-304466344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Buyer_Lbl[1]" w:storeItemID="{CA0544C7-467F-4996-B9B0-2CE95F6B0704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wan_Purchase_Blanket_Order/87410"/>
            <w:id w:val="852843028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ShipmentMethodDesc_Lbl[1]" w:storeItemID="{CA0544C7-467F-4996-B9B0-2CE95F6B0704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  <w:outlineLvl w:val="0"/>
                </w:pPr>
                <w:proofErr w:type="spellStart"/>
                <w:r>
                  <w:t>ShipmentMethodDesc_Lbl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wan_Purchase_Blanket_Order/87410"/>
            <w:id w:val="-1724435978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PaymentTermsDesc_Lbl[1]" w:storeItemID="{CA0544C7-467F-4996-B9B0-2CE95F6B0704}"/>
            <w:text/>
          </w:sdtPr>
          <w:sdtEndPr/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wan_Purchase_Blanket_Order/87410"/>
            <w:id w:val="2123416517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SalesPurchPersonName[1]" w:storeItemID="{CA0544C7-467F-4996-B9B0-2CE95F6B0704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SalesPurchPersonName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wan_Purchase_Blanket_Order/87410"/>
            <w:id w:val="1647007037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ShipmentMethodDesc[1]" w:storeItemID="{CA0544C7-467F-4996-B9B0-2CE95F6B0704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ShipmentMethodDesc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wan_Purchase_Blanket_Order/87410"/>
            <w:id w:val="-1222059989"/>
            <w:placeholder>
              <w:docPart w:val="044D3EC7F93B40DEAF6E3CDB8CA876BA"/>
            </w:placeholder>
            <w:dataBinding w:prefixMappings="xmlns:ns0='urn:microsoft-dynamics-nav/reports/wan_Purchase_Blanket_Order/87410/'" w:xpath="/ns0:NavWordReportXmlPart[1]/ns0:Purchase_Header[1]/ns0:PaymentTermsDesc[1]" w:storeItemID="{CA0544C7-467F-4996-B9B0-2CE95F6B0704}"/>
            <w:text/>
          </w:sdtPr>
          <w:sdtEndPr/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wan_Purchase_Blanket_Order/87410"/>
            <w:id w:val="-17010798"/>
            <w:placeholder>
              <w:docPart w:val="3EB132B46C064707B4223365F6659545"/>
            </w:placeholder>
            <w:dataBinding w:prefixMappings="xmlns:ns0='urn:microsoft-dynamics-nav/reports/wan_Purchase_Blanket_Order/87410/'" w:xpath="/ns0:NavWordReportXmlPart[1]/ns0:Purchase_Header[1]/ns0:ReferenceText[1]" w:storeItemID="{CA0544C7-467F-4996-B9B0-2CE95F6B0704}"/>
            <w:text/>
          </w:sdtPr>
          <w:sdtEndPr/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ReferenceText</w:t>
                </w:r>
                <w:proofErr w:type="spellEnd"/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12399CFC" w14:textId="47A605E7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wan_Purchase_Blanket_Order/87410"/>
            <w:id w:val="-1876150581"/>
            <w:placeholder>
              <w:docPart w:val="E1B46B6864FB4E47B178052163D8DE96"/>
            </w:placeholder>
            <w:dataBinding w:prefixMappings="xmlns:ns0='urn:microsoft-dynamics-nav/reports/wan_Purchase_Blanket_Order/87410/'" w:xpath="/ns0:NavWordReportXmlPart[1]/ns0:Purchase_Header[1]/ns0:VATNoText[1]" w:storeItemID="{CA0544C7-467F-4996-B9B0-2CE95F6B0704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wan_Purchase_Blanket_Order/87410"/>
            <w:id w:val="-2127149412"/>
            <w:placeholder>
              <w:docPart w:val="3B6D0BA1D276490A959353B0C743B283"/>
            </w:placeholder>
            <w:dataBinding w:prefixMappings="xmlns:ns0='urn:microsoft-dynamics-nav/reports/wan_Purchase_Blanket_Order/87410/'" w:xpath="/ns0:NavWordReportXmlPart[1]/ns0:Purchase_Header[1]/ns0:YourRef_PurchHeader[1]" w:storeItemID="{CA0544C7-467F-4996-B9B0-2CE95F6B0704}"/>
            <w:text/>
          </w:sdtPr>
          <w:sdtEndPr/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YourRef_PurchHeader</w:t>
                </w:r>
                <w:proofErr w:type="spellEnd"/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29ACAC26" w14:textId="4167F83D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wan_Purchase_Blanket_Order/87410"/>
            <w:id w:val="796267249"/>
            <w:placeholder>
              <w:docPart w:val="E1B46B6864FB4E47B178052163D8DE96"/>
            </w:placeholder>
            <w:dataBinding w:prefixMappings="xmlns:ns0='urn:microsoft-dynamics-nav/reports/wan_Purchase_Blanket_Order/87410/'" w:xpath="/ns0:NavWordReportXmlPart[1]/ns0:Purchase_Header[1]/ns0:VATRegNo_PurchHeader[1]" w:storeItemID="{CA0544C7-467F-4996-B9B0-2CE95F6B0704}"/>
            <w:text/>
          </w:sdtPr>
          <w:sdtEndPr/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wan_Purchase_Blanket_Order/87410"/>
            <w:id w:val="-632011693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Purchase_Line[1]/ns0:Desc_PurchLine_Lbl[1]" w:storeItemID="{CA0544C7-467F-4996-B9B0-2CE95F6B0704}"/>
            <w:text/>
          </w:sdtPr>
          <w:sdtEndPr/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Desc_PurchLine_Lbl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wan_Purchase_Blanket_Order/87410"/>
            <w:id w:val="1008954253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Purchase_Line[1]/ns0:Qty_PurchLine_Lbl[1]" w:storeItemID="{CA0544C7-467F-4996-B9B0-2CE95F6B0704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E37C66" w:rsidRDefault="00CB4199" w14:paraId="258EC3E8" w14:textId="6F55A1A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Qty_PurchLine_Lbl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wan_Purchase_Blanket_Order/87410"/>
            <w:id w:val="-229468375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Purchase_Line[1]/ns0:DirectUniCost_Lbl[1]" w:storeItemID="{CA0544C7-467F-4996-B9B0-2CE95F6B0704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E37C66" w:rsidRDefault="00BB550D" w14:paraId="70FE64B5" w14:textId="329A09DC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DirectUniCost_Lbl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E37C66" w:rsidRDefault="000548B3" w14:paraId="6A6A7441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wan_Purchase_Blanket_Order/87410"/>
            <w:id w:val="-1416707687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ItemLineAmount_Lbl[1]" w:storeItemID="{CA0544C7-467F-4996-B9B0-2CE95F6B0704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E37C66" w:rsidRDefault="0080661A" w14:paraId="10FACF3D" w14:textId="03BDB1FE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ItemLineAmount_Lbl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wan_Purchase_Blanket_Order/87410"/>
            <w:id w:val="709001822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Purchase_Line[1]/ns0:wanVATPercent_lbl[1]" w:storeItemID="{CA0544C7-467F-4996-B9B0-2CE95F6B0704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E37C66" w:rsidRDefault="00624677" w14:paraId="00ED00AD" w14:textId="79BAA4D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wanVATPercent_lbl</w:t>
                </w:r>
                <w:proofErr w:type="spellEnd"/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E37C66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E37C66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E37C66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E37C66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E37C66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wan_Purchase_Blanket_Order/87410"/>
          <w:id w:val="-1019998311"/>
          <w15:dataBinding w:prefixMappings="xmlns:ns0='urn:microsoft-dynamics-nav/reports/wan_Purchase_Blanket_Order/87410/'" w:xpath="/ns0:NavWordReportXmlPart[1]/ns0:Purchase_Header[1]/ns0:Purchase_Line" w:storeItemID="{CA0544C7-467F-4996-B9B0-2CE95F6B0704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wan_Purchase_Blanket_Order/87410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wan_Purchase_Blanket_Order/87410/'" w:xpath="/ns0:NavWordReportXmlPart[1]/ns0:Purchase_Header[1]/ns0:Purchase_Line[1]/ns0:wanMemoPad[1]" w:storeItemID="{CA0544C7-467F-4996-B9B0-2CE95F6B0704}"/>
                    <w:text/>
                  </w:sdtPr>
                  <w:sdtEndPr/>
                  <w:sdtContent>
                    <w:tc>
                      <w:tcPr>
                        <w:tcW w:w="6521" w:type="dxa"/>
                      </w:tcPr>
                      <w:p w:rsidRPr="00944D1B" w:rsidR="00F068EB" w:rsidP="00E37C66" w:rsidRDefault="00F068EB" w14:paraId="663451FB" w14:textId="29C186B1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wan_Purchase_Blanket_Order/87410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wan_Purchase_Blanket_Order/87410/'" w:xpath="/ns0:NavWordReportXmlPart[1]/ns0:Purchase_Header[1]/ns0:Purchase_Line[1]/ns0:wanQuantity_UOM[1]" w:storeItemID="{CA0544C7-467F-4996-B9B0-2CE95F6B0704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E37C66" w:rsidRDefault="00F068EB" w14:paraId="0039FD6D" w14:textId="3C48C704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260223197"/>
                    <w:placeholder>
                      <w:docPart w:val="DefaultPlaceholder_-1854013440"/>
                    </w:placeholder>
                    <w:dataBinding w:prefixMappings="xmlns:ns0='urn:microsoft-dynamics-nav/reports/wan_Purchase_Blanket_Order/87410/'" w:xpath="/ns0:NavWordReportXmlPart[1]/ns0:Purchase_Header[1]/ns0:Purchase_Line[1]/ns0:DirUnitCost_PurchLine[1]" w:storeItemID="{CA0544C7-467F-4996-B9B0-2CE95F6B0704}"/>
                    <w:text/>
                    <w:alias w:val="#Nav: /Purchase_Header/Purchase_Line/DirUnitCost_PurchLine"/>
                    <w:tag w:val="#Nav: wan_Purchase_Blanket_Order/87410"/>
                  </w:sdtPr>
                  <w:sdtContent>
                    <w:tc>
                      <w:tcPr>
                        <w:tcW w:w="992" w:type="dxa"/>
                      </w:tcPr>
                      <w:p w:rsidRPr="00944D1B" w:rsidR="00F068EB" w:rsidP="00E37C66" w:rsidRDefault="00E37C66" w14:paraId="4BBC0002" w14:textId="7BB02877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wan_Purchase_Blanket_Order/87410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410/'" w:xpath="/ns0:NavWordReportXmlPart[1]/ns0:Purchase_Header[1]/ns0:Purchase_Line[1]/ns0:wanLineDiscPercent[1]" w:storeItemID="{CA0544C7-467F-4996-B9B0-2CE95F6B0704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944D1B" w:rsidR="00F068EB" w:rsidP="00E37C66" w:rsidRDefault="00624677" w14:paraId="06593C86" w14:textId="48B4C5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wan_Purchase_Blanket_Order/87410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410/'" w:xpath="/ns0:NavWordReportXmlPart[1]/ns0:Purchase_Header[1]/ns0:Purchase_Line[1]/ns0:LineAmt_PurchLine[1]" w:storeItemID="{CA0544C7-467F-4996-B9B0-2CE95F6B0704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E37C66" w:rsidRDefault="00F068EB" w14:paraId="2873A2D8" w14:textId="562402AA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wan_Purchase_Blanket_Order/87410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wan_Purchase_Blanket_Order/87410/'" w:xpath="/ns0:NavWordReportXmlPart[1]/ns0:Purchase_Header[1]/ns0:Purchase_Line[1]/ns0:wanVATPercent[1]" w:storeItemID="{CA0544C7-467F-4996-B9B0-2CE95F6B0704}"/>
                    <w:text/>
                  </w:sdtPr>
                  <w:sdtEndPr/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E37C66" w:rsidRDefault="00624677" w14:paraId="773AFADA" w14:textId="718FFD9F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E37C66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E37C66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E37C66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E37C66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E37C66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68EB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ExclVATText"/>
            <w:tag w:val="#Nav: wan_Purchase_Blanket_Order/87410"/>
            <w:id w:val="157508055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Totals[1]/ns0:TotalExclVATText[1]" w:storeItemID="{CA0544C7-467F-4996-B9B0-2CE95F6B0704}"/>
            <w:text/>
          </w:sdtPr>
          <w:sdtEndPr/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E37C66" w:rsidRDefault="00543250" w14:paraId="156D4890" w14:textId="1769704D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  <w:lang w:val="fr-FR"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wan_Purchase_Blanket_Order/87410"/>
            <w:id w:val="-1058626218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Totals[1]/ns0:TotalAmount[1]" w:storeItemID="{CA0544C7-467F-4996-B9B0-2CE95F6B0704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E37C66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  <w:proofErr w:type="spellEnd"/>
              </w:p>
            </w:tc>
          </w:sdtContent>
        </w:sdt>
      </w:tr>
      <w:tr w:rsidRPr="00D853C8" w:rsidR="0080661A" w:rsidTr="00F068EB" w14:paraId="288575DA" w14:textId="77777777">
        <w:trPr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wan_Purchase_Blanket_Order/87410"/>
              <w:id w:val="1102075981"/>
              <w:placeholder>
                <w:docPart w:val="43F9184CEE0E4CB2B6BB11647367520A"/>
              </w:placeholder>
              <w:dataBinding w:prefixMappings="xmlns:ns0='urn:microsoft-dynamics-nav/reports/wan_Purchase_Blanket_Order/87410/'" w:xpath="/ns0:NavWordReportXmlPart[1]/ns0:Purchase_Header[1]/ns0:Totals[1]/ns0:VATAmountText[1]" w:storeItemID="{CA0544C7-467F-4996-B9B0-2CE95F6B0704}"/>
              <w:text/>
            </w:sdtPr>
            <w:sdtEndPr/>
            <w:sdtContent>
              <w:p w:rsidRPr="00D853C8" w:rsidR="0080661A" w:rsidP="00E37C66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VATAmountText</w:t>
                </w:r>
                <w:proofErr w:type="spellEnd"/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wan_Purchase_Blanket_Order/87410"/>
            <w:id w:val="145866456"/>
            <w:placeholder>
              <w:docPart w:val="5468D05DD97C481D97F1B892A0E8D2E3"/>
            </w:placeholder>
            <w:dataBinding w:prefixMappings="xmlns:ns0='urn:microsoft-dynamics-nav/reports/wan_Purchase_Blanket_Order/87410/'" w:xpath="/ns0:NavWordReportXmlPart[1]/ns0:Purchase_Header[1]/ns0:Totals[1]/ns0:TotalVATAmount[1]" w:storeItemID="{CA0544C7-467F-4996-B9B0-2CE95F6B0704}"/>
            <w:text/>
          </w:sdtPr>
          <w:sdtEndPr/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E37C66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944D1B" w:rsidR="0080661A" w:rsidTr="00F068EB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wan_Purchase_Blanket_Order/87410"/>
            <w:id w:val="-357901485"/>
            <w:placeholder>
              <w:docPart w:val="8F01749B4B024A8185B02654EF845337"/>
            </w:placeholder>
            <w:dataBinding w:prefixMappings="xmlns:ns0='urn:microsoft-dynamics-nav/reports/wan_Purchase_Blanket_Order/87410/'" w:xpath="/ns0:NavWordReportXmlPart[1]/ns0:Purchase_Header[1]/ns0:Totals[1]/ns0:TotalInclVATText[1]" w:storeItemID="{CA0544C7-467F-4996-B9B0-2CE95F6B0704}"/>
            <w:text/>
          </w:sdtPr>
          <w:sdtEndPr/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E37C66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wan_Purchase_Blanket_Order/87410"/>
            <w:id w:val="904270891"/>
            <w:placeholder>
              <w:docPart w:val="0133FA2CE7EA47BD9933EEADF2AC5492"/>
            </w:placeholder>
            <w:dataBinding w:prefixMappings="xmlns:ns0='urn:microsoft-dynamics-nav/reports/wan_Purchase_Blanket_Order/87410/'" w:xpath="/ns0:NavWordReportXmlPart[1]/ns0:Purchase_Header[1]/ns0:Totals[1]/ns0:TotalAmountInclVAT[1]" w:storeItemID="{CA0544C7-467F-4996-B9B0-2CE95F6B0704}"/>
            <w:text/>
          </w:sdtPr>
          <w:sdtEndPr/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E37C66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  <w:proofErr w:type="spellEnd"/>
              </w:p>
            </w:tc>
          </w:sdtContent>
        </w:sdt>
      </w:tr>
    </w:tbl>
    <w:p w:rsidRPr="00F344CF" w:rsidR="00F344CF" w:rsidP="00611CAA" w:rsidRDefault="00F344CF" w14:paraId="045DCE73" w14:textId="77777777">
      <w:pPr>
        <w:pStyle w:val="Style1"/>
      </w:pPr>
    </w:p>
    <w:sectPr w:rsidRPr="00F344CF" w:rsidR="00F344CF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38BE" w:rsidP="00E40C63" w:rsidRDefault="002D38BE" w14:paraId="610F6035" w14:textId="77777777">
      <w:pPr>
        <w:spacing w:after="0"/>
      </w:pPr>
      <w:r>
        <w:separator/>
      </w:r>
    </w:p>
  </w:endnote>
  <w:endnote w:type="continuationSeparator" w:id="0">
    <w:p w:rsidR="002D38BE" w:rsidP="00E40C63" w:rsidRDefault="002D38BE" w14:paraId="379B5EE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5B10245E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38DB5C69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wan_Purchase_Blanket_Order/87410"/>
          <w:id w:val="32934525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wanCompanyAddress[1]" w:storeItemID="{CA0544C7-467F-4996-B9B0-2CE95F6B0704}"/>
          <w:text/>
        </w:sdtPr>
        <w:sdtEndPr/>
        <w:sdtContent>
          <w:tc>
            <w:tcPr>
              <w:tcW w:w="3350" w:type="dxa"/>
            </w:tcPr>
            <w:p w:rsidRPr="008B0A5B" w:rsidR="00692D75" w:rsidP="00692D75" w:rsidRDefault="00F344CF" w14:paraId="115C59F9" w14:textId="25CF2687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wan_Purchase_Blanket_Order/87410"/>
          <w:id w:val="-98946323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wanCompanyContactInfo[1]" w:storeItemID="{CA0544C7-467F-4996-B9B0-2CE95F6B0704}"/>
          <w:text/>
        </w:sdtPr>
        <w:sdtEndPr/>
        <w:sdtContent>
          <w:tc>
            <w:tcPr>
              <w:tcW w:w="3254" w:type="dxa"/>
            </w:tcPr>
            <w:p w:rsidRPr="008B0A5B" w:rsidR="00692D75" w:rsidP="00E6091B" w:rsidRDefault="00F344CF" w14:paraId="1EF46F57" w14:textId="33989BF4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wan_Purchase_Blanket_Order/87410"/>
          <w:id w:val="-172338709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wanCompanyLegalInfo[1]" w:storeItemID="{CA0544C7-467F-4996-B9B0-2CE95F6B0704}"/>
          <w:text/>
        </w:sdtPr>
        <w:sdtEndPr/>
        <w:sdtContent>
          <w:tc>
            <w:tcPr>
              <w:tcW w:w="4169" w:type="dxa"/>
            </w:tcPr>
            <w:p w:rsidRPr="008B0A5B" w:rsidR="00692D75" w:rsidP="00692D75" w:rsidRDefault="00F344CF" w14:paraId="226013D4" w14:textId="26FC28A4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38BE" w:rsidP="00E40C63" w:rsidRDefault="002D38BE" w14:paraId="08653511" w14:textId="77777777">
      <w:pPr>
        <w:spacing w:after="0"/>
      </w:pPr>
      <w:r>
        <w:separator/>
      </w:r>
    </w:p>
  </w:footnote>
  <w:footnote w:type="continuationSeparator" w:id="0">
    <w:p w:rsidR="002D38BE" w:rsidP="00E40C63" w:rsidRDefault="002D38BE" w14:paraId="0F08A82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44576A0A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wan_Purchase_Blanket_Order/87410"/>
          <w:id w:val="-894584277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CompanyAddress1[1]" w:storeItemID="{CA0544C7-467F-4996-B9B0-2CE95F6B0704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2D38BE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wan_Purchase_Blanket_Order/87410"/>
              <w:id w:val="-1897653479"/>
              <w:placeholder>
                <w:docPart w:val="DefaultPlaceholder_-1854013440"/>
              </w:placeholder>
              <w:dataBinding w:prefixMappings="xmlns:ns0='urn:microsoft-dynamics-nav/reports/wan_Purchase_Blanket_Order/87410/'" w:xpath="/ns0:NavWordReportXmlPart[1]/ns0:Purchase_Header[1]/ns0:DocumentTitle_Lbl[1]" w:storeItemID="{CA0544C7-467F-4996-B9B0-2CE95F6B0704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DocumentTitle_Lbl</w:t>
              </w:r>
              <w:proofErr w:type="spellEnd"/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wan_Purchase_Blanket_Order/87410"/>
              <w:id w:val="-1673633558"/>
              <w:placeholder>
                <w:docPart w:val="DefaultPlaceholder_-1854013440"/>
              </w:placeholder>
              <w:dataBinding w:prefixMappings="xmlns:ns0='urn:microsoft-dynamics-nav/reports/wan_Purchase_Blanket_Order/87410/'" w:xpath="/ns0:NavWordReportXmlPart[1]/ns0:Purchase_Header[1]/ns0:No_PurchHeader[1]" w:storeItemID="{CA0544C7-467F-4996-B9B0-2CE95F6B0704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No_PurchHeader</w:t>
              </w:r>
              <w:proofErr w:type="spellEnd"/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wan_Purchase_Blanket_Order/87410"/>
            <w:id w:val="-525560068"/>
            <w:placeholder>
              <w:docPart w:val="DefaultPlaceholder_-1854013440"/>
            </w:placeholder>
            <w:dataBinding w:prefixMappings="xmlns:ns0='urn:microsoft-dynamics-nav/reports/wan_Purchase_Blanket_Order/87410/'" w:xpath="/ns0:NavWordReportXmlPart[1]/ns0:Purchase_Header[1]/ns0:DocumentDate[1]" w:storeItemID="{CA0544C7-467F-4996-B9B0-2CE95F6B0704}"/>
            <w:text/>
          </w:sdtPr>
          <w:sdtEndPr>
            <w:rPr>
              <w:rStyle w:val="lev"/>
            </w:rPr>
          </w:sdtEnd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proofErr w:type="spellStart"/>
              <w:r>
                <w:rPr>
                  <w:rStyle w:val="lev"/>
                  <w:b w:val="0"/>
                  <w:bCs w:val="0"/>
                </w:rPr>
                <w:t>DocumentDate</w:t>
              </w:r>
              <w:proofErr w:type="spellEnd"/>
            </w:p>
          </w:sdtContent>
        </w:sdt>
        <w:p w:rsidRPr="00672E7A" w:rsidR="00900F06" w:rsidP="00900F06" w:rsidRDefault="002D38BE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wan_Purchase_Blanket_Order/87410"/>
              <w:id w:val="-2021455152"/>
              <w:placeholder>
                <w:docPart w:val="DefaultPlaceholder_-1854013440"/>
              </w:placeholder>
              <w:dataBinding w:prefixMappings="xmlns:ns0='urn:microsoft-dynamics-nav/reports/wan_Purchase_Blanket_Order/87410/'" w:xpath="/ns0:NavWordReportXmlPart[1]/ns0:Purchase_Header[1]/ns0:Page_Lbl[1]" w:storeItemID="{CA0544C7-467F-4996-B9B0-2CE95F6B0704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  <w:proofErr w:type="spellEnd"/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wan_Purchase_Blanket_Order/87410"/>
          <w:id w:val="-1949772322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ItemDescription_Lbl[1]" w:storeItemID="{CA0544C7-467F-4996-B9B0-2CE95F6B0704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ItemDescription_Lbl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Quantity_Lbl"/>
          <w:tag w:val="#Nav: wan_Purchase_Blanket_Order/87410"/>
          <w:id w:val="-1972743659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ItemQuantity_Lbl[1]" w:storeItemID="{CA0544C7-467F-4996-B9B0-2CE95F6B0704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ItemQuantity_Lbl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wan_Purchase_Blanket_Order/87410"/>
          <w:id w:val="-102894243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ItemUnitPrice_Lbl[1]" w:storeItemID="{CA0544C7-467F-4996-B9B0-2CE95F6B0704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wan_Purchase_Blanket_Order/87410"/>
          <w:id w:val="-2108800188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ItemLineAmount_Lbl[1]" w:storeItemID="{CA0544C7-467F-4996-B9B0-2CE95F6B0704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ItemLineAmount_Lbl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Purchase_Line/wanVATPercent_lbl"/>
          <w:tag w:val="#Nav: wan_Purchase_Blanket_Order/87410"/>
          <w:id w:val="-1960796106"/>
          <w:placeholder>
            <w:docPart w:val="DefaultPlaceholder_-1854013440"/>
          </w:placeholder>
          <w:dataBinding w:prefixMappings="xmlns:ns0='urn:microsoft-dynamics-nav/reports/wan_Purchase_Blanket_Order/87410/'" w:xpath="/ns0:NavWordReportXmlPart[1]/ns0:Purchase_Header[1]/ns0:Purchase_Line[1]/ns0:wanVATPercent_lbl[1]" w:storeItemID="{CA0544C7-467F-4996-B9B0-2CE95F6B0704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611CAA" w:rsidRDefault="00611CAA" w14:paraId="4A4C708D" w14:textId="2BEF0403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wanVATPercent_lbl</w:t>
              </w:r>
              <w:proofErr w:type="spellEnd"/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F978BA" w:rsidR="001E7A19" w:rsidTr="001E7A19" w14:paraId="6526DD6E" w14:textId="77777777">
      <w:sdt>
        <w:sdtPr>
          <w:rPr>
            <w:lang w:val="fr-FR"/>
          </w:rPr>
          <w:alias w:val="#Nav: /Purchase_Header/CompanyPicture"/>
          <w:tag w:val="#Nav: wan_Purchase_Blanket_Order/87410"/>
          <w:id w:val="-1158308593"/>
          <w:dataBinding w:prefixMappings="xmlns:ns0='urn:microsoft-dynamics-nav/reports/wan_Purchase_Blanket_Order/87410/'" w:xpath="/ns0:NavWordReportXmlPart[1]/ns0:Purchase_Header[1]/ns0:CompanyPicture[1]" w:storeItemID="{CA0544C7-467F-4996-B9B0-2CE95F6B0704}"/>
          <w:picture/>
        </w:sdtPr>
        <w:sdtEndPr/>
        <w:sdtContent>
          <w:tc>
            <w:tcPr>
              <w:tcW w:w="3261" w:type="dxa"/>
            </w:tcPr>
            <w:p w:rsidR="001E7A19" w:rsidP="00543250" w:rsidRDefault="00543250" w14:paraId="4E4D506A" w14:textId="3DDBA211">
              <w:pPr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7EB44A92" wp14:editId="27BC7867">
                    <wp:extent cx="1266825" cy="1266825"/>
                    <wp:effectExtent l="0" t="0" r="9525" b="9525"/>
                    <wp:docPr id="6" name="Imag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Imag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1701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F978BA" w:rsidR="001E7A19" w:rsidP="001E7A19" w:rsidRDefault="002D38BE" w14:paraId="1C465EC7" w14:textId="7777777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Purchase_Header/DocumentTitle_Lbl"/>
              <w:tag w:val="#Nav: wan_Purchase_Blanket_Order/87410"/>
              <w:id w:val="1076016097"/>
              <w:placeholder>
                <w:docPart w:val="42566171CCFD4248B1E9F5ECA0297E88"/>
              </w:placeholder>
              <w:dataBinding w:prefixMappings="xmlns:ns0='urn:microsoft-dynamics-nav/reports/wan_Purchase_Blanket_Order/87410/'" w:xpath="/ns0:NavWordReportXmlPart[1]/ns0:Purchase_Header[1]/ns0:DocumentTitle_Lbl[1]" w:storeItemID="{CA0544C7-467F-4996-B9B0-2CE95F6B0704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DocumentTitle_Lbl</w:t>
              </w:r>
              <w:proofErr w:type="spellEnd"/>
            </w:sdtContent>
          </w:sdt>
          <w:r w:rsidRPr="00F978BA" w:rsidR="001E7A19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Purchase_Header/No_PurchHeader"/>
              <w:tag w:val="#Nav: wan_Purchase_Blanket_Order/87410"/>
              <w:id w:val="435798937"/>
              <w:placeholder>
                <w:docPart w:val="42566171CCFD4248B1E9F5ECA0297E88"/>
              </w:placeholder>
              <w:dataBinding w:prefixMappings="xmlns:ns0='urn:microsoft-dynamics-nav/reports/wan_Purchase_Blanket_Order/87410/'" w:xpath="/ns0:NavWordReportXmlPart[1]/ns0:Purchase_Header[1]/ns0:No_PurchHeader[1]" w:storeItemID="{CA0544C7-467F-4996-B9B0-2CE95F6B0704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No_PurchHeader</w:t>
              </w:r>
              <w:proofErr w:type="spellEnd"/>
            </w:sdtContent>
          </w:sdt>
        </w:p>
        <w:p w:rsidRPr="00724677" w:rsidR="001E7A19" w:rsidP="001E7A19" w:rsidRDefault="002D38BE" w14:paraId="57961272" w14:textId="0A13DCFB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wan_Purchase_Blanket_Order/87410"/>
              <w:id w:val="87353033"/>
              <w:placeholder>
                <w:docPart w:val="DefaultPlaceholder_-1854013440"/>
              </w:placeholder>
              <w:dataBinding w:prefixMappings="xmlns:ns0='urn:microsoft-dynamics-nav/reports/wan_Purchase_Blanket_Order/87410/'" w:xpath="/ns0:NavWordReportXmlPart[1]/ns0:Purchase_Header[1]/ns0:DocumentDate[1]" w:storeItemID="{CA0544C7-467F-4996-B9B0-2CE95F6B0704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wan_Purchase_Blanket_Order/87410"/>
              <w:id w:val="464626440"/>
              <w:placeholder>
                <w:docPart w:val="DefaultPlaceholder_-1854013440"/>
              </w:placeholder>
              <w:dataBinding w:prefixMappings="xmlns:ns0='urn:microsoft-dynamics-nav/reports/wan_Purchase_Blanket_Order/87410/'" w:xpath="/ns0:NavWordReportXmlPart[1]/ns0:Purchase_Header[1]/ns0:Page_Lbl[1]" w:storeItemID="{CA0544C7-467F-4996-B9B0-2CE95F6B0704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543250" w:rsidRDefault="001E7A19" w14:paraId="6C01FB04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02F4A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67C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D38BE"/>
    <w:rsid w:val="002D690B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2A0E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1248"/>
    <w:rsid w:val="00472618"/>
    <w:rsid w:val="00492354"/>
    <w:rsid w:val="00495AE8"/>
    <w:rsid w:val="00495E45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2776"/>
    <w:rsid w:val="00524A1F"/>
    <w:rsid w:val="00524FE6"/>
    <w:rsid w:val="00527E1F"/>
    <w:rsid w:val="00536A73"/>
    <w:rsid w:val="00543250"/>
    <w:rsid w:val="00543913"/>
    <w:rsid w:val="00551E99"/>
    <w:rsid w:val="00552846"/>
    <w:rsid w:val="00563DCD"/>
    <w:rsid w:val="0057181B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F2559"/>
    <w:rsid w:val="005F5EC9"/>
    <w:rsid w:val="005F6BCC"/>
    <w:rsid w:val="00600A84"/>
    <w:rsid w:val="0060202A"/>
    <w:rsid w:val="00602E94"/>
    <w:rsid w:val="00610A30"/>
    <w:rsid w:val="00611CAA"/>
    <w:rsid w:val="00612ABF"/>
    <w:rsid w:val="006245DA"/>
    <w:rsid w:val="00624677"/>
    <w:rsid w:val="0063620D"/>
    <w:rsid w:val="0064695D"/>
    <w:rsid w:val="006703D5"/>
    <w:rsid w:val="0067225B"/>
    <w:rsid w:val="00672E7A"/>
    <w:rsid w:val="006775CD"/>
    <w:rsid w:val="00677AD5"/>
    <w:rsid w:val="00681621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0C13"/>
    <w:rsid w:val="00701791"/>
    <w:rsid w:val="00707BE3"/>
    <w:rsid w:val="00713A27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0EA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758DE"/>
    <w:rsid w:val="00881C37"/>
    <w:rsid w:val="008874E0"/>
    <w:rsid w:val="008A08A9"/>
    <w:rsid w:val="008A3400"/>
    <w:rsid w:val="008A54A2"/>
    <w:rsid w:val="008C3901"/>
    <w:rsid w:val="008D7475"/>
    <w:rsid w:val="008E1DFF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4154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17C90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D3D1E"/>
    <w:rsid w:val="00AE1DF0"/>
    <w:rsid w:val="00AE6ABB"/>
    <w:rsid w:val="00AF1EDD"/>
    <w:rsid w:val="00AF4452"/>
    <w:rsid w:val="00AF62CA"/>
    <w:rsid w:val="00AF6E4D"/>
    <w:rsid w:val="00B01DA6"/>
    <w:rsid w:val="00B06E5A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03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32E"/>
    <w:rsid w:val="00C645A2"/>
    <w:rsid w:val="00C77159"/>
    <w:rsid w:val="00C7729A"/>
    <w:rsid w:val="00C910B5"/>
    <w:rsid w:val="00CA2989"/>
    <w:rsid w:val="00CA320F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16BA2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75E24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36A58"/>
    <w:rsid w:val="00E37C66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068EB"/>
    <w:rsid w:val="00F1228C"/>
    <w:rsid w:val="00F14176"/>
    <w:rsid w:val="00F17602"/>
    <w:rsid w:val="00F17B0B"/>
    <w:rsid w:val="00F20F72"/>
    <w:rsid w:val="00F219F1"/>
    <w:rsid w:val="00F344CF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C51AE"/>
    <w:rsid w:val="000E70CA"/>
    <w:rsid w:val="00111379"/>
    <w:rsid w:val="00140901"/>
    <w:rsid w:val="001574C9"/>
    <w:rsid w:val="00182F23"/>
    <w:rsid w:val="001A482E"/>
    <w:rsid w:val="001F4967"/>
    <w:rsid w:val="0020281A"/>
    <w:rsid w:val="002221B4"/>
    <w:rsid w:val="00254DD8"/>
    <w:rsid w:val="00277793"/>
    <w:rsid w:val="00280539"/>
    <w:rsid w:val="0029741B"/>
    <w:rsid w:val="002F0F71"/>
    <w:rsid w:val="002F228D"/>
    <w:rsid w:val="00322CE1"/>
    <w:rsid w:val="00377D7B"/>
    <w:rsid w:val="00390AEA"/>
    <w:rsid w:val="003B4E73"/>
    <w:rsid w:val="003E2E01"/>
    <w:rsid w:val="003E39BD"/>
    <w:rsid w:val="003F2402"/>
    <w:rsid w:val="00465D8D"/>
    <w:rsid w:val="00491963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97824"/>
    <w:rsid w:val="007B0F74"/>
    <w:rsid w:val="007C678E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195A"/>
    <w:rsid w:val="0094520C"/>
    <w:rsid w:val="00947668"/>
    <w:rsid w:val="009A3957"/>
    <w:rsid w:val="00AA7B04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93A28"/>
    <w:rsid w:val="00CA11FB"/>
    <w:rsid w:val="00CC28C1"/>
    <w:rsid w:val="00CE0159"/>
    <w:rsid w:val="00D16157"/>
    <w:rsid w:val="00D20429"/>
    <w:rsid w:val="00D61155"/>
    <w:rsid w:val="00D94A8F"/>
    <w:rsid w:val="00DD4897"/>
    <w:rsid w:val="00DD6387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97D06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4897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w a n _ P u r c h a s e _ B l a n k e t _ O r d e r / 8 7 4 1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Q u o t e C a p t i o n _ L b l > P u r c h Q u o t e C a p t i o n _ L b l < / P u r c h Q u o t e C a p t i o n _ L b l >  
         < P u r c h Q u o t e D a t e C a p t i o n _ L b l > P u r c h Q u o t e D a t e C a p t i o n _ L b l < / P u r c h Q u o t e D a t e C a p t i o n _ L b l >  
         < P u r c h Q u o t e N u m C a p t i o n _ L b l > P u r c h Q u o t e N u m C a p t i o n _ L b l < / P u r c h Q u o t e N u m C a p t i o n _ L b l >  
         < Q u o t e D a t e _ L b l > Q u o t e D a t e _ L b l < / Q u o t e D a t e _ L b l >  
         < Q u o t e N o _ L b l > Q u o t e N o _ L b l < / Q u o t e N o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Q u o t e N o _ L b l > V e n d o r Q u o t e N o _ L b l < / V e n d o r Q u o t e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P r o m R c p t D a t e > w a n P r o m R c p t D a t e < / w a n P r o m R c p t D a t e >  
             < w a n P r o m R c p t D a t e _ L b l > w a n P r o m R c p t D a t e _ L b l < / w a n P r o m R c p t D a t e _ L b l >  
             < w a n Q u a n t i t y _ U O M > w a n Q u a n t i t y _ U O M < / w a n Q u a n t i t y _ U O M >  
             < w a n R e q R c p t D a t e > w a n R e q R c p t D a t e < / w a n R e q R c p t D a t e >  
             < w a n R e q R c p t D a t e _ L b l > w a n R e q R c p t D a t e _ L b l < / w a n R e q R c p t D a t e _ L b l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544C7-467F-4996-B9B0-2CE95F6B0704}">
  <ds:schemaRefs>
    <ds:schemaRef ds:uri="urn:microsoft-dynamics-nav/reports/wan_Purchase_Blanket_Order/87410/"/>
  </ds:schemaRefs>
</ds:datastoreItem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2021-12-18T15:30:00Z</dcterms:created>
  <dcterms:modified xsi:type="dcterms:W3CDTF">2022-02-07T08:46:00Z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