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1067A8" w:rsidR="001067A8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Invoice/1306"/>
            <w:id w:val="15726838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SellToAddress_Lbl[1]" w:storeItemID="{534044D7-BF80-4F39-BB01-2EBB277C890C}"/>
            <w:text/>
          </w:sdtPr>
          <w:sdtContent>
            <w:tc>
              <w:tcPr>
                <w:tcW w:w="1645" w:type="pct"/>
              </w:tcPr>
              <w:p w:rsidRPr="001067A8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r w:rsidRPr="001067A8">
                  <w:rPr>
                    <w:sz w:val="18"/>
                    <w:szCs w:val="18"/>
                    <w:lang w:val="fr-FR"/>
                  </w:rPr>
                  <w:t>wanSellToAddress_Lbl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Invoice/1306"/>
            <w:id w:val="11811614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ShipToAddress_Lbl[1]" w:storeItemID="{534044D7-BF80-4F39-BB01-2EBB277C890C}"/>
            <w:text/>
          </w:sdtPr>
          <w:sdtContent>
            <w:tc>
              <w:tcPr>
                <w:tcW w:w="1579" w:type="pct"/>
              </w:tcPr>
              <w:p w:rsidRPr="001067A8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</w:rPr>
                  <w:t>wanShipToAddress_Lbl</w:t>
                </w:r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Invoice/1306"/>
            <w:id w:val="-49811285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BillToAddress_Lbl[1]" w:storeItemID="{534044D7-BF80-4F39-BB01-2EBB277C890C}"/>
            <w:text/>
          </w:sdtPr>
          <w:sdtContent>
            <w:tc>
              <w:tcPr>
                <w:tcW w:w="1776" w:type="pct"/>
              </w:tcPr>
              <w:p w:rsidRPr="001067A8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r w:rsidRPr="001067A8">
                  <w:rPr>
                    <w:sz w:val="18"/>
                    <w:szCs w:val="18"/>
                    <w:lang w:val="fr-FR"/>
                  </w:rPr>
                  <w:t>wanBillToAddress_Lbl</w:t>
                </w:r>
              </w:p>
            </w:tc>
          </w:sdtContent>
        </w:sdt>
      </w:tr>
      <w:tr w:rsidRPr="001067A8"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Pr="001067A8" w:rsidR="00890B78" w:rsidP="00890B78" w:rsidRDefault="00000000" w14:paraId="7A20B174" w14:textId="77777777">
            <w:pPr>
              <w:pStyle w:val="Sansinterligne"/>
              <w:tabs>
                <w:tab w:val="center" w:pos="1701"/>
                <w:tab w:val="left" w:pos="2430"/>
              </w:tabs>
            </w:pPr>
            <w:sdt>
              <w:sdtPr>
                <w:alias w:val="#Nav: /Header/wanSellToAddress"/>
                <w:tag w:val="#Nav: Standard_Sales_Invoice/1306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SellToAddress[1]" w:storeItemID="{534044D7-BF80-4F39-BB01-2EBB277C890C}"/>
                <w:text/>
              </w:sdtPr>
              <w:sdtContent>
                <w:r w:rsidRPr="001067A8" w:rsidR="00B27299">
                  <w:t>wanSellToAddress</w:t>
                </w:r>
              </w:sdtContent>
            </w:sdt>
            <w:r w:rsidRPr="001067A8" w:rsidR="00890B78">
              <w:tab/>
            </w:r>
          </w:p>
          <w:p w:rsidRPr="001067A8" w:rsidR="00AA20C0" w:rsidP="00890B78" w:rsidRDefault="00000000" w14:paraId="336B29F1" w14:textId="348E721A">
            <w:pPr>
              <w:pStyle w:val="Sansinterligne"/>
              <w:tabs>
                <w:tab w:val="center" w:pos="1701"/>
                <w:tab w:val="left" w:pos="243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Invoice/1306"/>
                <w:id w:val="63514918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OurAccountNo_Lbl[1]" w:storeItemID="{534044D7-BF80-4F39-BB01-2EBB277C890C}"/>
                <w:text/>
              </w:sdtPr>
              <w:sdtContent>
                <w:r w:rsidRPr="001067A8" w:rsidR="00890B78">
                  <w:rPr>
                    <w:sz w:val="18"/>
                    <w:szCs w:val="18"/>
                    <w:lang w:val="fr-FR"/>
                  </w:rPr>
                  <w:t>wanOurAccountNo_Lbl</w:t>
                </w:r>
              </w:sdtContent>
            </w:sdt>
            <w:r w:rsidRPr="001067A8" w:rsidR="00890B78">
              <w:rPr>
                <w:sz w:val="18"/>
                <w:szCs w:val="18"/>
                <w:lang w:val="fr-FR"/>
              </w:rPr>
              <w:tab/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Invoice/1306"/>
                <w:id w:val="268745652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OurAccountNo[1]" w:storeItemID="{534044D7-BF80-4F39-BB01-2EBB277C890C}"/>
                <w:text/>
              </w:sdtPr>
              <w:sdtContent>
                <w:r w:rsidRPr="001067A8" w:rsidR="00890B78">
                  <w:rPr>
                    <w:sz w:val="18"/>
                    <w:szCs w:val="18"/>
                    <w:lang w:val="fr-FR"/>
                  </w:rPr>
                  <w:t>wanOurAccountNo</w:t>
                </w:r>
              </w:sdtContent>
            </w:sdt>
          </w:p>
        </w:tc>
        <w:sdt>
          <w:sdtPr>
            <w:alias w:val="#Nav: /Header/wanShipToAddress"/>
            <w:tag w:val="#Nav: Standard_Sales_Invoice/1306"/>
            <w:id w:val="-498725124"/>
            <w:placeholder>
              <w:docPart w:val="EE7BE45826194DA0886544EA44F7CD0C"/>
            </w:placeholder>
            <w:dataBinding w:prefixMappings="xmlns:ns0='urn:microsoft-dynamics-nav/reports/Standard_Sales_Invoice/1306/'" w:xpath="/ns0:NavWordReportXmlPart[1]/ns0:Header[1]/ns0:wanShipToAddress[1]" w:storeItemID="{534044D7-BF80-4F39-BB01-2EBB277C890C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Pr="001067A8"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r w:rsidRPr="001067A8">
                  <w:t>wanShipToAddress</w:t>
                </w:r>
              </w:p>
            </w:tc>
          </w:sdtContent>
        </w:sdt>
        <w:sdt>
          <w:sdtPr>
            <w:alias w:val="#Nav: /Header/wanBillToAddress"/>
            <w:tag w:val="#Nav: Standard_Sales_Invoice/1306"/>
            <w:id w:val="-55716395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BillToAddress[1]" w:storeItemID="{534044D7-BF80-4F39-BB01-2EBB277C890C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1067A8" w:rsidR="00AA20C0" w:rsidP="00D179ED" w:rsidRDefault="003002E1" w14:paraId="123C1B60" w14:textId="642CAC2B">
                <w:pPr>
                  <w:pStyle w:val="Sansinterligne"/>
                </w:pPr>
                <w:r w:rsidRPr="001067A8">
                  <w:t>wanBillToAddress</w:t>
                </w:r>
              </w:p>
            </w:tc>
          </w:sdtContent>
        </w:sdt>
      </w:tr>
    </w:tbl>
    <w:p w:rsidRPr="001067A8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984"/>
        <w:gridCol w:w="1701"/>
        <w:gridCol w:w="2126"/>
      </w:tblGrid>
      <w:tr w:rsidRPr="001067A8" w:rsidR="001067A8" w:rsidTr="00B27299" w14:paraId="3436BAB8" w14:textId="2A46C8C7">
        <w:bookmarkStart w:name="_Hlk88149633" w:displacedByCustomXml="next" w:id="0"/>
        <w:sdt>
          <w:sdtPr>
            <w:alias w:val="#Nav: /Header/SalesPerson_Lbl"/>
            <w:tag w:val="#Nav: Standard_Sales_Invoice/1306"/>
            <w:id w:val="-41809282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alesPerson_Lbl[1]" w:storeItemID="{534044D7-BF80-4F39-BB01-2EBB277C890C}"/>
            <w:text/>
          </w:sdtPr>
          <w:sdtContent>
            <w:tc>
              <w:tcPr>
                <w:tcW w:w="3544" w:type="dxa"/>
                <w:gridSpan w:val="2"/>
              </w:tcPr>
              <w:p w:rsidRPr="001067A8" w:rsidR="00C6095D" w:rsidP="00B61749" w:rsidRDefault="00F443AD" w14:paraId="270D1E1D" w14:textId="5D967AC3">
                <w:pPr>
                  <w:pStyle w:val="Titre1"/>
                  <w:outlineLvl w:val="0"/>
                </w:pPr>
                <w:r w:rsidRPr="001067A8">
                  <w:t>SalesPerson_Lbl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Invoice/1306"/>
            <w:id w:val="-1844006567"/>
            <w:placeholder>
              <w:docPart w:val="B5DC039D9A764D20BF42FEAC264042C1"/>
            </w:placeholder>
            <w:dataBinding w:prefixMappings="xmlns:ns0='urn:microsoft-dynamics-nav/reports/Standard_Sales_Invoice/1306/'" w:xpath="/ns0:NavWordReportXmlPart[1]/ns0:Header[1]/ns0:ShipmentMethodDescription_Lbl[1]" w:storeItemID="{534044D7-BF80-4F39-BB01-2EBB277C890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1067A8"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1067A8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9518857"/>
            <w:placeholder>
              <w:docPart w:val="4ED56E8EC44C435EB504E8F65E46615B"/>
            </w:placeholder>
            <w:dataBinding w:prefixMappings="xmlns:ns0='urn:microsoft-dynamics-nav/reports/Standard_Sales_Invoice/1306/'" w:xpath="/ns0:NavWordReportXmlPart[1]/ns0:Header[1]/ns0:PaymentTermsDescription_Lbl[1]" w:storeItemID="{534044D7-BF80-4F39-BB01-2EBB277C890C}"/>
            <w:text/>
          </w:sdtPr>
          <w:sdtContent>
            <w:tc>
              <w:tcPr>
                <w:tcW w:w="3827" w:type="dxa"/>
                <w:gridSpan w:val="2"/>
              </w:tcPr>
              <w:p w:rsidRPr="001067A8"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 w:rsidRPr="001067A8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1067A8" w:rsidR="001067A8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Invoice/1306"/>
            <w:id w:val="-2093382796"/>
            <w:placeholder>
              <w:docPart w:val="5F614D2B8D6D4C9093D6E617B2CFF48B"/>
            </w:placeholder>
            <w:dataBinding w:prefixMappings="xmlns:ns0='urn:microsoft-dynamics-nav/reports/Standard_Sales_Invoice/1306/'" w:xpath="/ns0:NavWordReportXmlPart[1]/ns0:Header[1]/ns0:SalesPersonName[1]" w:storeItemID="{534044D7-BF80-4F39-BB01-2EBB277C890C}"/>
            <w:text/>
          </w:sdtPr>
          <w:sdtContent>
            <w:tc>
              <w:tcPr>
                <w:tcW w:w="3544" w:type="dxa"/>
                <w:gridSpan w:val="2"/>
              </w:tcPr>
              <w:p w:rsidRPr="001067A8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1351709F405341069AEFFB1C5F64575A"/>
            </w:placeholder>
            <w:dataBinding w:prefixMappings="xmlns:ns0='urn:microsoft-dynamics-nav/reports/Standard_Sales_Invoice/1306/'" w:xpath="/ns0:NavWordReportXmlPart[1]/ns0:Header[1]/ns0:ShipmentMethodDescription[1]" w:storeItemID="{534044D7-BF80-4F39-BB01-2EBB277C890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1067A8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Invoice/1306"/>
            <w:id w:val="-1577116777"/>
            <w:placeholder>
              <w:docPart w:val="6A272B1532C945DB8FBDE76169186DAB"/>
            </w:placeholder>
            <w:dataBinding w:prefixMappings="xmlns:ns0='urn:microsoft-dynamics-nav/reports/Standard_Sales_Invoice/1306/'" w:xpath="/ns0:NavWordReportXmlPart[1]/ns0:Header[1]/ns0:PaymentTermsDescription[1]" w:storeItemID="{534044D7-BF80-4F39-BB01-2EBB277C890C}"/>
            <w:text/>
          </w:sdtPr>
          <w:sdtContent>
            <w:tc>
              <w:tcPr>
                <w:tcW w:w="3827" w:type="dxa"/>
                <w:gridSpan w:val="2"/>
              </w:tcPr>
              <w:p w:rsidRPr="001067A8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1067A8" w:rsidR="001067A8" w:rsidTr="00E04E5C" w14:paraId="00F22792" w14:textId="271559F7">
        <w:sdt>
          <w:sdtPr>
            <w:rPr>
              <w:szCs w:val="18"/>
            </w:rPr>
            <w:alias w:val="#Nav: /Header/YourReference_Lbl"/>
            <w:tag w:val="#Nav: Standard_Sales_Invoice/1306"/>
            <w:id w:val="823017910"/>
            <w:placeholder>
              <w:docPart w:val="238DA2F4EB10461F86DE89D032AC16A1"/>
            </w:placeholder>
            <w:dataBinding w:prefixMappings="xmlns:ns0='urn:microsoft-dynamics-nav/reports/Standard_Sales_Invoice/1306/'" w:xpath="/ns0:NavWordReportXmlPart[1]/ns0:Header[1]/ns0:YourReference_Lbl[1]" w:storeItemID="{534044D7-BF80-4F39-BB01-2EBB277C890C}"/>
            <w:text/>
          </w:sdtPr>
          <w:sdtContent>
            <w:tc>
              <w:tcPr>
                <w:tcW w:w="2127" w:type="dxa"/>
                <w:vAlign w:val="bottom"/>
              </w:tcPr>
              <w:p w:rsidRPr="001067A8" w:rsidR="00E32881" w:rsidP="00360170" w:rsidRDefault="00E32881" w14:paraId="1B362A5A" w14:textId="07C03DB9">
                <w:pPr>
                  <w:pStyle w:val="Titre1"/>
                  <w:outlineLvl w:val="0"/>
                  <w:rPr>
                    <w:szCs w:val="18"/>
                  </w:rPr>
                </w:pPr>
                <w:r w:rsidRPr="001067A8">
                  <w:rPr>
                    <w:szCs w:val="18"/>
                  </w:rPr>
                  <w:t>YourReference_Lbl</w:t>
                </w:r>
              </w:p>
            </w:tc>
          </w:sdtContent>
        </w:sdt>
        <w:sdt>
          <w:sdtPr>
            <w:rPr>
              <w:szCs w:val="18"/>
            </w:rPr>
            <w:alias w:val="#Nav: /Header/OrderNo_Lbl"/>
            <w:tag w:val="#Nav: Standard_Sales_Invoice/1306"/>
            <w:id w:val="80280675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OrderNo_Lbl[1]" w:storeItemID="{534044D7-BF80-4F39-BB01-2EBB277C890C}"/>
            <w:text/>
          </w:sdtPr>
          <w:sdtContent>
            <w:tc>
              <w:tcPr>
                <w:tcW w:w="1417" w:type="dxa"/>
                <w:vAlign w:val="bottom"/>
              </w:tcPr>
              <w:p w:rsidRPr="001067A8" w:rsidR="00E32881" w:rsidP="00360170" w:rsidRDefault="00E04E5C" w14:paraId="08039025" w14:textId="1D35DCFA">
                <w:pPr>
                  <w:pStyle w:val="Titre1"/>
                  <w:outlineLvl w:val="0"/>
                  <w:rPr>
                    <w:szCs w:val="18"/>
                  </w:rPr>
                </w:pPr>
                <w:r w:rsidRPr="001067A8">
                  <w:rPr>
                    <w:szCs w:val="18"/>
                  </w:rPr>
                  <w:t>OrderNo_Lbl</w:t>
                </w:r>
              </w:p>
            </w:tc>
          </w:sdtContent>
        </w:sdt>
        <w:sdt>
          <w:sdtPr>
            <w:rPr>
              <w:szCs w:val="18"/>
            </w:rPr>
            <w:alias w:val="#Nav: /Header/ShipmentDate_Lbl"/>
            <w:tag w:val="#Nav: Standard_Sales_Invoice/1306"/>
            <w:id w:val="5447904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mentDate_Lbl[1]" w:storeItemID="{534044D7-BF80-4F39-BB01-2EBB277C890C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1067A8" w:rsidR="00E32881" w:rsidP="00360170" w:rsidRDefault="00F80A4A" w14:paraId="0BBD9FEE" w14:textId="0ED4B017">
                <w:pPr>
                  <w:pStyle w:val="Titre1"/>
                  <w:outlineLvl w:val="0"/>
                  <w:rPr>
                    <w:szCs w:val="18"/>
                  </w:rPr>
                </w:pPr>
                <w:r w:rsidRPr="001067A8">
                  <w:rPr>
                    <w:szCs w:val="18"/>
                  </w:rPr>
                  <w:t>ShipmentDate_Lbl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ExternalDocumentNo_Lbl"/>
            <w:tag w:val="#Nav: Standard_Sales_Invoice/1306"/>
            <w:id w:val="-16567468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_Lbl[1]" w:storeItemID="{534044D7-BF80-4F39-BB01-2EBB277C890C}"/>
            <w:text/>
          </w:sdtPr>
          <w:sdtContent>
            <w:tc>
              <w:tcPr>
                <w:tcW w:w="1984" w:type="dxa"/>
                <w:vAlign w:val="bottom"/>
              </w:tcPr>
              <w:p w:rsidRPr="001067A8" w:rsidR="00E32881" w:rsidP="00360170" w:rsidRDefault="00E04E5C" w14:paraId="0EDAD699" w14:textId="254ACA9B">
                <w:pPr>
                  <w:spacing w:after="0"/>
                  <w:rPr>
                    <w:b/>
                    <w:bCs/>
                    <w:sz w:val="18"/>
                    <w:szCs w:val="18"/>
                  </w:rPr>
                </w:pPr>
                <w:r w:rsidRPr="001067A8">
                  <w:rPr>
                    <w:b/>
                    <w:bCs/>
                    <w:sz w:val="18"/>
                    <w:szCs w:val="18"/>
                  </w:rPr>
                  <w:t>ExternalDocumentNo_Lbl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DueDate_Lbl"/>
            <w:tag w:val="#Nav: Standard_Sales_Invoice/1306"/>
            <w:id w:val="815689386"/>
            <w:placeholder>
              <w:docPart w:val="D6A30100B7564572A3FF62563470BDFB"/>
            </w:placeholder>
            <w:dataBinding w:prefixMappings="xmlns:ns0='urn:microsoft-dynamics-nav/reports/Standard_Sales_Invoice/1306/'" w:xpath="/ns0:NavWordReportXmlPart[1]/ns0:Header[1]/ns0:DueDate_Lbl[1]" w:storeItemID="{534044D7-BF80-4F39-BB01-2EBB277C890C}"/>
            <w:text/>
          </w:sdtPr>
          <w:sdtContent>
            <w:tc>
              <w:tcPr>
                <w:tcW w:w="1701" w:type="dxa"/>
                <w:vAlign w:val="bottom"/>
              </w:tcPr>
              <w:p w:rsidRPr="001067A8" w:rsidR="00E32881" w:rsidP="00360170" w:rsidRDefault="00E32881" w14:paraId="2C128A14" w14:textId="336F3CD6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1067A8"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Invoice/1306"/>
            <w:id w:val="-1340771635"/>
            <w:placeholder>
              <w:docPart w:val="370A8C6402B6405AA6F3004AA7A1EB96"/>
            </w:placeholder>
            <w:dataBinding w:prefixMappings="xmlns:ns0='urn:microsoft-dynamics-nav/reports/Standard_Sales_Invoice/1306/'" w:xpath="/ns0:NavWordReportXmlPart[1]/ns0:Header[1]/ns0:VATRegistrationNo_Lbl[1]" w:storeItemID="{534044D7-BF80-4F39-BB01-2EBB277C890C}"/>
            <w:text/>
          </w:sdtPr>
          <w:sdtContent>
            <w:tc>
              <w:tcPr>
                <w:tcW w:w="2126" w:type="dxa"/>
                <w:vAlign w:val="bottom"/>
              </w:tcPr>
              <w:p w:rsidRPr="001067A8" w:rsidR="00E32881" w:rsidP="00360170" w:rsidRDefault="00E32881" w14:paraId="04AD21B1" w14:textId="237E10FB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1067A8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1067A8" w:rsidR="001067A8" w:rsidTr="00E04E5C" w14:paraId="5F130A93" w14:textId="37027C36">
        <w:sdt>
          <w:sdtPr>
            <w:rPr>
              <w:sz w:val="18"/>
              <w:szCs w:val="18"/>
            </w:rPr>
            <w:alias w:val="#Nav: /Header/YourReference"/>
            <w:tag w:val="#Nav: Standard_Sales_Invoice/1306"/>
            <w:id w:val="19593183"/>
            <w:placeholder>
              <w:docPart w:val="CDF3E371BA6249CA99355DD5A3C3D8B4"/>
            </w:placeholder>
            <w:dataBinding w:prefixMappings="xmlns:ns0='urn:microsoft-dynamics-nav/reports/Standard_Sales_Invoice/1306/'" w:xpath="/ns0:NavWordReportXmlPart[1]/ns0:Header[1]/ns0:YourReference[1]" w:storeItemID="{534044D7-BF80-4F39-BB01-2EBB277C890C}"/>
            <w:text/>
          </w:sdtPr>
          <w:sdtContent>
            <w:tc>
              <w:tcPr>
                <w:tcW w:w="2127" w:type="dxa"/>
              </w:tcPr>
              <w:p w:rsidRPr="001067A8" w:rsidR="00E32881" w:rsidP="00E32881" w:rsidRDefault="00E32881" w14:paraId="64E4BC37" w14:textId="210C2EA8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</w:rPr>
                  <w:t>YourReference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OrderNo"/>
            <w:tag w:val="#Nav: Standard_Sales_Invoice/1306"/>
            <w:id w:val="-10888458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OrderNo[1]" w:storeItemID="{534044D7-BF80-4F39-BB01-2EBB277C890C}"/>
            <w:text/>
          </w:sdtPr>
          <w:sdtContent>
            <w:tc>
              <w:tcPr>
                <w:tcW w:w="1417" w:type="dxa"/>
              </w:tcPr>
              <w:p w:rsidRPr="001067A8" w:rsidR="00E32881" w:rsidP="00E32881" w:rsidRDefault="00E04E5C" w14:paraId="36158251" w14:textId="7994FB57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</w:rPr>
                  <w:t>OrderNo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mentDate"/>
            <w:tag w:val="#Nav: Standard_Sales_Invoice/1306"/>
            <w:id w:val="11830124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mentDate[1]" w:storeItemID="{534044D7-BF80-4F39-BB01-2EBB277C890C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1067A8" w:rsidR="00E32881" w:rsidP="00E32881" w:rsidRDefault="00F80A4A" w14:paraId="2DBA5ACD" w14:textId="6743AC25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</w:rPr>
                  <w:t>ShipmentDate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Invoice/1306"/>
            <w:id w:val="127128433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[1]" w:storeItemID="{534044D7-BF80-4F39-BB01-2EBB277C890C}"/>
            <w:text/>
          </w:sdtPr>
          <w:sdtContent>
            <w:tc>
              <w:tcPr>
                <w:tcW w:w="1984" w:type="dxa"/>
              </w:tcPr>
              <w:p w:rsidRPr="001067A8" w:rsidR="00E32881" w:rsidP="00E32881" w:rsidRDefault="00E04E5C" w14:paraId="723537C9" w14:textId="451C9735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</w:rPr>
                  <w:t>ExternalDocumentNo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DueDate"/>
            <w:tag w:val="#Nav: Standard_Sales_Invoice/1306"/>
            <w:id w:val="-740257040"/>
            <w:placeholder>
              <w:docPart w:val="FA669A6821E949B6B6AFC4A86BD3E91F"/>
            </w:placeholder>
            <w:dataBinding w:prefixMappings="xmlns:ns0='urn:microsoft-dynamics-nav/reports/Standard_Sales_Invoice/1306/'" w:xpath="/ns0:NavWordReportXmlPart[1]/ns0:Header[1]/ns0:DueDate[1]" w:storeItemID="{534044D7-BF80-4F39-BB01-2EBB277C890C}"/>
            <w:text/>
          </w:sdtPr>
          <w:sdtContent>
            <w:tc>
              <w:tcPr>
                <w:tcW w:w="1701" w:type="dxa"/>
              </w:tcPr>
              <w:p w:rsidRPr="001067A8" w:rsidR="00E32881" w:rsidP="00E32881" w:rsidRDefault="00E32881" w14:paraId="05A50418" w14:textId="5C5D2DD6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Invoice/1306"/>
            <w:id w:val="323783815"/>
            <w:placeholder>
              <w:docPart w:val="370A8C6402B6405AA6F3004AA7A1EB96"/>
            </w:placeholder>
            <w:dataBinding w:prefixMappings="xmlns:ns0='urn:microsoft-dynamics-nav/reports/Standard_Sales_Invoice/1306/'" w:xpath="/ns0:NavWordReportXmlPart[1]/ns0:Header[1]/ns0:VATRegistrationNo[1]" w:storeItemID="{534044D7-BF80-4F39-BB01-2EBB277C890C}"/>
            <w:text/>
          </w:sdtPr>
          <w:sdtContent>
            <w:tc>
              <w:tcPr>
                <w:tcW w:w="2126" w:type="dxa"/>
              </w:tcPr>
              <w:p w:rsidRPr="001067A8" w:rsidR="00E32881" w:rsidP="00E32881" w:rsidRDefault="00E32881" w14:paraId="7EAA1C77" w14:textId="585C13EC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Invoice/1306"/>
        <w:id w:val="-156540891"/>
        <w15:dataBinding w:prefixMappings="xmlns:ns0='urn:microsoft-dynamics-nav/reports/Standard_Sales_Invoice/1306/'" w:xpath="/ns0:NavWordReportXmlPart[1]/ns0:Header[1]/ns0:WorkDescriptionLines" w:storeItemID="{534044D7-BF80-4F39-BB01-2EBB277C890C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4044D7-BF80-4F39-BB01-2EBB277C890C}"/>
                <w:text/>
              </w:sdtPr>
              <w:sdtContent>
                <w:p w:rsidRPr="00E33456" w:rsidR="009C75FB" w:rsidP="008A063D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4678"/>
        <w:gridCol w:w="1134"/>
        <w:gridCol w:w="1134"/>
        <w:gridCol w:w="1134"/>
        <w:gridCol w:w="1134"/>
        <w:gridCol w:w="1134"/>
        <w:gridCol w:w="425"/>
      </w:tblGrid>
      <w:tr w:rsidRPr="00944D1B" w:rsidR="009801F4" w:rsidTr="00B00F99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Invoice/1306"/>
            <w:id w:val="1545399846"/>
            <w:placeholder>
              <w:docPart w:val="C33D1ECF429C4D99A4124107468BED6B"/>
            </w:placeholder>
            <w:dataBinding w:prefixMappings="xmlns:ns0='urn:microsoft-dynamics-nav/reports/Standard_Sales_Invoice/1306/'" w:xpath="/ns0:NavWordReportXmlPart[1]/ns0:Header[1]/ns0:Line[1]/ns0:Description_Line_Lbl[1]" w:storeItemID="{534044D7-BF80-4F39-BB01-2EBB277C890C}"/>
            <w:text/>
          </w:sdtPr>
          <w:sdtContent>
            <w:tc>
              <w:tcPr>
                <w:tcW w:w="5812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r w:rsidRPr="00944D1B">
                  <w:rPr>
                    <w:szCs w:val="18"/>
                  </w:rPr>
                  <w:t>Description_Line_Lbl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1_Lbl"/>
            <w:tag w:val="#Nav: Standard_Sales_Invoice/1306"/>
            <w:id w:val="65249184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1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1067A8" w:rsidRDefault="00342773" w14:paraId="6818D2F5" w14:textId="75BB0A52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r>
                  <w:rPr>
                    <w:szCs w:val="18"/>
                  </w:rPr>
                  <w:t>wanColumn1_Lbl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2_Lbl"/>
            <w:tag w:val="#Nav: Standard_Sales_Invoice/1306"/>
            <w:id w:val="-2621501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2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1067A8" w:rsidRDefault="00342773" w14:paraId="19BB4118" w14:textId="7431E762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r>
                  <w:rPr>
                    <w:szCs w:val="18"/>
                  </w:rPr>
                  <w:t>wanColumn2_Lbl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3_Lbl"/>
            <w:tag w:val="#Nav: Standard_Sales_Invoice/1306"/>
            <w:id w:val="-12545075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3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1067A8" w:rsidRDefault="00342773" w14:paraId="3FBCE779" w14:textId="3355708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r>
                  <w:rPr>
                    <w:szCs w:val="18"/>
                  </w:rPr>
                  <w:t>wanColumn3_Lbl</w:t>
                </w:r>
              </w:p>
            </w:tc>
          </w:sdtContent>
        </w:sdt>
        <w:sdt>
          <w:sdtPr>
            <w:rPr>
              <w:szCs w:val="18"/>
            </w:rPr>
            <w:alias w:val="#Nav: /Header/Line/LineAmount_Line_Lbl"/>
            <w:tag w:val="#Nav: Standard_Sales_Invoice/1306"/>
            <w:id w:val="1532234539"/>
            <w:placeholder>
              <w:docPart w:val="C33D1ECF429C4D99A4124107468BED6B"/>
            </w:placeholder>
            <w:dataBinding w:prefixMappings="xmlns:ns0='urn:microsoft-dynamics-nav/reports/Standard_Sales_Invoice/1306/'" w:xpath="/ns0:NavWordReportXmlPart[1]/ns0:Header[1]/ns0:Line[1]/ns0:LineAmount_Line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1067A8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r w:rsidRPr="00944D1B">
                  <w:rPr>
                    <w:szCs w:val="18"/>
                  </w:rPr>
                  <w:t>LineAmount_Line_Lbl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Invoice/1306"/>
            <w:id w:val="1291246806"/>
            <w:placeholder>
              <w:docPart w:val="CE1B8D68157A4B8E8398CD2186B89228"/>
            </w:placeholder>
            <w:dataBinding w:prefixMappings="xmlns:ns0='urn:microsoft-dynamics-nav/reports/Standard_Sales_Invoice/1306/'" w:xpath="/ns0:NavWordReportXmlPart[1]/ns0:Header[1]/ns0:Line[1]/ns0:VATPct_Line_Lbl[1]" w:storeItemID="{534044D7-BF80-4F39-BB01-2EBB277C890C}"/>
            <w:text/>
          </w:sdtPr>
          <w:sdtContent>
            <w:tc>
              <w:tcPr>
                <w:tcW w:w="425" w:type="dxa"/>
                <w:tcBorders>
                  <w:bottom w:val="single" w:color="auto" w:sz="4" w:space="0"/>
                </w:tcBorders>
                <w:vAlign w:val="bottom"/>
              </w:tcPr>
              <w:p w:rsidR="009801F4" w:rsidP="001067A8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r w:rsidRPr="00944D1B">
                  <w:rPr>
                    <w:szCs w:val="18"/>
                  </w:rPr>
                  <w:t>VATPct_Line_Lbl</w:t>
                </w:r>
              </w:p>
            </w:tc>
          </w:sdtContent>
        </w:sdt>
      </w:tr>
      <w:tr w:rsidRPr="00944D1B" w:rsidR="009801F4" w:rsidTr="00B00F99" w14:paraId="43D947A9" w14:textId="5C078E6A">
        <w:trPr>
          <w:trHeight w:val="182"/>
        </w:trPr>
        <w:tc>
          <w:tcPr>
            <w:tcW w:w="5812" w:type="dxa"/>
            <w:gridSpan w:val="2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1067A8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1067A8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1067A8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1067A8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auto" w:sz="4" w:space="0"/>
            </w:tcBorders>
          </w:tcPr>
          <w:p w:rsidRPr="00944D1B" w:rsidR="009801F4" w:rsidP="001067A8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4044D7-BF80-4F39-BB01-2EBB277C890C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B00F99" w14:paraId="0FB49025" w14:textId="00790F09">
                <w:trPr>
                  <w:cantSplit/>
                  <w:trHeight w:val="227"/>
                </w:trPr>
                <w:tc>
                  <w:tcPr>
                    <w:tcW w:w="5812" w:type="dxa"/>
                    <w:gridSpan w:val="2"/>
                  </w:tcPr>
                  <w:p w:rsidRPr="00944D1B" w:rsidR="009801F4" w:rsidP="00E44BC5" w:rsidRDefault="00000000" w14:paraId="487B206E" w14:textId="1D205BD4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Invoice/1306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Invoice/1306/'" w:xpath="/ns0:NavWordReportXmlPart[1]/ns0:Header[1]/ns0:Line[1]/ns0:wanMemoPad[1]" w:storeItemID="{534044D7-BF80-4F39-BB01-2EBB277C890C}"/>
                        <w:text/>
                      </w:sdtPr>
                      <w:sdtContent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Column1"/>
                    <w:tag w:val="#Nav: Standard_Sales_Invoice/1306"/>
                    <w:id w:val="393004824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anColumn1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44D1B" w:rsidR="009801F4" w:rsidP="008A063D" w:rsidRDefault="00342773" w14:paraId="3697EB16" w14:textId="64863E9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wanColumn1</w:t>
                        </w:r>
                      </w:p>
                    </w:tc>
                  </w:sdtContent>
                </w:sdt>
                <w:tc>
                  <w:tcPr>
                    <w:tcW w:w="1134" w:type="dxa"/>
                  </w:tcPr>
                  <w:p w:rsidRPr="00A93745" w:rsidR="009801F4" w:rsidP="001067A8" w:rsidRDefault="00000000" w14:paraId="30F289AE" w14:textId="7196BD0D">
                    <w:pPr>
                      <w:jc w:val="right"/>
                      <w:rPr>
                        <w:sz w:val="18"/>
                        <w:szCs w:val="18"/>
                        <w:lang w:val="fr-FR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fr-FR"/>
                        </w:rPr>
                        <w:alias w:val="#Nav: /Header/Line/wanColumn2"/>
                        <w:tag w:val="#Nav: Standard_Sales_Invoice/1306"/>
                        <w:id w:val="-1102181226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Line[1]/ns0:wanColumn2[1]" w:storeItemID="{534044D7-BF80-4F39-BB01-2EBB277C890C}"/>
                        <w:text/>
                      </w:sdtPr>
                      <w:sdtContent>
                        <w:r w:rsidRPr="00A93745" w:rsidR="00342773">
                          <w:rPr>
                            <w:sz w:val="18"/>
                            <w:szCs w:val="18"/>
                            <w:lang w:val="fr-FR"/>
                          </w:rPr>
                          <w:t>wanColumn2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Column3"/>
                    <w:tag w:val="#Nav: Standard_Sales_Invoice/1306"/>
                    <w:id w:val="-156216848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anColumn3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44D1B" w:rsidR="009801F4" w:rsidP="008A063D" w:rsidRDefault="00342773" w14:paraId="6398ACF4" w14:textId="32C3C60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wanColumn3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Invoice/1306/'" w:xpath="/ns0:NavWordReportXmlPart[1]/ns0:Header[1]/ns0:Line[1]/ns0:LineAmount_Line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Mar>
                          <w:right w:w="0" w:type="dxa"/>
                        </w:tcMar>
                      </w:tcPr>
                      <w:p w:rsidRPr="00944D1B" w:rsidR="009801F4" w:rsidP="008A063D" w:rsidRDefault="009801F4" w14:paraId="122AD185" w14:textId="0441D289">
                        <w:pPr>
                          <w:rPr>
                            <w:sz w:val="18"/>
                            <w:szCs w:val="18"/>
                          </w:rPr>
                        </w:pPr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</w:p>
                    </w:tc>
                  </w:sdtContent>
                </w:sdt>
                <w:tc>
                  <w:tcPr>
                    <w:tcW w:w="425" w:type="dxa"/>
                  </w:tcPr>
                  <w:p w:rsidR="009801F4" w:rsidP="001067A8" w:rsidRDefault="00000000" w14:paraId="3F426D3D" w14:textId="7D6F94C0">
                    <w:pPr>
                      <w:spacing w:after="120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Invoice/1306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Invoice/1306/'" w:xpath="/ns0:NavWordReportXmlPart[1]/ns0:Header[1]/ns0:Line[1]/ns0:VATPct_Line[1]" w:storeItemID="{534044D7-BF80-4F39-BB01-2EBB277C890C}"/>
                        <w:text/>
                      </w:sdtPr>
                      <w:sdtContent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</w:sdtContent>
                    </w:sdt>
                  </w:p>
                </w:tc>
              </w:tr>
            </w:sdtContent>
          </w:sdt>
        </w:sdtContent>
      </w:sdt>
      <w:sdt>
        <w:sdtPr>
          <w:rPr>
            <w:sz w:val="18"/>
            <w:szCs w:val="18"/>
          </w:rPr>
          <w:alias w:val="#Nav: /Header/ReportTotalsLine"/>
          <w:tag w:val="#Nav: Standard_Sales_Invoice/1306"/>
          <w:id w:val="-796444499"/>
          <w15:dataBinding w:prefixMappings="xmlns:ns0='urn:microsoft-dynamics-nav/reports/Standard_Sales_Invoice/1306/'" w:xpath="/ns0:NavWordReportXmlPart[1]/ns0:Header[1]/ns0:ReportTotalsLine" w:storeItemID="{534044D7-BF80-4F39-BB01-2EBB277C890C}"/>
          <w15:repeatingSection/>
        </w:sdtPr>
        <w:sdtContent>
          <w:sdt>
            <w:sdtPr>
              <w:rPr>
                <w:sz w:val="18"/>
                <w:szCs w:val="18"/>
              </w:rPr>
              <w:id w:val="-1180434729"/>
              <w:placeholder>
                <w:docPart w:val="658C95CDF06347BA9A5DB41841A0BF6D"/>
              </w:placeholder>
              <w15:repeatingSectionItem/>
            </w:sdtPr>
            <w:sdtContent>
              <w:tr w:rsidRPr="00944D1B" w:rsidR="00B05A74" w:rsidTr="00B00F99" w14:paraId="761CE824" w14:textId="77777777">
                <w:trPr>
                  <w:cantSplit/>
                  <w:trHeight w:val="227"/>
                </w:trPr>
                <w:tc>
                  <w:tcPr>
                    <w:tcW w:w="4678" w:type="dxa"/>
                  </w:tcPr>
                  <w:p w:rsidRPr="00944D1B" w:rsidR="00B05A74" w:rsidP="00365EA1" w:rsidRDefault="00B05A74" w14:paraId="14FA0F68" w14:textId="5343BA05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Invoice/1306"/>
                    <w:id w:val="340507237"/>
                    <w:placeholder>
                      <w:docPart w:val="76A123DD1FCB44369E8D494C2B3C1B1B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4F195F" w:rsidR="00B05A74" w:rsidP="008A063D" w:rsidRDefault="00B05A74" w14:paraId="7D4B9A2D" w14:textId="2E2D6A60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1"/>
                    <w:tag w:val="#Nav: Standard_Sales_Invoice/1306"/>
                    <w:id w:val="207260988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1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8A063D" w:rsidRDefault="00417428" w14:paraId="7DE8015F" w14:textId="0A8BCF57">
                        <w:pPr>
                          <w:pStyle w:val="Sansinterligne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wanTotal1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2"/>
                    <w:tag w:val="#Nav: Standard_Sales_Invoice/1306"/>
                    <w:id w:val="-192795440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2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8A063D" w:rsidRDefault="00417428" w14:paraId="48898FF9" w14:textId="6F9B7058">
                        <w:pPr>
                          <w:pStyle w:val="Sansinterligne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wanTotal2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3"/>
                    <w:tag w:val="#Nav: Standard_Sales_Invoice/1306"/>
                    <w:id w:val="185198903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3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8A063D" w:rsidRDefault="00417428" w14:paraId="6065240A" w14:textId="187A6A3A">
                        <w:pPr>
                          <w:pStyle w:val="Sansinterligne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wanTotal3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ReportTotalsLine/AmountFormatted_ReportTotalsLine"/>
                    <w:tag w:val="#Nav: Standard_Sales_Invoice/1306"/>
                    <w:id w:val="-636800126"/>
                    <w:placeholder>
                      <w:docPart w:val="76A123DD1FCB44369E8D494C2B3C1B1B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534044D7-BF80-4F39-BB01-2EBB277C890C}"/>
                    <w:text/>
                  </w:sdtPr>
                  <w:sdtContent>
                    <w:tc>
                      <w:tcPr>
                        <w:tcW w:w="1559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B05A74" w:rsidP="008A063D" w:rsidRDefault="00B05A74" w14:paraId="5866AD8D" w14:textId="14D6578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00F99" w14:paraId="2CF40FED" w14:textId="77777777">
        <w:trPr>
          <w:trHeight w:val="113"/>
        </w:trPr>
        <w:tc>
          <w:tcPr>
            <w:tcW w:w="4678" w:type="dxa"/>
          </w:tcPr>
          <w:p w:rsidRPr="00944D1B" w:rsidR="009801F4" w:rsidP="00365EA1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4"/>
          </w:tcPr>
          <w:p w:rsidRPr="00944D1B" w:rsidR="009801F4" w:rsidP="004D415D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Mar>
              <w:right w:w="0" w:type="dxa"/>
            </w:tcMar>
          </w:tcPr>
          <w:p w:rsidRPr="00944D1B" w:rsidR="009801F4" w:rsidP="004D415D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00F99" w14:paraId="67BB359B" w14:textId="77777777">
        <w:trPr>
          <w:cantSplit/>
          <w:trHeight w:val="227"/>
        </w:trPr>
        <w:tc>
          <w:tcPr>
            <w:tcW w:w="4678" w:type="dxa"/>
          </w:tcPr>
          <w:p w:rsidRPr="00944D1B" w:rsidR="000913C8" w:rsidP="00820413" w:rsidRDefault="00000000" w14:paraId="510A897C" w14:textId="0D959B44">
            <w:pPr>
              <w:pStyle w:val="Sansinterligne"/>
              <w:tabs>
                <w:tab w:val="left" w:pos="2040"/>
              </w:tabs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wanVATClause"/>
                <w:tag w:val="#Nav: Standard_Sales_Invoice/1306"/>
                <w:id w:val="99446167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VATClause[1]" w:storeItemID="{534044D7-BF80-4F39-BB01-2EBB277C890C}"/>
                <w:text/>
              </w:sdtPr>
              <w:sdtContent>
                <w:r w:rsidR="00B93C98">
                  <w:rPr>
                    <w:sz w:val="18"/>
                    <w:szCs w:val="18"/>
                  </w:rPr>
                  <w:t>wanVATClause</w:t>
                </w:r>
              </w:sdtContent>
            </w:sdt>
          </w:p>
        </w:tc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Invoice/1306"/>
            <w:id w:val="1496384203"/>
            <w:placeholder>
              <w:docPart w:val="C1F2A0128FE04EFFB02E119FC33FB24D"/>
            </w:placeholder>
            <w:dataBinding w:prefixMappings="xmlns:ns0='urn:microsoft-dynamics-nav/reports/Standard_Sales_Invoice/1306/'" w:xpath="/ns0:NavWordReportXmlPart[1]/ns0:Header[1]/ns0:Totals[1]/ns0:TotalIncludingVATText[1]" w:storeItemID="{534044D7-BF80-4F39-BB01-2EBB277C890C}"/>
            <w:text/>
          </w:sdtPr>
          <w:sdtContent>
            <w:tc>
              <w:tcPr>
                <w:tcW w:w="4536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4D415D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Invoice/1306"/>
            <w:id w:val="1661501859"/>
            <w:placeholder>
              <w:docPart w:val="C1F2A0128FE04EFFB02E119FC33FB24D"/>
            </w:placeholder>
            <w:dataBinding w:prefixMappings="xmlns:ns0='urn:microsoft-dynamics-nav/reports/Standard_Sales_Invoice/1306/'" w:xpath="/ns0:NavWordReportXmlPart[1]/ns0:Header[1]/ns0:Totals[1]/ns0:TotalAmountIncludingVAT[1]" w:storeItemID="{534044D7-BF80-4F39-BB01-2EBB277C890C}"/>
            <w:text/>
          </w:sdtPr>
          <w:sdtContent>
            <w:tc>
              <w:tcPr>
                <w:tcW w:w="1559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4D415D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</w:p>
            </w:tc>
          </w:sdtContent>
        </w:sdt>
      </w:tr>
      <w:tr w:rsidRPr="00820413" w:rsidR="00820413" w:rsidTr="00A42307" w14:paraId="76974951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LatePaymentClause"/>
            <w:tag w:val="#Nav: Standard_Sales_Invoice/1306"/>
            <w:id w:val="585269873"/>
            <w:placeholder>
              <w:docPart w:val="3B10521D338B4D2A945579EFC6CF5F9E"/>
            </w:placeholder>
            <w:dataBinding w:prefixMappings="xmlns:ns0='urn:microsoft-dynamics-nav/reports/Standard_Sales_Invoice/1306/'" w:xpath="/ns0:NavWordReportXmlPart[1]/ns0:Header[1]/ns0:wanLatePaymentClause[1]" w:storeItemID="{534044D7-BF80-4F39-BB01-2EBB277C890C}"/>
            <w:text/>
          </w:sdtPr>
          <w:sdtContent>
            <w:tc>
              <w:tcPr>
                <w:tcW w:w="10773" w:type="dxa"/>
                <w:gridSpan w:val="7"/>
              </w:tcPr>
              <w:p w:rsidRPr="00820413" w:rsidR="002006E4" w:rsidP="004D415D" w:rsidRDefault="002006E4" w14:paraId="37D80DD4" w14:textId="3D43D20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r w:rsidRPr="00820413">
                  <w:rPr>
                    <w:sz w:val="18"/>
                    <w:szCs w:val="18"/>
                  </w:rPr>
                  <w:t>wanLatePaymentClause</w:t>
                </w:r>
              </w:p>
            </w:tc>
          </w:sdtContent>
        </w:sdt>
      </w:tr>
      <w:tr w:rsidRPr="00820413" w:rsidR="00A80AD7" w:rsidTr="00A42307" w14:paraId="396EA9F8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id w:val="-173931376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PaymentMethodText[1]" w:storeItemID="{534044D7-BF80-4F39-BB01-2EBB277C890C}"/>
            <w:text/>
            <w:alias w:val="#Nav: /Header/wanPaymentMethodText"/>
            <w:tag w:val="#Nav: Standard_Sales_Invoice/1306"/>
          </w:sdtPr>
          <w:sdtContent>
            <w:tc>
              <w:tcPr>
                <w:tcW w:w="10773" w:type="dxa"/>
                <w:gridSpan w:val="7"/>
              </w:tcPr>
              <w:p w:rsidR="00A80AD7" w:rsidP="004D415D" w:rsidRDefault="008A063D" w14:paraId="2038ADC2" w14:textId="0297E6B4">
                <w:pPr>
                  <w:pStyle w:val="Sansinterligne"/>
                  <w:tabs>
                    <w:tab w:val="left" w:pos="3705"/>
                    <w:tab w:val="left" w:pos="4305"/>
                    <w:tab w:val="left" w:pos="5430"/>
                    <w:tab w:val="left" w:pos="7290"/>
                  </w:tabs>
                  <w:spacing w:before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wanPaymentMethodText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9E3390C7359246CBA31FB7E8415DD16E"/>
        </w:placeholder>
        <w:dataBinding w:prefixMappings="xmlns:ns0='urn:microsoft-dynamics-nav/reports/Standard_Sales_Invoice/1306/'" w:xpath="/ns0:NavWordReportXmlPart[1]/ns0:Header[1]/ns0:RemainingAmountText[1]" w:storeItemID="{534044D7-BF80-4F39-BB01-2EBB277C890C}"/>
        <w:text/>
      </w:sdtPr>
      <w:sdtContent>
        <w:p w:rsidRPr="005E42A0" w:rsidR="008F4EE9" w:rsidP="008F4EE9" w:rsidRDefault="008F4EE9" w14:paraId="19359730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73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4044D7-BF80-4F39-BB01-2EBB277C890C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CA4986A0E7F548BB81625ADBF162440C"/>
              </w:placeholder>
              <w15:repeatingSectionItem/>
            </w:sdtPr>
            <w:sdtContent>
              <w:tr w:rsidR="008F4EE9" w:rsidTr="008F4EE9" w14:paraId="5F988EF2" w14:textId="77777777">
                <w:tc>
                  <w:tcPr>
                    <w:tcW w:w="1077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7CEE0E622ED4E2F9082BA5C749404DA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4044D7-BF80-4F39-BB01-2EBB277C890C}"/>
                      <w:text/>
                    </w:sdtPr>
                    <w:sdtContent>
                      <w:p w:rsidR="008F4EE9" w:rsidP="008A063D" w:rsidRDefault="008F4EE9" w14:paraId="009B4451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F80A4A" w:rsidRDefault="00F80A4A" w14:paraId="513308C7" w14:textId="289C758F">
      <w:pPr>
        <w:spacing w:after="160" w:line="259" w:lineRule="auto"/>
        <w:rPr>
          <w:sz w:val="12"/>
          <w:szCs w:val="12"/>
        </w:rPr>
      </w:pPr>
    </w:p>
    <w:sectPr w:rsidR="00F80A4A" w:rsidSect="007F6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61F9" w:rsidP="00E40C63" w:rsidRDefault="00B861F9" w14:paraId="3E47B7EA" w14:textId="77777777">
      <w:pPr>
        <w:spacing w:after="0"/>
      </w:pPr>
      <w:r>
        <w:separator/>
      </w:r>
    </w:p>
  </w:endnote>
  <w:endnote w:type="continuationSeparator" w:id="0">
    <w:p w:rsidR="00B861F9" w:rsidP="00E40C63" w:rsidRDefault="00B861F9" w14:paraId="7BB210D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2E1" w:rsidRDefault="003002E1" w14:paraId="356D31E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Invoice/1306"/>
          <w:id w:val="-1281032448"/>
          <w:placeholder>
            <w:docPart w:val="BB4DF878670043C0A4AACF144363537B"/>
          </w:placeholder>
          <w:dataBinding w:prefixMappings="xmlns:ns0='urn:microsoft-dynamics-nav/reports/Standard_Sales_Invoice/1306/'" w:xpath="/ns0:NavWordReportXmlPart[1]/ns0:Header[1]/ns0:CompanyLegalStatement[1]" w:storeItemID="{534044D7-BF80-4F39-BB01-2EBB277C890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Invoice/1306"/>
          <w:id w:val="-21543996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wanCompanyAddress[1]" w:storeItemID="{534044D7-BF80-4F39-BB01-2EBB277C890C}"/>
          <w:text/>
        </w:sdtPr>
        <w:sdtContent>
          <w:tc>
            <w:tcPr>
              <w:tcW w:w="3544" w:type="dxa"/>
            </w:tcPr>
            <w:p w:rsidRPr="008B0A5B" w:rsidR="00724677" w:rsidP="00360170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wanCompanyAddress</w:t>
              </w:r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Invoice/1306"/>
          <w:id w:val="60408362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wanCompanyContactInfo[1]" w:storeItemID="{534044D7-BF80-4F39-BB01-2EBB277C890C}"/>
          <w:text/>
        </w:sdtPr>
        <w:sdtContent>
          <w:tc>
            <w:tcPr>
              <w:tcW w:w="3402" w:type="dxa"/>
            </w:tcPr>
            <w:p w:rsidRPr="008B0A5B" w:rsidR="008B0A5B" w:rsidP="00360170" w:rsidRDefault="00C40F07" w14:paraId="7919B63E" w14:textId="62B0531D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wanCompanyContactInfo</w:t>
              </w:r>
            </w:p>
          </w:tc>
        </w:sdtContent>
      </w:sdt>
      <w:tc>
        <w:tcPr>
          <w:tcW w:w="3817" w:type="dxa"/>
        </w:tcPr>
        <w:p w:rsidRPr="008B0A5B" w:rsidR="00F80A4A" w:rsidP="00360170" w:rsidRDefault="00000000" w14:paraId="6A716AF9" w14:textId="0E63BD32">
          <w:pPr>
            <w:tabs>
              <w:tab w:val="left" w:pos="2700"/>
            </w:tabs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wanCompanyLegalInfo"/>
              <w:tag w:val="#Nav: Standard_Sales_Invoice/1306"/>
              <w:id w:val="-1264224645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wanCompanyLegalInfo[1]" w:storeItemID="{534044D7-BF80-4F39-BB01-2EBB277C890C}"/>
              <w:text/>
            </w:sdtPr>
            <w:sdtContent>
              <w:r w:rsidR="00C40F07">
                <w:rPr>
                  <w:sz w:val="18"/>
                  <w:szCs w:val="18"/>
                </w:rPr>
                <w:t>wanCompanyLegalInfo</w:t>
              </w:r>
            </w:sdtContent>
          </w:sdt>
        </w:p>
      </w:tc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61F9" w:rsidP="00E40C63" w:rsidRDefault="00B861F9" w14:paraId="473CDF9D" w14:textId="77777777">
      <w:pPr>
        <w:spacing w:after="0"/>
      </w:pPr>
      <w:r>
        <w:separator/>
      </w:r>
    </w:p>
  </w:footnote>
  <w:footnote w:type="continuationSeparator" w:id="0">
    <w:p w:rsidR="00B861F9" w:rsidP="00E40C63" w:rsidRDefault="00B861F9" w14:paraId="1F74EA2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2E1" w:rsidRDefault="003002E1" w14:paraId="51FE669F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50AA0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Invoice/1306"/>
          <w:id w:val="148558434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Address1[1]" w:storeItemID="{534044D7-BF80-4F39-BB01-2EBB277C890C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000000" w14:paraId="63EFBD48" w14:textId="5CC2F700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Invoice/1306"/>
              <w:id w:val="1359700594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534044D7-BF80-4F39-BB01-2EBB277C890C}"/>
              <w:text/>
            </w:sdtPr>
            <w:sdtContent>
              <w:r w:rsidR="00E44BC5">
                <w:rPr>
                  <w:rStyle w:val="lev"/>
                  <w:lang w:val="fr-FR"/>
                </w:rPr>
                <w:t>DocumentTitle_Lbl</w:t>
              </w:r>
            </w:sdtContent>
          </w:sdt>
          <w:r w:rsidR="00E44BC5">
            <w:rPr>
              <w:rStyle w:val="lev"/>
              <w:lang w:val="fr-FR"/>
            </w:rPr>
            <w:t xml:space="preserve">  </w:t>
          </w:r>
          <w:sdt>
            <w:sdtPr>
              <w:rPr>
                <w:rStyle w:val="lev"/>
                <w:lang w:val="fr-FR"/>
              </w:rPr>
              <w:alias w:val="#Nav: /Header/DocumentNo_Lbl"/>
              <w:tag w:val="#Nav: Standard_Sales_Invoice/1306"/>
              <w:id w:val="-136288512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534044D7-BF80-4F39-BB01-2EBB277C890C}"/>
              <w:text/>
            </w:sdtPr>
            <w:sdtContent>
              <w:r w:rsidR="008F4EE9">
                <w:rPr>
                  <w:rStyle w:val="lev"/>
                  <w:lang w:val="fr-FR"/>
                </w:rPr>
                <w:t>DocumentNo_Lbl</w:t>
              </w:r>
            </w:sdtContent>
          </w:sdt>
          <w:r w:rsidR="00F443AD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Invoice/1306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Invoice/1306/'" w:xpath="/ns0:NavWordReportXmlPart[1]/ns0:Header[1]/ns0:DocumentNo[1]" w:storeItemID="{534044D7-BF80-4F39-BB01-2EBB277C890C}"/>
              <w:text/>
            </w:sdtPr>
            <w:sdtContent>
              <w:r w:rsidR="00F50AA0">
                <w:rPr>
                  <w:rStyle w:val="lev"/>
                  <w:lang w:val="fr-FR"/>
                </w:rPr>
                <w:t>DocumentNo</w:t>
              </w:r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Invoice/1306"/>
            <w:id w:val="484896011"/>
            <w:placeholder>
              <w:docPart w:val="9B5E4B8E804045399D4889C83CF3AFF7"/>
            </w:placeholder>
            <w:dataBinding w:prefixMappings="xmlns:ns0='urn:microsoft-dynamics-nav/reports/Standard_Sales_Invoice/1306/'" w:xpath="/ns0:NavWordReportXmlPart[1]/ns0:Header[1]/ns0:DocumentDate[1]" w:storeItemID="{534044D7-BF80-4F39-BB01-2EBB277C890C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r w:rsidRPr="00335EEF">
                <w:rPr>
                  <w:lang w:val="fr-FR"/>
                </w:rPr>
                <w:t>DocumentDate</w:t>
              </w:r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Invoice/1306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Invoice/1306/'" w:xpath="/ns0:NavWordReportXmlPart[1]/ns0:Header[1]/ns0:Page_Lbl[1]" w:storeItemID="{534044D7-BF80-4F39-BB01-2EBB277C890C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Invoice/1306"/>
          <w:id w:val="-2032414259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Description_Line_Lbl[1]" w:storeItemID="{534044D7-BF80-4F39-BB01-2EBB277C890C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r w:rsidRPr="00944D1B">
                <w:rPr>
                  <w:szCs w:val="18"/>
                </w:rPr>
                <w:t>Description_Line_Lbl</w:t>
              </w:r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Invoice/1306"/>
          <w:id w:val="367417715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Quantity_Line_Lbl[1]" w:storeItemID="{534044D7-BF80-4F39-BB01-2EBB277C890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r w:rsidRPr="00944D1B">
                <w:rPr>
                  <w:szCs w:val="18"/>
                </w:rPr>
                <w:t>Quantity_Line_Lbl</w:t>
              </w:r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Invoice/1306"/>
          <w:id w:val="-376551249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UnitPrice_Lbl[1]" w:storeItemID="{534044D7-BF80-4F39-BB01-2EBB277C890C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r w:rsidRPr="00944D1B">
                <w:rPr>
                  <w:szCs w:val="18"/>
                </w:rPr>
                <w:t>UnitPrice_Lbl</w:t>
              </w:r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F80A4A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Invoice/1306"/>
          <w:id w:val="-1521308041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LineAmount_Line_Lbl[1]" w:storeItemID="{534044D7-BF80-4F39-BB01-2EBB277C890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F80A4A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r w:rsidRPr="00944D1B">
                <w:rPr>
                  <w:szCs w:val="18"/>
                </w:rPr>
                <w:t>LineAmount_Line_Lbl</w:t>
              </w:r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Invoice/1306"/>
          <w:id w:val="2095976510"/>
          <w:placeholder>
            <w:docPart w:val="7BECBE18CEF04507B084430683B0775D"/>
          </w:placeholder>
          <w:dataBinding w:prefixMappings="xmlns:ns0='urn:microsoft-dynamics-nav/reports/Standard_Sales_Invoice/1306/'" w:xpath="/ns0:NavWordReportXmlPart[1]/ns0:Header[1]/ns0:Line[1]/ns0:VATPct_Line_Lbl[1]" w:storeItemID="{534044D7-BF80-4F39-BB01-2EBB277C890C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F80A4A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r w:rsidRPr="00944D1B">
                <w:rPr>
                  <w:szCs w:val="18"/>
                </w:rPr>
                <w:t>VATPct_Line_Lbl</w:t>
              </w:r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8A063D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Invoice/1306"/>
            <w:id w:val="-283887918"/>
            <w:dataBinding w:prefixMappings="xmlns:ns0='urn:microsoft-dynamics-nav/reports/Standard_Sales_Invoice/1306/'" w:xpath="/ns0:NavWordReportXmlPart[1]/ns0:Header[1]/ns0:CompanyPicture[1]" w:storeItemID="{534044D7-BF80-4F39-BB01-2EBB277C890C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1172123" cy="1172123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72123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E04E5C" w:rsidRDefault="00000000" w14:paraId="4970DDDA" w14:textId="6F0FDC8E">
          <w:pPr>
            <w:pStyle w:val="Titre"/>
            <w:tabs>
              <w:tab w:val="center" w:pos="2905"/>
              <w:tab w:val="right" w:pos="5811"/>
            </w:tabs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DocumentTitle_Lbl"/>
              <w:tag w:val="#Nav: Standard_Sales_Invoice/1306"/>
              <w:id w:val="98859558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534044D7-BF80-4F39-BB01-2EBB277C890C}"/>
              <w:text/>
            </w:sdtPr>
            <w:sdtContent>
              <w:r w:rsidR="00E04E5C">
                <w:rPr>
                  <w:b/>
                  <w:bCs/>
                  <w:lang w:val="fr-FR"/>
                </w:rPr>
                <w:t>DocumentTitle_Lbl</w:t>
              </w:r>
            </w:sdtContent>
          </w:sdt>
          <w:r w:rsidR="00F50AA0">
            <w:rPr>
              <w:b/>
              <w:bCs/>
              <w:lang w:val="fr-FR"/>
            </w:rPr>
            <w:t xml:space="preserve"> 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Invoice/1306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Invoice/1306/'" w:xpath="/ns0:NavWordReportXmlPart[1]/ns0:Header[1]/ns0:DocumentNo[1]" w:storeItemID="{534044D7-BF80-4F39-BB01-2EBB277C890C}"/>
              <w:text/>
            </w:sdtPr>
            <w:sdtContent>
              <w:r w:rsidR="003F13AE">
                <w:rPr>
                  <w:b/>
                  <w:bCs/>
                  <w:lang w:val="fr-FR"/>
                </w:rPr>
                <w:t>DocumentNo</w:t>
              </w:r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Invoice/1306"/>
            <w:id w:val="832561865"/>
            <w:placeholder>
              <w:docPart w:val="5C7EA656F3EB46EF9D9830DB5614E2D5"/>
            </w:placeholder>
            <w:dataBinding w:prefixMappings="xmlns:ns0='urn:microsoft-dynamics-nav/reports/Standard_Sales_Invoice/1306/'" w:xpath="/ns0:NavWordReportXmlPart[1]/ns0:Header[1]/ns0:DocumentDate[1]" w:storeItemID="{534044D7-BF80-4F39-BB01-2EBB277C890C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Invoice/1306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Invoice/1306/'" w:xpath="/ns0:NavWordReportXmlPart[1]/ns0:Header[1]/ns0:Page_Lbl[1]" w:storeItemID="{534044D7-BF80-4F39-BB01-2EBB277C890C}"/>
              <w:text/>
            </w:sdtPr>
            <w:sdtContent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37950"/>
    <w:rsid w:val="00052BBA"/>
    <w:rsid w:val="00054618"/>
    <w:rsid w:val="00061B03"/>
    <w:rsid w:val="00070EE8"/>
    <w:rsid w:val="00074151"/>
    <w:rsid w:val="000844A3"/>
    <w:rsid w:val="000913C8"/>
    <w:rsid w:val="000A665A"/>
    <w:rsid w:val="000B211C"/>
    <w:rsid w:val="000B233D"/>
    <w:rsid w:val="000C007A"/>
    <w:rsid w:val="000C53EA"/>
    <w:rsid w:val="000D1C8F"/>
    <w:rsid w:val="000D5A6D"/>
    <w:rsid w:val="000E071F"/>
    <w:rsid w:val="000E0C76"/>
    <w:rsid w:val="000F4D71"/>
    <w:rsid w:val="00103846"/>
    <w:rsid w:val="001067A8"/>
    <w:rsid w:val="0011793B"/>
    <w:rsid w:val="00126D5A"/>
    <w:rsid w:val="00126FA2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06E4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45D5D"/>
    <w:rsid w:val="002467BC"/>
    <w:rsid w:val="002604C3"/>
    <w:rsid w:val="00261876"/>
    <w:rsid w:val="0026269B"/>
    <w:rsid w:val="002669DB"/>
    <w:rsid w:val="00267789"/>
    <w:rsid w:val="00273BA9"/>
    <w:rsid w:val="002804C6"/>
    <w:rsid w:val="0029628E"/>
    <w:rsid w:val="002A29DF"/>
    <w:rsid w:val="002A382C"/>
    <w:rsid w:val="002A4A93"/>
    <w:rsid w:val="002B6B46"/>
    <w:rsid w:val="002C4E66"/>
    <w:rsid w:val="002E2A56"/>
    <w:rsid w:val="002F0632"/>
    <w:rsid w:val="002F0999"/>
    <w:rsid w:val="002F2688"/>
    <w:rsid w:val="002F4DEB"/>
    <w:rsid w:val="002F64E6"/>
    <w:rsid w:val="003002E1"/>
    <w:rsid w:val="00324CF5"/>
    <w:rsid w:val="00335EEF"/>
    <w:rsid w:val="00337723"/>
    <w:rsid w:val="00342773"/>
    <w:rsid w:val="00355E20"/>
    <w:rsid w:val="00360170"/>
    <w:rsid w:val="00361705"/>
    <w:rsid w:val="00365EA1"/>
    <w:rsid w:val="00372A9D"/>
    <w:rsid w:val="00374316"/>
    <w:rsid w:val="00377322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F13AE"/>
    <w:rsid w:val="003F77E2"/>
    <w:rsid w:val="00400EF7"/>
    <w:rsid w:val="00417428"/>
    <w:rsid w:val="00430EB3"/>
    <w:rsid w:val="00433357"/>
    <w:rsid w:val="004604A5"/>
    <w:rsid w:val="00492354"/>
    <w:rsid w:val="004A4D71"/>
    <w:rsid w:val="004B0FA2"/>
    <w:rsid w:val="004B22F6"/>
    <w:rsid w:val="004B47ED"/>
    <w:rsid w:val="004B6FE5"/>
    <w:rsid w:val="004C60A5"/>
    <w:rsid w:val="004D415D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4445"/>
    <w:rsid w:val="005675D2"/>
    <w:rsid w:val="005731CF"/>
    <w:rsid w:val="00574725"/>
    <w:rsid w:val="00584BBD"/>
    <w:rsid w:val="00587157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428A"/>
    <w:rsid w:val="006B0EC4"/>
    <w:rsid w:val="006B5180"/>
    <w:rsid w:val="006C30D9"/>
    <w:rsid w:val="006C3928"/>
    <w:rsid w:val="006C4581"/>
    <w:rsid w:val="006C50D6"/>
    <w:rsid w:val="006D4B90"/>
    <w:rsid w:val="006D64AE"/>
    <w:rsid w:val="006E2207"/>
    <w:rsid w:val="006E6779"/>
    <w:rsid w:val="006F2626"/>
    <w:rsid w:val="006F5048"/>
    <w:rsid w:val="0071439C"/>
    <w:rsid w:val="00715109"/>
    <w:rsid w:val="00716E24"/>
    <w:rsid w:val="00724677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C37E2"/>
    <w:rsid w:val="007E323C"/>
    <w:rsid w:val="007E3D01"/>
    <w:rsid w:val="007E7142"/>
    <w:rsid w:val="007F67F7"/>
    <w:rsid w:val="00802B5B"/>
    <w:rsid w:val="00815D27"/>
    <w:rsid w:val="00817EE6"/>
    <w:rsid w:val="00820262"/>
    <w:rsid w:val="00820413"/>
    <w:rsid w:val="00820DA4"/>
    <w:rsid w:val="00826088"/>
    <w:rsid w:val="0083301A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90B78"/>
    <w:rsid w:val="008A063D"/>
    <w:rsid w:val="008B0A5B"/>
    <w:rsid w:val="008C3901"/>
    <w:rsid w:val="008D7475"/>
    <w:rsid w:val="008E5E91"/>
    <w:rsid w:val="008E766D"/>
    <w:rsid w:val="008F0A38"/>
    <w:rsid w:val="008F418C"/>
    <w:rsid w:val="008F4EE9"/>
    <w:rsid w:val="009072D1"/>
    <w:rsid w:val="00911B29"/>
    <w:rsid w:val="0092542A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82DD9"/>
    <w:rsid w:val="009839ED"/>
    <w:rsid w:val="00986329"/>
    <w:rsid w:val="00991278"/>
    <w:rsid w:val="0099175E"/>
    <w:rsid w:val="009943A4"/>
    <w:rsid w:val="0099495F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307"/>
    <w:rsid w:val="00A42BE5"/>
    <w:rsid w:val="00A476F1"/>
    <w:rsid w:val="00A76642"/>
    <w:rsid w:val="00A76F36"/>
    <w:rsid w:val="00A80AD7"/>
    <w:rsid w:val="00A81729"/>
    <w:rsid w:val="00A9010E"/>
    <w:rsid w:val="00A93745"/>
    <w:rsid w:val="00A940EF"/>
    <w:rsid w:val="00A9461D"/>
    <w:rsid w:val="00A9726D"/>
    <w:rsid w:val="00AA0569"/>
    <w:rsid w:val="00AA20C0"/>
    <w:rsid w:val="00AC163E"/>
    <w:rsid w:val="00AF1EDD"/>
    <w:rsid w:val="00AF4452"/>
    <w:rsid w:val="00B00F99"/>
    <w:rsid w:val="00B01DA6"/>
    <w:rsid w:val="00B05A74"/>
    <w:rsid w:val="00B1731C"/>
    <w:rsid w:val="00B22FDE"/>
    <w:rsid w:val="00B27299"/>
    <w:rsid w:val="00B32D4B"/>
    <w:rsid w:val="00B402B9"/>
    <w:rsid w:val="00B437D5"/>
    <w:rsid w:val="00B57659"/>
    <w:rsid w:val="00B60D54"/>
    <w:rsid w:val="00B61749"/>
    <w:rsid w:val="00B67C69"/>
    <w:rsid w:val="00B7093C"/>
    <w:rsid w:val="00B8205C"/>
    <w:rsid w:val="00B861F9"/>
    <w:rsid w:val="00B86BCD"/>
    <w:rsid w:val="00B91CA1"/>
    <w:rsid w:val="00B93C98"/>
    <w:rsid w:val="00B96060"/>
    <w:rsid w:val="00BC232B"/>
    <w:rsid w:val="00BD2533"/>
    <w:rsid w:val="00BD35AE"/>
    <w:rsid w:val="00BE5952"/>
    <w:rsid w:val="00BE6BE6"/>
    <w:rsid w:val="00BF0F10"/>
    <w:rsid w:val="00BF4863"/>
    <w:rsid w:val="00BF7CE2"/>
    <w:rsid w:val="00C04164"/>
    <w:rsid w:val="00C17ACF"/>
    <w:rsid w:val="00C27C1A"/>
    <w:rsid w:val="00C36F18"/>
    <w:rsid w:val="00C40287"/>
    <w:rsid w:val="00C40BE4"/>
    <w:rsid w:val="00C40F07"/>
    <w:rsid w:val="00C41DE3"/>
    <w:rsid w:val="00C463F4"/>
    <w:rsid w:val="00C47206"/>
    <w:rsid w:val="00C6095D"/>
    <w:rsid w:val="00C86B6A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23F1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05C"/>
    <w:rsid w:val="00DE4232"/>
    <w:rsid w:val="00DF30F1"/>
    <w:rsid w:val="00E006D2"/>
    <w:rsid w:val="00E04E5C"/>
    <w:rsid w:val="00E111C4"/>
    <w:rsid w:val="00E22B7E"/>
    <w:rsid w:val="00E32881"/>
    <w:rsid w:val="00E33456"/>
    <w:rsid w:val="00E40C63"/>
    <w:rsid w:val="00E41182"/>
    <w:rsid w:val="00E4361D"/>
    <w:rsid w:val="00E44BC5"/>
    <w:rsid w:val="00E54F17"/>
    <w:rsid w:val="00E65451"/>
    <w:rsid w:val="00E66BC6"/>
    <w:rsid w:val="00E6707B"/>
    <w:rsid w:val="00E67097"/>
    <w:rsid w:val="00E6789D"/>
    <w:rsid w:val="00E872D8"/>
    <w:rsid w:val="00E902EA"/>
    <w:rsid w:val="00E96A2B"/>
    <w:rsid w:val="00EA246E"/>
    <w:rsid w:val="00EA27AA"/>
    <w:rsid w:val="00EB5B19"/>
    <w:rsid w:val="00EC1995"/>
    <w:rsid w:val="00EC1A97"/>
    <w:rsid w:val="00EC4C86"/>
    <w:rsid w:val="00ED0377"/>
    <w:rsid w:val="00EE2CA3"/>
    <w:rsid w:val="00EE53F7"/>
    <w:rsid w:val="00EF0E63"/>
    <w:rsid w:val="00EF76DD"/>
    <w:rsid w:val="00F14176"/>
    <w:rsid w:val="00F20F72"/>
    <w:rsid w:val="00F219F1"/>
    <w:rsid w:val="00F36FA0"/>
    <w:rsid w:val="00F443AD"/>
    <w:rsid w:val="00F44822"/>
    <w:rsid w:val="00F44BFF"/>
    <w:rsid w:val="00F50AA0"/>
    <w:rsid w:val="00F66A1F"/>
    <w:rsid w:val="00F66DD7"/>
    <w:rsid w:val="00F755E7"/>
    <w:rsid w:val="00F77E19"/>
    <w:rsid w:val="00F80A4A"/>
    <w:rsid w:val="00F81AE9"/>
    <w:rsid w:val="00F848FB"/>
    <w:rsid w:val="00F86468"/>
    <w:rsid w:val="00F9668C"/>
    <w:rsid w:val="00F96A96"/>
    <w:rsid w:val="00F97CF0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  <w:style w:type="paragraph" w:customStyle="1" w:styleId="GroupSeparation">
    <w:name w:val="Group Separation"/>
    <w:basedOn w:val="Normal"/>
    <w:link w:val="GroupSeparationChar"/>
    <w:rsid w:val="00F80A4A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Policepardfaut"/>
    <w:link w:val="GroupSeparation"/>
    <w:rsid w:val="00F80A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8DA2F4EB10461F86DE89D032AC16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0A58D-F6AA-423A-BA67-0D0E36B826CA}"/>
      </w:docPartPr>
      <w:docPartBody>
        <w:p w:rsidR="00722AEF" w:rsidRDefault="00A9191C" w:rsidP="00A9191C">
          <w:pPr>
            <w:pStyle w:val="238DA2F4EB10461F86DE89D032AC16A1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30100B7564572A3FF62563470B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E9D14-E305-45A5-AA7A-21A013565758}"/>
      </w:docPartPr>
      <w:docPartBody>
        <w:p w:rsidR="00722AEF" w:rsidRDefault="00A9191C" w:rsidP="00A9191C">
          <w:pPr>
            <w:pStyle w:val="D6A30100B7564572A3FF62563470BDF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A8C6402B6405AA6F3004AA7A1E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46FC1-ACB1-40B7-9821-AE5C41F08003}"/>
      </w:docPartPr>
      <w:docPartBody>
        <w:p w:rsidR="00722AEF" w:rsidRDefault="00A9191C" w:rsidP="00A9191C">
          <w:pPr>
            <w:pStyle w:val="370A8C6402B6405AA6F3004AA7A1EB96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F3E371BA6249CA99355DD5A3C3D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F98DC-8B1C-4595-98C0-A7A3225E0980}"/>
      </w:docPartPr>
      <w:docPartBody>
        <w:p w:rsidR="00722AEF" w:rsidRDefault="00A9191C" w:rsidP="00A9191C">
          <w:pPr>
            <w:pStyle w:val="CDF3E371BA6249CA99355DD5A3C3D8B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669A6821E949B6B6AFC4A86BD3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F5D9-12EF-46F8-8E21-2E1BF61AF311}"/>
      </w:docPartPr>
      <w:docPartBody>
        <w:p w:rsidR="00722AEF" w:rsidRDefault="00A9191C" w:rsidP="00A9191C">
          <w:pPr>
            <w:pStyle w:val="FA669A6821E949B6B6AFC4A86BD3E91F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E3390C7359246CBA31FB7E8415DD1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0112E-C874-4E5B-BCFE-13B2FBF5FDFD}"/>
      </w:docPartPr>
      <w:docPartBody>
        <w:p w:rsidR="00344C29" w:rsidRDefault="005E5488" w:rsidP="005E5488">
          <w:pPr>
            <w:pStyle w:val="9E3390C7359246CBA31FB7E8415DD16E"/>
          </w:pPr>
          <w:r w:rsidRPr="00610B2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A4986A0E7F548BB81625ADBF1624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3026C-E863-4C96-BD06-5DB05F99A1DD}"/>
      </w:docPartPr>
      <w:docPartBody>
        <w:p w:rsidR="00344C29" w:rsidRDefault="005E5488" w:rsidP="005E5488">
          <w:pPr>
            <w:pStyle w:val="CA4986A0E7F548BB81625ADBF162440C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CEE0E622ED4E2F9082BA5C749404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C4E92C-D75B-4C94-9BBB-1F113B57AEDC}"/>
      </w:docPartPr>
      <w:docPartBody>
        <w:p w:rsidR="00344C29" w:rsidRDefault="005E5488" w:rsidP="005E5488">
          <w:pPr>
            <w:pStyle w:val="D7CEE0E622ED4E2F9082BA5C749404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B10521D338B4D2A945579EFC6CF5F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CF603-3CDA-41BC-98D3-0D571B469B90}"/>
      </w:docPartPr>
      <w:docPartBody>
        <w:p w:rsidR="00731C4A" w:rsidRDefault="00980691" w:rsidP="00980691">
          <w:pPr>
            <w:pStyle w:val="3B10521D338B4D2A945579EFC6CF5F9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58C95CDF06347BA9A5DB41841A0BF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0DBEE9-839B-4418-A14A-A4EDF8077CC8}"/>
      </w:docPartPr>
      <w:docPartBody>
        <w:p w:rsidR="008C6EA7" w:rsidRDefault="00F50ECE" w:rsidP="00F50ECE">
          <w:pPr>
            <w:pStyle w:val="658C95CDF06347BA9A5DB41841A0BF6D"/>
          </w:pPr>
          <w:r w:rsidRPr="00FC5555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76A123DD1FCB44369E8D494C2B3C1B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B6B7E9-B72C-4CA9-8A9B-3B1F84145580}"/>
      </w:docPartPr>
      <w:docPartBody>
        <w:p w:rsidR="008C6EA7" w:rsidRDefault="00F50ECE" w:rsidP="00F50ECE">
          <w:pPr>
            <w:pStyle w:val="76A123DD1FCB44369E8D494C2B3C1B1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00A1E"/>
    <w:rsid w:val="000336F6"/>
    <w:rsid w:val="00054941"/>
    <w:rsid w:val="000827EE"/>
    <w:rsid w:val="00085A17"/>
    <w:rsid w:val="000D3233"/>
    <w:rsid w:val="00137D23"/>
    <w:rsid w:val="00167AC4"/>
    <w:rsid w:val="001C1116"/>
    <w:rsid w:val="001F20A2"/>
    <w:rsid w:val="002537A1"/>
    <w:rsid w:val="00255395"/>
    <w:rsid w:val="00281485"/>
    <w:rsid w:val="0029515F"/>
    <w:rsid w:val="00344C29"/>
    <w:rsid w:val="00366CEC"/>
    <w:rsid w:val="0038653A"/>
    <w:rsid w:val="003D5EC8"/>
    <w:rsid w:val="00481726"/>
    <w:rsid w:val="004950CD"/>
    <w:rsid w:val="004B428B"/>
    <w:rsid w:val="004D542B"/>
    <w:rsid w:val="00504F57"/>
    <w:rsid w:val="00580879"/>
    <w:rsid w:val="005E1982"/>
    <w:rsid w:val="005E5488"/>
    <w:rsid w:val="006D6EBD"/>
    <w:rsid w:val="006E43C7"/>
    <w:rsid w:val="00722AEF"/>
    <w:rsid w:val="00726C7E"/>
    <w:rsid w:val="00731C4A"/>
    <w:rsid w:val="00747F0A"/>
    <w:rsid w:val="007B7266"/>
    <w:rsid w:val="007F65C6"/>
    <w:rsid w:val="00805499"/>
    <w:rsid w:val="00865792"/>
    <w:rsid w:val="0087438D"/>
    <w:rsid w:val="008C0479"/>
    <w:rsid w:val="008C6EA7"/>
    <w:rsid w:val="008F0CFF"/>
    <w:rsid w:val="00901505"/>
    <w:rsid w:val="00901D68"/>
    <w:rsid w:val="00930259"/>
    <w:rsid w:val="00980691"/>
    <w:rsid w:val="00A13F65"/>
    <w:rsid w:val="00A21F0C"/>
    <w:rsid w:val="00A864C9"/>
    <w:rsid w:val="00A9191C"/>
    <w:rsid w:val="00A97C90"/>
    <w:rsid w:val="00B22574"/>
    <w:rsid w:val="00B56AF6"/>
    <w:rsid w:val="00B970A3"/>
    <w:rsid w:val="00BB2550"/>
    <w:rsid w:val="00C43982"/>
    <w:rsid w:val="00C95BD9"/>
    <w:rsid w:val="00D05ADC"/>
    <w:rsid w:val="00D27780"/>
    <w:rsid w:val="00D72C86"/>
    <w:rsid w:val="00DA10F2"/>
    <w:rsid w:val="00DB0186"/>
    <w:rsid w:val="00DC7172"/>
    <w:rsid w:val="00DE7CE3"/>
    <w:rsid w:val="00DF55F3"/>
    <w:rsid w:val="00DF6648"/>
    <w:rsid w:val="00E143A5"/>
    <w:rsid w:val="00E445BC"/>
    <w:rsid w:val="00E45027"/>
    <w:rsid w:val="00E83EB8"/>
    <w:rsid w:val="00EF5512"/>
    <w:rsid w:val="00F05179"/>
    <w:rsid w:val="00F50ECE"/>
    <w:rsid w:val="00F86650"/>
    <w:rsid w:val="00FC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0ECE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76054B20C72D4279A486B8CA9764EE38">
    <w:name w:val="76054B20C72D4279A486B8CA9764EE38"/>
    <w:rsid w:val="00A9191C"/>
    <w:rPr>
      <w:lang w:val="fr-FR" w:eastAsia="fr-FR"/>
    </w:rPr>
  </w:style>
  <w:style w:type="paragraph" w:customStyle="1" w:styleId="71E13A98B0CC487B96268A45292B0CE6">
    <w:name w:val="71E13A98B0CC487B96268A45292B0CE6"/>
    <w:rsid w:val="00A9191C"/>
    <w:rPr>
      <w:lang w:val="fr-FR" w:eastAsia="fr-FR"/>
    </w:rPr>
  </w:style>
  <w:style w:type="paragraph" w:customStyle="1" w:styleId="1AFB28E1C80846A59ABA3E3E8ADD330A">
    <w:name w:val="1AFB28E1C80846A59ABA3E3E8ADD330A"/>
    <w:rsid w:val="00A9191C"/>
    <w:rPr>
      <w:lang w:val="fr-FR" w:eastAsia="fr-FR"/>
    </w:rPr>
  </w:style>
  <w:style w:type="paragraph" w:customStyle="1" w:styleId="5632E8F4B8A54A7288DC954F4FC19454">
    <w:name w:val="5632E8F4B8A54A7288DC954F4FC19454"/>
    <w:rsid w:val="00A9191C"/>
    <w:rPr>
      <w:lang w:val="fr-FR" w:eastAsia="fr-FR"/>
    </w:rPr>
  </w:style>
  <w:style w:type="paragraph" w:customStyle="1" w:styleId="6591C88EBACF4FDFA43C59FF012413CE">
    <w:name w:val="6591C88EBACF4FDFA43C59FF012413CE"/>
    <w:rsid w:val="00A9191C"/>
    <w:rPr>
      <w:lang w:val="fr-FR" w:eastAsia="fr-FR"/>
    </w:rPr>
  </w:style>
  <w:style w:type="paragraph" w:customStyle="1" w:styleId="C76A04CD73684BDB8004935C966C5024">
    <w:name w:val="C76A04CD73684BDB8004935C966C5024"/>
    <w:rsid w:val="00A9191C"/>
    <w:rPr>
      <w:lang w:val="fr-FR" w:eastAsia="fr-FR"/>
    </w:rPr>
  </w:style>
  <w:style w:type="paragraph" w:customStyle="1" w:styleId="C1DA002631724E57986807AA82559F2F">
    <w:name w:val="C1DA002631724E57986807AA82559F2F"/>
    <w:rsid w:val="00A9191C"/>
    <w:rPr>
      <w:lang w:val="fr-FR" w:eastAsia="fr-FR"/>
    </w:rPr>
  </w:style>
  <w:style w:type="paragraph" w:customStyle="1" w:styleId="8F92BCD06006437490E105DDDBE4FF26">
    <w:name w:val="8F92BCD06006437490E105DDDBE4FF26"/>
    <w:rsid w:val="00A9191C"/>
    <w:rPr>
      <w:lang w:val="fr-FR" w:eastAsia="fr-FR"/>
    </w:rPr>
  </w:style>
  <w:style w:type="paragraph" w:customStyle="1" w:styleId="CD0C8E3A29554EA0B56FBD6B4D86ABA8">
    <w:name w:val="CD0C8E3A29554EA0B56FBD6B4D86ABA8"/>
    <w:rsid w:val="00A9191C"/>
    <w:rPr>
      <w:lang w:val="fr-FR" w:eastAsia="fr-FR"/>
    </w:rPr>
  </w:style>
  <w:style w:type="paragraph" w:customStyle="1" w:styleId="8F3558BC4A0C44C5BECE10AD54594053">
    <w:name w:val="8F3558BC4A0C44C5BECE10AD54594053"/>
    <w:rsid w:val="00A9191C"/>
    <w:rPr>
      <w:lang w:val="fr-FR" w:eastAsia="fr-FR"/>
    </w:rPr>
  </w:style>
  <w:style w:type="paragraph" w:customStyle="1" w:styleId="F2CA71A36E074682808B32991F3624FE">
    <w:name w:val="F2CA71A36E074682808B32991F3624FE"/>
    <w:rsid w:val="00A9191C"/>
    <w:rPr>
      <w:lang w:val="fr-FR" w:eastAsia="fr-FR"/>
    </w:rPr>
  </w:style>
  <w:style w:type="paragraph" w:customStyle="1" w:styleId="2C5447CED86546449E11B28D58EE8329">
    <w:name w:val="2C5447CED86546449E11B28D58EE8329"/>
    <w:rsid w:val="00A9191C"/>
    <w:rPr>
      <w:lang w:val="fr-FR" w:eastAsia="fr-FR"/>
    </w:rPr>
  </w:style>
  <w:style w:type="paragraph" w:customStyle="1" w:styleId="DB62C9B3B3584A47BE79BBE8052C8072">
    <w:name w:val="DB62C9B3B3584A47BE79BBE8052C8072"/>
    <w:rsid w:val="00A9191C"/>
    <w:rPr>
      <w:lang w:val="fr-FR" w:eastAsia="fr-FR"/>
    </w:rPr>
  </w:style>
  <w:style w:type="paragraph" w:customStyle="1" w:styleId="F3DFE1CE67F54BF8AC817E903016D760">
    <w:name w:val="F3DFE1CE67F54BF8AC817E903016D760"/>
    <w:rsid w:val="00A9191C"/>
    <w:rPr>
      <w:lang w:val="fr-FR" w:eastAsia="fr-FR"/>
    </w:rPr>
  </w:style>
  <w:style w:type="paragraph" w:customStyle="1" w:styleId="ECDB9083AD8B4125BDB22605E2672894">
    <w:name w:val="ECDB9083AD8B4125BDB22605E2672894"/>
    <w:rsid w:val="00A9191C"/>
    <w:rPr>
      <w:lang w:val="fr-FR" w:eastAsia="fr-FR"/>
    </w:rPr>
  </w:style>
  <w:style w:type="paragraph" w:customStyle="1" w:styleId="C054E3CD7A15427280C2BAD532A92C2B">
    <w:name w:val="C054E3CD7A15427280C2BAD532A92C2B"/>
    <w:rsid w:val="00A9191C"/>
    <w:rPr>
      <w:lang w:val="fr-FR" w:eastAsia="fr-FR"/>
    </w:rPr>
  </w:style>
  <w:style w:type="paragraph" w:customStyle="1" w:styleId="6FDCB27E140448928D1222164688DC66">
    <w:name w:val="6FDCB27E140448928D1222164688DC66"/>
    <w:rsid w:val="00A9191C"/>
    <w:rPr>
      <w:lang w:val="fr-FR" w:eastAsia="fr-FR"/>
    </w:rPr>
  </w:style>
  <w:style w:type="paragraph" w:customStyle="1" w:styleId="C47B681513614B7A890D773F6F44166B">
    <w:name w:val="C47B681513614B7A890D773F6F44166B"/>
    <w:rsid w:val="00A9191C"/>
    <w:rPr>
      <w:lang w:val="fr-FR" w:eastAsia="fr-FR"/>
    </w:rPr>
  </w:style>
  <w:style w:type="paragraph" w:customStyle="1" w:styleId="4740736215F6405299EE27174E7DD0FD">
    <w:name w:val="4740736215F6405299EE27174E7DD0FD"/>
    <w:rsid w:val="00A9191C"/>
    <w:rPr>
      <w:lang w:val="fr-FR" w:eastAsia="fr-FR"/>
    </w:rPr>
  </w:style>
  <w:style w:type="paragraph" w:customStyle="1" w:styleId="0A1D8B4FD33A4AA6951DA69B61ECA803">
    <w:name w:val="0A1D8B4FD33A4AA6951DA69B61ECA803"/>
    <w:rsid w:val="00A9191C"/>
    <w:rPr>
      <w:lang w:val="fr-FR" w:eastAsia="fr-FR"/>
    </w:rPr>
  </w:style>
  <w:style w:type="paragraph" w:customStyle="1" w:styleId="238DA2F4EB10461F86DE89D032AC16A1">
    <w:name w:val="238DA2F4EB10461F86DE89D032AC16A1"/>
    <w:rsid w:val="00A9191C"/>
    <w:rPr>
      <w:lang w:val="fr-FR" w:eastAsia="fr-FR"/>
    </w:rPr>
  </w:style>
  <w:style w:type="paragraph" w:customStyle="1" w:styleId="D6A30100B7564572A3FF62563470BDFB">
    <w:name w:val="D6A30100B7564572A3FF62563470BDFB"/>
    <w:rsid w:val="00A9191C"/>
    <w:rPr>
      <w:lang w:val="fr-FR" w:eastAsia="fr-FR"/>
    </w:rPr>
  </w:style>
  <w:style w:type="paragraph" w:customStyle="1" w:styleId="370A8C6402B6405AA6F3004AA7A1EB96">
    <w:name w:val="370A8C6402B6405AA6F3004AA7A1EB96"/>
    <w:rsid w:val="00A9191C"/>
    <w:rPr>
      <w:lang w:val="fr-FR" w:eastAsia="fr-FR"/>
    </w:rPr>
  </w:style>
  <w:style w:type="paragraph" w:customStyle="1" w:styleId="CDF3E371BA6249CA99355DD5A3C3D8B4">
    <w:name w:val="CDF3E371BA6249CA99355DD5A3C3D8B4"/>
    <w:rsid w:val="00A9191C"/>
    <w:rPr>
      <w:lang w:val="fr-FR" w:eastAsia="fr-FR"/>
    </w:rPr>
  </w:style>
  <w:style w:type="paragraph" w:customStyle="1" w:styleId="FA669A6821E949B6B6AFC4A86BD3E91F">
    <w:name w:val="FA669A6821E949B6B6AFC4A86BD3E91F"/>
    <w:rsid w:val="00A9191C"/>
    <w:rPr>
      <w:lang w:val="fr-FR" w:eastAsia="fr-FR"/>
    </w:rPr>
  </w:style>
  <w:style w:type="paragraph" w:customStyle="1" w:styleId="C24187E15030468A85C4A14C20A49AC6">
    <w:name w:val="C24187E15030468A85C4A14C20A49AC6"/>
    <w:rsid w:val="00A9191C"/>
    <w:rPr>
      <w:lang w:val="fr-FR" w:eastAsia="fr-FR"/>
    </w:rPr>
  </w:style>
  <w:style w:type="paragraph" w:customStyle="1" w:styleId="2C90961C1C9B4D82BDA9020CCBD7936D">
    <w:name w:val="2C90961C1C9B4D82BDA9020CCBD7936D"/>
    <w:rsid w:val="00A9191C"/>
    <w:rPr>
      <w:lang w:val="fr-FR" w:eastAsia="fr-FR"/>
    </w:rPr>
  </w:style>
  <w:style w:type="paragraph" w:customStyle="1" w:styleId="32949ABECF834B9796AED28F323A0604">
    <w:name w:val="32949ABECF834B9796AED28F323A0604"/>
    <w:rsid w:val="00A9191C"/>
    <w:rPr>
      <w:lang w:val="fr-FR" w:eastAsia="fr-FR"/>
    </w:rPr>
  </w:style>
  <w:style w:type="paragraph" w:customStyle="1" w:styleId="9E3390C7359246CBA31FB7E8415DD16E">
    <w:name w:val="9E3390C7359246CBA31FB7E8415DD16E"/>
    <w:rsid w:val="005E5488"/>
    <w:rPr>
      <w:lang w:val="fr-FR" w:eastAsia="fr-FR"/>
    </w:rPr>
  </w:style>
  <w:style w:type="paragraph" w:customStyle="1" w:styleId="3E0BE3ED82884D5B8D0578A8323CA096">
    <w:name w:val="3E0BE3ED82884D5B8D0578A8323CA096"/>
    <w:rsid w:val="005E5488"/>
    <w:rPr>
      <w:lang w:val="fr-FR" w:eastAsia="fr-FR"/>
    </w:rPr>
  </w:style>
  <w:style w:type="paragraph" w:customStyle="1" w:styleId="08F75C1D64F7470C9E39628276DD0CE4">
    <w:name w:val="08F75C1D64F7470C9E39628276DD0CE4"/>
    <w:rsid w:val="005E5488"/>
    <w:rPr>
      <w:lang w:val="fr-FR" w:eastAsia="fr-FR"/>
    </w:rPr>
  </w:style>
  <w:style w:type="paragraph" w:customStyle="1" w:styleId="CA4986A0E7F548BB81625ADBF162440C">
    <w:name w:val="CA4986A0E7F548BB81625ADBF162440C"/>
    <w:rsid w:val="005E5488"/>
    <w:rPr>
      <w:lang w:val="fr-FR" w:eastAsia="fr-FR"/>
    </w:rPr>
  </w:style>
  <w:style w:type="paragraph" w:customStyle="1" w:styleId="D7CEE0E622ED4E2F9082BA5C749404DA">
    <w:name w:val="D7CEE0E622ED4E2F9082BA5C749404DA"/>
    <w:rsid w:val="005E5488"/>
    <w:rPr>
      <w:lang w:val="fr-FR" w:eastAsia="fr-FR"/>
    </w:rPr>
  </w:style>
  <w:style w:type="paragraph" w:customStyle="1" w:styleId="3B10521D338B4D2A945579EFC6CF5F9E">
    <w:name w:val="3B10521D338B4D2A945579EFC6CF5F9E"/>
    <w:rsid w:val="00980691"/>
    <w:rPr>
      <w:lang w:val="fr-FR" w:eastAsia="fr-FR"/>
    </w:rPr>
  </w:style>
  <w:style w:type="paragraph" w:customStyle="1" w:styleId="D61D91B30528474A81DE18D289132064">
    <w:name w:val="D61D91B30528474A81DE18D289132064"/>
    <w:rsid w:val="00F50ECE"/>
    <w:rPr>
      <w:lang w:val="fr-FR" w:eastAsia="fr-FR"/>
    </w:rPr>
  </w:style>
  <w:style w:type="paragraph" w:customStyle="1" w:styleId="12C7AE0AD34B469184E4328BBC0932FF">
    <w:name w:val="12C7AE0AD34B469184E4328BBC0932FF"/>
    <w:rsid w:val="00F50ECE"/>
    <w:rPr>
      <w:lang w:val="fr-FR" w:eastAsia="fr-FR"/>
    </w:rPr>
  </w:style>
  <w:style w:type="paragraph" w:customStyle="1" w:styleId="569714A9B46E44EA8EA37F5ED5802828">
    <w:name w:val="569714A9B46E44EA8EA37F5ED5802828"/>
    <w:rsid w:val="00F50ECE"/>
    <w:rPr>
      <w:lang w:val="fr-FR" w:eastAsia="fr-FR"/>
    </w:rPr>
  </w:style>
  <w:style w:type="paragraph" w:customStyle="1" w:styleId="56B8BC5390AF45EA941D23D0DFA8E5FE">
    <w:name w:val="56B8BC5390AF45EA941D23D0DFA8E5FE"/>
    <w:rsid w:val="00F50ECE"/>
    <w:rPr>
      <w:lang w:val="fr-FR" w:eastAsia="fr-FR"/>
    </w:rPr>
  </w:style>
  <w:style w:type="paragraph" w:customStyle="1" w:styleId="545535CB53BB45F6A434663F29D6C760">
    <w:name w:val="545535CB53BB45F6A434663F29D6C760"/>
    <w:rsid w:val="00F50ECE"/>
    <w:rPr>
      <w:lang w:val="fr-FR" w:eastAsia="fr-FR"/>
    </w:rPr>
  </w:style>
  <w:style w:type="paragraph" w:customStyle="1" w:styleId="658C95CDF06347BA9A5DB41841A0BF6D">
    <w:name w:val="658C95CDF06347BA9A5DB41841A0BF6D"/>
    <w:rsid w:val="00F50ECE"/>
    <w:rPr>
      <w:lang w:val="fr-FR" w:eastAsia="fr-FR"/>
    </w:rPr>
  </w:style>
  <w:style w:type="paragraph" w:customStyle="1" w:styleId="76A123DD1FCB44369E8D494C2B3C1B1B">
    <w:name w:val="76A123DD1FCB44369E8D494C2B3C1B1B"/>
    <w:rsid w:val="00F50ECE"/>
    <w:rPr>
      <w:lang w:val="fr-FR" w:eastAsia="fr-FR"/>
    </w:rPr>
  </w:style>
  <w:style w:type="paragraph" w:customStyle="1" w:styleId="9054CB38817D46F6BBDCAE6FF186A2F6">
    <w:name w:val="9054CB38817D46F6BBDCAE6FF186A2F6"/>
    <w:rsid w:val="00F50ECE"/>
    <w:rPr>
      <w:lang w:val="fr-FR" w:eastAsia="fr-FR"/>
    </w:rPr>
  </w:style>
  <w:style w:type="paragraph" w:customStyle="1" w:styleId="C7E7A53C497540A89895A33AC7A70F9D">
    <w:name w:val="C7E7A53C497540A89895A33AC7A70F9D"/>
    <w:rsid w:val="00F50ECE"/>
    <w:rPr>
      <w:lang w:val="fr-FR" w:eastAsia="fr-FR"/>
    </w:rPr>
  </w:style>
  <w:style w:type="paragraph" w:customStyle="1" w:styleId="D24910C2C1714C48B3C97E69D8749CC1">
    <w:name w:val="D24910C2C1714C48B3C97E69D8749CC1"/>
    <w:rsid w:val="00F50ECE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l u m n 1 _ L b l > w a n C o l u m n 1 _ L b l < / w a n C o l u m n 1 _ L b l >  
         < w a n C o l u m n 2 _ L b l > w a n C o l u m n 2 _ L b l < / w a n C o l u m n 2 _ L b l >  
         < w a n C o l u m n 3 _ L b l > w a n C o l u m n 3 _ L b l < / w a n C o l u m n 3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E x t e r n a l D o c u m e n t N o _ L b l > w a n E x t e r n a l D o c u m e n t N o _ L b l < / w a n E x t e r n a l D o c u m e n t N o _ L b l >  
         < w a n L a t e P a y m e n t C l a u s e > w a n L a t e P a y m e n t C l a u s e < / w a n L a t e P a y m e n t C l a u s e >  
         < w a n O u r A c c o u n t N o > w a n O u r A c c o u n t N o < / w a n O u r A c c o u n t N o >  
         < w a n O u r A c c o u n t N o _ L b l > w a n O u r A c c o u n t N o _ L b l < / w a n O u r A c c o u n t N o _ L b l >  
         < w a n P a y m e n t M e t h o d T e x t > w a n P a y m e n t M e t h o d T e x t < / w a n P a y m e n t M e t h o d T e x t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C o l u m n 1 > w a n C o l u m n 1 < / w a n C o l u m n 1 >  
             < w a n C o l u m n 2 > w a n C o l u m n 2 < / w a n C o l u m n 2 >  
             < w a n C o l u m n 3 > w a n C o l u m n 3 < / w a n C o l u m n 3 >  
             < w a n M e m o P a d > w a n M e m o P a d < / w a n M e m o P a d >  
             < w a n Q u a n t i t y _ U O M > w a n Q u a n t i t y _ U O M < / w a n Q u a n t i t y _ U O M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w a n T o t a l 1 > w a n T o t a l 1 < / w a n T o t a l 1 >  
             < w a n T o t a l 2 > w a n T o t a l 2 < / w a n T o t a l 2 >  
             < w a n T o t a l 3 > w a n T o t a l 3 < / w a n T o t a l 3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044D7-BF80-4F39-BB01-2EBB277C890C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2022-11-04T17:44:00Z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