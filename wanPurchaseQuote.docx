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Quote/87404"/>
            <w:id w:val="-1400821703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wanBuyFromAddress_Lbl[1]" w:storeItemID="{13D87B94-10C8-4CE2-B36F-3FA2812524A1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Quote/87404"/>
            <w:id w:val="810442828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wanShipToAddress_Lbl[1]" w:storeItemID="{13D87B94-10C8-4CE2-B36F-3FA2812524A1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Quote/87404"/>
            <w:id w:val="-228842139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wanPayToAddress_Lbl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Quote/87404"/>
            <w:id w:val="-968590793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wanBuyFromAddress[1]" w:storeItemID="{13D87B94-10C8-4CE2-B36F-3FA2812524A1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Quote/87404"/>
            <w:id w:val="-247351216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wanShipToAddress[1]" w:storeItemID="{13D87B94-10C8-4CE2-B36F-3FA2812524A1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Quote/87404"/>
            <w:id w:val="-1117915957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wanPayToAddress[1]" w:storeItemID="{13D87B94-10C8-4CE2-B36F-3FA2812524A1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Quote/87404"/>
            <w:id w:val="-304466344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Buyer_Lbl[1]" w:storeItemID="{13D87B94-10C8-4CE2-B36F-3FA2812524A1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Quote/87404"/>
            <w:id w:val="852843028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ShipmentMethodDesc_Lbl[1]" w:storeItemID="{13D87B94-10C8-4CE2-B36F-3FA2812524A1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Quote/87404"/>
            <w:id w:val="-1724435978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PaymentTermsDesc_Lbl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Quote/87404"/>
            <w:id w:val="2123416517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SalesPurchPersonName[1]" w:storeItemID="{13D87B94-10C8-4CE2-B36F-3FA2812524A1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Quote/87404"/>
            <w:id w:val="1647007037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ShipmentMethodDesc[1]" w:storeItemID="{13D87B94-10C8-4CE2-B36F-3FA2812524A1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Quote/87404"/>
            <w:id w:val="-1222059989"/>
            <w:placeholder>
              <w:docPart w:val="044D3EC7F93B40DEAF6E3CDB8CA876BA"/>
            </w:placeholder>
            <w:dataBinding w:prefixMappings="xmlns:ns0='urn:microsoft-dynamics-nav/reports/wan_Purchase_Quote/87404/'" w:xpath="/ns0:NavWordReportXmlPart[1]/ns0:Purchase_Header[1]/ns0:PaymentTermsDesc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Quote/87404"/>
            <w:id w:val="-17010798"/>
            <w:placeholder>
              <w:docPart w:val="3EB132B46C064707B4223365F6659545"/>
            </w:placeholder>
            <w:dataBinding w:prefixMappings="xmlns:ns0='urn:microsoft-dynamics-nav/reports/wan_Purchase_Quote/87404/'" w:xpath="/ns0:NavWordReportXmlPart[1]/ns0:Purchase_Header[1]/ns0:ReferenceText[1]" w:storeItemID="{13D87B94-10C8-4CE2-B36F-3FA2812524A1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Quote/87404"/>
            <w:id w:val="-1876150581"/>
            <w:placeholder>
              <w:docPart w:val="E1B46B6864FB4E47B178052163D8DE96"/>
            </w:placeholder>
            <w:dataBinding w:prefixMappings="xmlns:ns0='urn:microsoft-dynamics-nav/reports/wan_Purchase_Quote/87404/'" w:xpath="/ns0:NavWordReportXmlPart[1]/ns0:Purchase_Header[1]/ns0:VATNoText[1]" w:storeItemID="{13D87B94-10C8-4CE2-B36F-3FA2812524A1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Quote/87404"/>
            <w:id w:val="-2127149412"/>
            <w:placeholder>
              <w:docPart w:val="3B6D0BA1D276490A959353B0C743B283"/>
            </w:placeholder>
            <w:dataBinding w:prefixMappings="xmlns:ns0='urn:microsoft-dynamics-nav/reports/wan_Purchase_Quote/87404/'" w:xpath="/ns0:NavWordReportXmlPart[1]/ns0:Purchase_Header[1]/ns0:YourRef_PurchHeader[1]" w:storeItemID="{13D87B94-10C8-4CE2-B36F-3FA2812524A1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Quote/87404"/>
            <w:id w:val="796267249"/>
            <w:placeholder>
              <w:docPart w:val="E1B46B6864FB4E47B178052163D8DE96"/>
            </w:placeholder>
            <w:dataBinding w:prefixMappings="xmlns:ns0='urn:microsoft-dynamics-nav/reports/wan_Purchase_Quote/87404/'" w:xpath="/ns0:NavWordReportXmlPart[1]/ns0:Purchase_Header[1]/ns0:VATRegNo_PurchHeader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Quote/87404"/>
            <w:id w:val="-632011693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Purchase_Line[1]/ns0:Desc_PurchLine_Lbl[1]" w:storeItemID="{13D87B94-10C8-4CE2-B36F-3FA2812524A1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Quote/87404"/>
            <w:id w:val="1008954253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Purchase_Line[1]/ns0:Qty_PurchLine_Lbl[1]" w:storeItemID="{13D87B94-10C8-4CE2-B36F-3FA2812524A1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57181B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Quote/87404"/>
            <w:id w:val="-229468375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Purchase_Line[1]/ns0:DirectUniCost_Lbl[1]" w:storeItemID="{13D87B94-10C8-4CE2-B36F-3FA2812524A1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57181B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57181B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Quote/87404"/>
            <w:id w:val="-1416707687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ItemLineAmount_Lbl[1]" w:storeItemID="{13D87B94-10C8-4CE2-B36F-3FA2812524A1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57181B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Quote/87404"/>
            <w:id w:val="709001822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Purchase_Line[1]/ns0:wanVATPercent_lbl[1]" w:storeItemID="{13D87B94-10C8-4CE2-B36F-3FA2812524A1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57181B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57181B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57181B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57181B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57181B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57181B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Quote/87404"/>
          <w:id w:val="-1019998311"/>
          <w15:dataBinding w:prefixMappings="xmlns:ns0='urn:microsoft-dynamics-nav/reports/wan_Purchase_Quote/87404/'" w:xpath="/ns0:NavWordReportXmlPart[1]/ns0:Purchase_Header[1]/ns0:Purchase_Line" w:storeItemID="{13D87B94-10C8-4CE2-B36F-3FA2812524A1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Quote/87404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wanMemoPad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E33C98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Quote/87404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wanQuantity_UOM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E33C98" w:rsidRDefault="00F068EB" w14:paraId="0039FD6D" w14:textId="3C48C704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DirectUnitCost"/>
                    <w:tag w:val="#Nav: wan_Purchase_Quote/87404"/>
                    <w:id w:val="-417409003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wanDirectUnitCost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E33C98" w:rsidRDefault="00F068EB" w14:paraId="4BBC0002" w14:textId="0FE0352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wanDirectUnitCost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Quote/87404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wanLineDiscPercent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E33C98" w:rsidRDefault="00624677" w14:paraId="06593C86" w14:textId="48B4C5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Quote/87404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LineAmt_PurchLine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E33C98" w:rsidRDefault="00F068EB" w14:paraId="2873A2D8" w14:textId="562402AA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Quote/87404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Quote/87404/'" w:xpath="/ns0:NavWordReportXmlPart[1]/ns0:Purchase_Header[1]/ns0:Purchase_Line[1]/ns0:wanVATPercent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E33C98" w:rsidRDefault="00624677" w14:paraId="773AFADA" w14:textId="718FFD9F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57181B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57181B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57181B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57181B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57181B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Quote/87404"/>
            <w:id w:val="157508055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Totals[1]/ns0:TotalExclVATText[1]" w:storeItemID="{13D87B94-10C8-4CE2-B36F-3FA2812524A1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57181B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Quote/87404"/>
            <w:id w:val="-1058626218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Totals[1]/ns0:TotalAmount[1]" w:storeItemID="{13D87B94-10C8-4CE2-B36F-3FA2812524A1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57181B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Quote/87404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Quote/87404/'" w:xpath="/ns0:NavWordReportXmlPart[1]/ns0:Purchase_Header[1]/ns0:Totals[1]/ns0:VATAmountText[1]" w:storeItemID="{13D87B94-10C8-4CE2-B36F-3FA2812524A1}"/>
              <w:text/>
            </w:sdtPr>
            <w:sdtEndPr/>
            <w:sdtContent>
              <w:p w:rsidRPr="00D853C8" w:rsidR="0080661A" w:rsidP="0057181B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Quote/87404"/>
            <w:id w:val="145866456"/>
            <w:placeholder>
              <w:docPart w:val="5468D05DD97C481D97F1B892A0E8D2E3"/>
            </w:placeholder>
            <w:dataBinding w:prefixMappings="xmlns:ns0='urn:microsoft-dynamics-nav/reports/wan_Purchase_Quote/87404/'" w:xpath="/ns0:NavWordReportXmlPart[1]/ns0:Purchase_Header[1]/ns0:Totals[1]/ns0:TotalVATAmount[1]" w:storeItemID="{13D87B94-10C8-4CE2-B36F-3FA2812524A1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57181B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Quote/87404"/>
            <w:id w:val="-357901485"/>
            <w:placeholder>
              <w:docPart w:val="8F01749B4B024A8185B02654EF845337"/>
            </w:placeholder>
            <w:dataBinding w:prefixMappings="xmlns:ns0='urn:microsoft-dynamics-nav/reports/wan_Purchase_Quote/87404/'" w:xpath="/ns0:NavWordReportXmlPart[1]/ns0:Purchase_Header[1]/ns0:Totals[1]/ns0:TotalInclVATText[1]" w:storeItemID="{13D87B94-10C8-4CE2-B36F-3FA2812524A1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57181B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Quote/87404"/>
            <w:id w:val="904270891"/>
            <w:placeholder>
              <w:docPart w:val="0133FA2CE7EA47BD9933EEADF2AC5492"/>
            </w:placeholder>
            <w:dataBinding w:prefixMappings="xmlns:ns0='urn:microsoft-dynamics-nav/reports/wan_Purchase_Quote/87404/'" w:xpath="/ns0:NavWordReportXmlPart[1]/ns0:Purchase_Header[1]/ns0:Totals[1]/ns0:TotalAmountInclVAT[1]" w:storeItemID="{13D87B94-10C8-4CE2-B36F-3FA2812524A1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57181B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D1E" w:rsidP="00E40C63" w:rsidRDefault="00AD3D1E" w14:paraId="5CDF6908" w14:textId="77777777">
      <w:pPr>
        <w:spacing w:after="0"/>
      </w:pPr>
      <w:r>
        <w:separator/>
      </w:r>
    </w:p>
  </w:endnote>
  <w:endnote w:type="continuationSeparator" w:id="0">
    <w:p w:rsidR="00AD3D1E" w:rsidP="00E40C63" w:rsidRDefault="00AD3D1E" w14:paraId="37EBDEB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Quote/87404"/>
          <w:id w:val="32934525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wanCompanyAddress[1]" w:storeItemID="{13D87B94-10C8-4CE2-B36F-3FA2812524A1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Quote/87404"/>
          <w:id w:val="-98946323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wanCompanyContactInfo[1]" w:storeItemID="{13D87B94-10C8-4CE2-B36F-3FA2812524A1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Quote/87404"/>
          <w:id w:val="-172338709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wanCompanyLegalInfo[1]" w:storeItemID="{13D87B94-10C8-4CE2-B36F-3FA2812524A1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D1E" w:rsidP="00E40C63" w:rsidRDefault="00AD3D1E" w14:paraId="5999DE01" w14:textId="77777777">
      <w:pPr>
        <w:spacing w:after="0"/>
      </w:pPr>
      <w:r>
        <w:separator/>
      </w:r>
    </w:p>
  </w:footnote>
  <w:footnote w:type="continuationSeparator" w:id="0">
    <w:p w:rsidR="00AD3D1E" w:rsidP="00E40C63" w:rsidRDefault="00AD3D1E" w14:paraId="7251E14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Quote/87404"/>
          <w:id w:val="-894584277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CompanyAddress1[1]" w:storeItemID="{13D87B94-10C8-4CE2-B36F-3FA2812524A1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E33C98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Quote/87404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DocumentTitle_Lbl[1]" w:storeItemID="{13D87B94-10C8-4CE2-B36F-3FA2812524A1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Quote/87404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No_PurchHeader[1]" w:storeItemID="{13D87B94-10C8-4CE2-B36F-3FA2812524A1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Quote/87404"/>
            <w:id w:val="-525560068"/>
            <w:placeholder>
              <w:docPart w:val="DefaultPlaceholder_-1854013440"/>
            </w:placeholder>
            <w:dataBinding w:prefixMappings="xmlns:ns0='urn:microsoft-dynamics-nav/reports/wan_Purchase_Quote/87404/'" w:xpath="/ns0:NavWordReportXmlPart[1]/ns0:Purchase_Header[1]/ns0:DocumentDate[1]" w:storeItemID="{13D87B94-10C8-4CE2-B36F-3FA2812524A1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E33C98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Quote/87404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Page_Lbl[1]" w:storeItemID="{13D87B94-10C8-4CE2-B36F-3FA2812524A1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Quote/87404"/>
          <w:id w:val="-1949772322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ItemDescription_Lbl[1]" w:storeItemID="{13D87B94-10C8-4CE2-B36F-3FA2812524A1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Quote/87404"/>
          <w:id w:val="-1972743659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ItemQuantity_Lbl[1]" w:storeItemID="{13D87B94-10C8-4CE2-B36F-3FA2812524A1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Quote/87404"/>
          <w:id w:val="-102894243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ItemUnitPrice_Lbl[1]" w:storeItemID="{13D87B94-10C8-4CE2-B36F-3FA2812524A1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Quote/87404"/>
          <w:id w:val="-2108800188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ItemLineAmount_Lbl[1]" w:storeItemID="{13D87B94-10C8-4CE2-B36F-3FA2812524A1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Quote/87404"/>
          <w:id w:val="-1960796106"/>
          <w:placeholder>
            <w:docPart w:val="DefaultPlaceholder_-1854013440"/>
          </w:placeholder>
          <w:dataBinding w:prefixMappings="xmlns:ns0='urn:microsoft-dynamics-nav/reports/wan_Purchase_Quote/87404/'" w:xpath="/ns0:NavWordReportXmlPart[1]/ns0:Purchase_Header[1]/ns0:Purchase_Line[1]/ns0:wanVATPercent_lbl[1]" w:storeItemID="{13D87B94-10C8-4CE2-B36F-3FA2812524A1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Quote/87404"/>
          <w:id w:val="-1158308593"/>
          <w:showingPlcHdr/>
          <w:dataBinding w:prefixMappings="xmlns:ns0='urn:microsoft-dynamics-nav/reports/wan_Purchase_Quote/87404/'" w:xpath="/ns0:NavWordReportXmlPart[1]/ns0:Purchase_Header[1]/ns0:CompanyPicture[1]" w:storeItemID="{13D87B94-10C8-4CE2-B36F-3FA2812524A1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924050" cy="1266825"/>
                    <wp:effectExtent l="0" t="0" r="0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4050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E33C98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Quote/87404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Quote/87404/'" w:xpath="/ns0:NavWordReportXmlPart[1]/ns0:Purchase_Header[1]/ns0:DocumentTitle_Lbl[1]" w:storeItemID="{13D87B94-10C8-4CE2-B36F-3FA2812524A1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Quote/87404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Quote/87404/'" w:xpath="/ns0:NavWordReportXmlPart[1]/ns0:Purchase_Header[1]/ns0:No_PurchHeader[1]" w:storeItemID="{13D87B94-10C8-4CE2-B36F-3FA2812524A1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E33C98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Quote/87404"/>
              <w:id w:val="87353033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DocumentDate[1]" w:storeItemID="{13D87B94-10C8-4CE2-B36F-3FA2812524A1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Quote/87404"/>
              <w:id w:val="464626440"/>
              <w:placeholder>
                <w:docPart w:val="DefaultPlaceholder_-1854013440"/>
              </w:placeholder>
              <w:dataBinding w:prefixMappings="xmlns:ns0='urn:microsoft-dynamics-nav/reports/wan_Purchase_Quote/87404/'" w:xpath="/ns0:NavWordReportXmlPart[1]/ns0:Purchase_Header[1]/ns0:Page_Lbl[1]" w:storeItemID="{13D87B94-10C8-4CE2-B36F-3FA2812524A1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74E0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3C98"/>
    <w:rsid w:val="00E36A58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2e2be97b4246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P u r c h a s e _ Q u o t e / 8 7 4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2021-12-18T15:43:00Z</dcterms:created>
  <dcterms:modified xsi:type="dcterms:W3CDTF">2021-12-18T15:43:00Z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